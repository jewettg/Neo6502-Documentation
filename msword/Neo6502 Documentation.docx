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A3217" w14:textId="4CD891FA" w:rsidR="00B4289A" w:rsidRDefault="001512BF" w:rsidP="001512BF">
      <w:pPr>
        <w:jc w:val="center"/>
      </w:pPr>
      <w:r>
        <w:rPr>
          <w:noProof/>
        </w:rPr>
        <w:drawing>
          <wp:inline distT="0" distB="0" distL="0" distR="0" wp14:anchorId="2B6504B4" wp14:editId="49A2AAF6">
            <wp:extent cx="3048000" cy="3048000"/>
            <wp:effectExtent l="0" t="0" r="0" b="0"/>
            <wp:docPr id="1101338676" name="Picture 31" descr="A yellow and white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8676" name="Picture 31" descr="A yellow and white spira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B8D77AB" w14:textId="4C50ED73" w:rsidR="001512BF" w:rsidRPr="001512BF" w:rsidRDefault="001512BF" w:rsidP="001512BF">
      <w:pPr>
        <w:jc w:val="center"/>
        <w:rPr>
          <w:rFonts w:ascii="Arial Rounded MT Bold" w:hAnsi="Arial Rounded MT Bold" w:cs="ADLaM Display"/>
          <w:color w:val="0064FF"/>
          <w:sz w:val="96"/>
          <w:szCs w:val="96"/>
        </w:rPr>
      </w:pPr>
      <w:r w:rsidRPr="001512BF">
        <w:rPr>
          <w:rFonts w:ascii="Arial Rounded MT Bold" w:hAnsi="Arial Rounded MT Bold" w:cs="ADLaM Display"/>
          <w:color w:val="0064FF"/>
          <w:sz w:val="96"/>
          <w:szCs w:val="96"/>
        </w:rPr>
        <w:t>Neo6502</w:t>
      </w:r>
    </w:p>
    <w:p w14:paraId="4687519A" w14:textId="77777777" w:rsidR="00BB0CD7" w:rsidRPr="00C31BDD" w:rsidRDefault="00BB0CD7" w:rsidP="00241889"/>
    <w:p w14:paraId="29952965" w14:textId="77777777" w:rsidR="00BB0CD7" w:rsidRPr="00C31BDD" w:rsidRDefault="00BB0CD7" w:rsidP="00241889"/>
    <w:p w14:paraId="776F3793" w14:textId="77777777" w:rsidR="00BB0CD7" w:rsidRPr="00C31BDD" w:rsidRDefault="00BB0CD7" w:rsidP="00241889"/>
    <w:p w14:paraId="1616B793" w14:textId="77777777" w:rsidR="00BB0CD7" w:rsidRPr="00C31BDD" w:rsidRDefault="00BB0CD7" w:rsidP="00241889"/>
    <w:p w14:paraId="4524ECBB" w14:textId="77777777" w:rsidR="00BB0CD7" w:rsidRPr="00C31BDD" w:rsidRDefault="00BB0CD7" w:rsidP="00241889"/>
    <w:p w14:paraId="28DCD91C" w14:textId="77777777" w:rsidR="00BB0CD7" w:rsidRDefault="00BB0CD7" w:rsidP="00241889"/>
    <w:p w14:paraId="153D15F4" w14:textId="77777777" w:rsidR="001512BF" w:rsidRDefault="001512BF" w:rsidP="00241889"/>
    <w:p w14:paraId="3C9C8089" w14:textId="77777777" w:rsidR="001512BF" w:rsidRDefault="001512BF" w:rsidP="00241889"/>
    <w:p w14:paraId="0CC8A6D0" w14:textId="77777777" w:rsidR="001512BF" w:rsidRDefault="001512BF" w:rsidP="00241889"/>
    <w:p w14:paraId="029B3109" w14:textId="77777777" w:rsidR="001512BF" w:rsidRDefault="001512BF" w:rsidP="00241889"/>
    <w:p w14:paraId="309FA241" w14:textId="77777777" w:rsidR="001512BF" w:rsidRDefault="001512BF" w:rsidP="00241889"/>
    <w:p w14:paraId="32B5E06D" w14:textId="77777777" w:rsidR="001512BF" w:rsidRDefault="001512BF" w:rsidP="00241889"/>
    <w:p w14:paraId="7EF5E357" w14:textId="77777777" w:rsidR="001512BF" w:rsidRDefault="001512BF" w:rsidP="00241889"/>
    <w:p w14:paraId="670D4664" w14:textId="77777777" w:rsidR="001512BF" w:rsidRDefault="001512BF" w:rsidP="00241889"/>
    <w:p w14:paraId="0877FB7E" w14:textId="77777777" w:rsidR="001512BF" w:rsidRDefault="001512BF" w:rsidP="00241889"/>
    <w:p w14:paraId="24929B08" w14:textId="77777777" w:rsidR="001512BF" w:rsidRDefault="001512BF" w:rsidP="00241889"/>
    <w:p w14:paraId="1957F0F2" w14:textId="77777777" w:rsidR="001512BF" w:rsidRDefault="001512BF" w:rsidP="00241889"/>
    <w:p w14:paraId="2634D1B0" w14:textId="77777777" w:rsidR="001512BF" w:rsidRDefault="001512BF" w:rsidP="00241889"/>
    <w:p w14:paraId="33CE5E32" w14:textId="77777777" w:rsidR="001512BF" w:rsidRDefault="001512BF" w:rsidP="00241889"/>
    <w:p w14:paraId="1F5C5025" w14:textId="77777777" w:rsidR="001512BF" w:rsidRPr="00C31BDD" w:rsidRDefault="001512BF" w:rsidP="00241889"/>
    <w:p w14:paraId="009C4206" w14:textId="77777777" w:rsidR="00BB0CD7" w:rsidRPr="00C31BDD" w:rsidRDefault="00BB0CD7" w:rsidP="00241889"/>
    <w:p w14:paraId="5D2CE23E" w14:textId="3B81E0DD" w:rsidR="00BB0CD7" w:rsidRDefault="00BB0CD7" w:rsidP="00241889">
      <w:r w:rsidRPr="00C31BDD">
        <w:rPr>
          <w:noProof/>
        </w:rPr>
        <w:drawing>
          <wp:inline distT="0" distB="0" distL="0" distR="0" wp14:anchorId="295530C1" wp14:editId="3D2DF143">
            <wp:extent cx="2547257" cy="702885"/>
            <wp:effectExtent l="0" t="0" r="0" b="0"/>
            <wp:docPr id="1004347027"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C26DA3" w14:paraId="67E77D26" w14:textId="77777777" w:rsidTr="009E0241">
        <w:tc>
          <w:tcPr>
            <w:tcW w:w="1780" w:type="pct"/>
          </w:tcPr>
          <w:p w14:paraId="2571E9BD" w14:textId="75813FF8" w:rsidR="00C26DA3" w:rsidRPr="00C26DA3" w:rsidRDefault="00C26DA3" w:rsidP="00241889">
            <w:r w:rsidRPr="009E0241">
              <w:rPr>
                <w:b/>
                <w:bCs/>
              </w:rPr>
              <w:t>OLIMEX Ltd.</w:t>
            </w:r>
            <w:r w:rsidRPr="00C26DA3">
              <w:br/>
              <w:t>2 Pravda St., P.O.</w:t>
            </w:r>
            <w:r w:rsidR="009E0241">
              <w:t xml:space="preserve"> </w:t>
            </w:r>
            <w:r w:rsidRPr="00C26DA3">
              <w:t>Box 237,</w:t>
            </w:r>
            <w:r w:rsidRPr="00C26DA3">
              <w:br/>
              <w:t>Plovdiv 4000 BULGARIA</w:t>
            </w:r>
          </w:p>
        </w:tc>
        <w:tc>
          <w:tcPr>
            <w:tcW w:w="3220" w:type="pct"/>
          </w:tcPr>
          <w:p w14:paraId="1E20B5B4" w14:textId="59E564F1" w:rsidR="00C26DA3" w:rsidRPr="00C26DA3" w:rsidRDefault="00C26DA3" w:rsidP="00241889">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9"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54FBBC2F" w14:textId="77777777" w:rsidR="00C26DA3" w:rsidRPr="00C31BDD" w:rsidRDefault="00C26DA3" w:rsidP="00241889"/>
    <w:p w14:paraId="5B18B8DB" w14:textId="77777777" w:rsidR="00C26DA3" w:rsidRPr="00C26DA3" w:rsidRDefault="00C26DA3" w:rsidP="00241889"/>
    <w:p w14:paraId="0A615842" w14:textId="538393E9" w:rsidR="00BB0CD7" w:rsidRPr="00C31BDD" w:rsidRDefault="00BB0CD7" w:rsidP="00241889">
      <w:r w:rsidRPr="00C31BDD">
        <w:br w:type="page"/>
      </w:r>
    </w:p>
    <w:p w14:paraId="79CE2F1D" w14:textId="08F4C56D" w:rsidR="00BB0CD7" w:rsidRDefault="00C31BDD" w:rsidP="00241889">
      <w:pPr>
        <w:pStyle w:val="Heading1"/>
      </w:pPr>
      <w:bookmarkStart w:id="0" w:name="_Toc173749534"/>
      <w:r w:rsidRPr="00C31BDD">
        <w:lastRenderedPageBreak/>
        <w:t>Welcome</w:t>
      </w:r>
      <w:r>
        <w:t xml:space="preserve"> – </w:t>
      </w:r>
      <w:r w:rsidR="00250028">
        <w:t>p</w:t>
      </w:r>
      <w:r w:rsidRPr="00C31BDD">
        <w:t>lease read!</w:t>
      </w:r>
      <w:bookmarkEnd w:id="0"/>
    </w:p>
    <w:p w14:paraId="6E6E7BCE" w14:textId="4F9EF5EE" w:rsidR="00C31BDD" w:rsidRPr="00241889" w:rsidRDefault="00C31BDD" w:rsidP="00241889">
      <w:r w:rsidRPr="00241889">
        <w:t>Welcome to the</w:t>
      </w:r>
      <w:r w:rsidR="009B1A0F" w:rsidRPr="00241889">
        <w:t xml:space="preserve"> modern retro computer world, where you can experience the technology from the 70s and 80s, but with a modern spin on it!</w:t>
      </w:r>
    </w:p>
    <w:p w14:paraId="0902F485" w14:textId="680B86D2" w:rsidR="009B1A0F" w:rsidRPr="00241889" w:rsidRDefault="009B1A0F" w:rsidP="00241889"/>
    <w:p w14:paraId="2D370D9B" w14:textId="6FB15681" w:rsidR="009B1A0F" w:rsidRPr="00241889" w:rsidRDefault="009B1A0F" w:rsidP="00241889">
      <w:r w:rsidRPr="00241889">
        <w:t>This document covers both the Neo6502 and Neo6502pc computer.</w:t>
      </w:r>
      <w:r w:rsidR="00A24A7C" w:rsidRPr="00241889">
        <w:t xml:space="preserve">  </w:t>
      </w:r>
      <w:r w:rsidRPr="00241889">
        <w:t>Detailed specifications and the differences between the two can be found in Appendix A.</w:t>
      </w:r>
    </w:p>
    <w:p w14:paraId="4CC4CB49" w14:textId="7DBE69D8" w:rsidR="00E120B8" w:rsidRDefault="00E120B8" w:rsidP="00241889"/>
    <w:tbl>
      <w:tblPr>
        <w:tblStyle w:val="TableGrid"/>
        <w:tblW w:w="4235" w:type="pct"/>
        <w:tblInd w:w="625" w:type="dxa"/>
        <w:tblBorders>
          <w:top w:val="thinThickThinMediumGap" w:sz="24" w:space="0" w:color="auto"/>
          <w:left w:val="thinThickThinMediumGap" w:sz="24" w:space="0" w:color="auto"/>
          <w:bottom w:val="thinThickThinMediumGap" w:sz="24" w:space="0" w:color="auto"/>
          <w:right w:val="thinThickThinMediumGap" w:sz="24" w:space="0" w:color="auto"/>
          <w:insideH w:val="none" w:sz="0" w:space="0" w:color="auto"/>
          <w:insideV w:val="none" w:sz="0" w:space="0" w:color="auto"/>
        </w:tblBorders>
        <w:tblCellMar>
          <w:top w:w="144" w:type="dxa"/>
          <w:left w:w="288" w:type="dxa"/>
          <w:bottom w:w="144" w:type="dxa"/>
          <w:right w:w="288" w:type="dxa"/>
        </w:tblCellMar>
        <w:tblLook w:val="04A0" w:firstRow="1" w:lastRow="0" w:firstColumn="1" w:lastColumn="0" w:noHBand="0" w:noVBand="1"/>
      </w:tblPr>
      <w:tblGrid>
        <w:gridCol w:w="7775"/>
      </w:tblGrid>
      <w:tr w:rsidR="00E120B8" w14:paraId="3D7A55B7" w14:textId="77777777" w:rsidTr="00E120B8">
        <w:tc>
          <w:tcPr>
            <w:tcW w:w="5000" w:type="pct"/>
          </w:tcPr>
          <w:p w14:paraId="656A638F" w14:textId="4C427715" w:rsidR="00E120B8" w:rsidRDefault="00E120B8" w:rsidP="00241889">
            <w:r>
              <w:t>Neither of the devices (the Neo6502 and Neo6502pc) are turn-key solutions.  Both devices require intermediate electronics and computer use knowledge.  While both devices have appeared in social media as an out-of-the-box video game platform, it will require that you read this document, so that you gain the best experience!</w:t>
            </w:r>
          </w:p>
        </w:tc>
      </w:tr>
    </w:tbl>
    <w:p w14:paraId="2A061650" w14:textId="0E37F02F" w:rsidR="00250028" w:rsidRDefault="00250028" w:rsidP="00241889"/>
    <w:p w14:paraId="0E7CE1F6" w14:textId="5BEC6F1E" w:rsidR="00E6748B" w:rsidRDefault="00E6748B" w:rsidP="00E6748B">
      <w:pPr>
        <w:pStyle w:val="Heading2"/>
      </w:pPr>
      <w:bookmarkStart w:id="1" w:name="_Toc173749535"/>
      <w:r>
        <w:t>Please Note</w:t>
      </w:r>
      <w:bookmarkEnd w:id="1"/>
    </w:p>
    <w:p w14:paraId="2DF5FC86" w14:textId="641A819A" w:rsidR="00226F16" w:rsidRDefault="00E6748B" w:rsidP="00F30787">
      <w:pPr>
        <w:spacing w:line="276" w:lineRule="auto"/>
      </w:pPr>
      <w:r>
        <w:rPr>
          <w:noProof/>
        </w:rPr>
        <w:drawing>
          <wp:anchor distT="0" distB="0" distL="114300" distR="114300" simplePos="0" relativeHeight="251658240" behindDoc="0" locked="0" layoutInCell="1" allowOverlap="1" wp14:anchorId="2B28D617" wp14:editId="7BCA592C">
            <wp:simplePos x="0" y="0"/>
            <wp:positionH relativeFrom="margin">
              <wp:posOffset>27191</wp:posOffset>
            </wp:positionH>
            <wp:positionV relativeFrom="margin">
              <wp:posOffset>3042690</wp:posOffset>
            </wp:positionV>
            <wp:extent cx="922020" cy="398145"/>
            <wp:effectExtent l="0" t="0" r="5080" b="0"/>
            <wp:wrapSquare wrapText="bothSides"/>
            <wp:docPr id="445702311" name="Picture 10" descr="A grey ban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2311" name="Picture 10" descr="A grey banner with whit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2020" cy="398145"/>
                    </a:xfrm>
                    <a:prstGeom prst="rect">
                      <a:avLst/>
                    </a:prstGeom>
                  </pic:spPr>
                </pic:pic>
              </a:graphicData>
            </a:graphic>
            <wp14:sizeRelH relativeFrom="margin">
              <wp14:pctWidth>0</wp14:pctWidth>
            </wp14:sizeRelH>
            <wp14:sizeRelV relativeFrom="margin">
              <wp14:pctHeight>0</wp14:pctHeight>
            </wp14:sizeRelV>
          </wp:anchor>
        </w:drawing>
      </w:r>
      <w:r w:rsidR="00226F16">
        <w:t xml:space="preserve">Regardless of </w:t>
      </w:r>
      <w:r w:rsidR="00094FCF">
        <w:t xml:space="preserve">the function you are hoping to utilize the Neo6502 or Neo6502pc, you must be familiar with the process of reprogramming </w:t>
      </w:r>
      <w:r w:rsidR="00582236">
        <w:t xml:space="preserve">(also known as flashing firmware) </w:t>
      </w:r>
      <w:r w:rsidR="00094FCF">
        <w:t xml:space="preserve">the </w:t>
      </w:r>
      <w:r w:rsidR="00582236">
        <w:t xml:space="preserve">2MB flash memory utilized by the </w:t>
      </w:r>
      <w:r w:rsidR="00094FCF">
        <w:t>RP2040</w:t>
      </w:r>
      <w:r w:rsidR="00281D77">
        <w:t xml:space="preserve">.  The firmware </w:t>
      </w:r>
      <w:r w:rsidR="00094FCF">
        <w:t>define</w:t>
      </w:r>
      <w:r w:rsidR="00582236">
        <w:t>s</w:t>
      </w:r>
      <w:r w:rsidR="00094FCF">
        <w:t xml:space="preserve"> what</w:t>
      </w:r>
      <w:r w:rsidR="00582236">
        <w:t xml:space="preserve"> function</w:t>
      </w:r>
      <w:r w:rsidR="00094FCF">
        <w:t xml:space="preserve"> the Neo6502 and Neo6502pc </w:t>
      </w:r>
      <w:r w:rsidR="00582236">
        <w:t xml:space="preserve">will perform.  Current firmware available </w:t>
      </w:r>
      <w:r w:rsidR="005D7D5B">
        <w:t>provide</w:t>
      </w:r>
      <w:r w:rsidR="00582236">
        <w:t xml:space="preserve"> a BASIC interpreter (</w:t>
      </w:r>
      <w:proofErr w:type="spellStart"/>
      <w:r w:rsidR="00582236">
        <w:t>NeoBASIC</w:t>
      </w:r>
      <w:proofErr w:type="spellEnd"/>
      <w:r w:rsidR="00582236">
        <w:t>) that is continues to be developed</w:t>
      </w:r>
      <w:r w:rsidR="005D7D5B">
        <w:t xml:space="preserve"> and improved</w:t>
      </w:r>
      <w:r w:rsidR="00582236">
        <w:t xml:space="preserve">, an </w:t>
      </w:r>
      <w:proofErr w:type="gramStart"/>
      <w:r w:rsidR="00582236">
        <w:t>Apple ]</w:t>
      </w:r>
      <w:proofErr w:type="gramEnd"/>
      <w:r w:rsidR="00582236">
        <w:t>[ emulator (using the real W6502), and an Oric Atoms.  Other firmware is currently being developed</w:t>
      </w:r>
      <w:r w:rsidR="005D7D5B">
        <w:t>, so explore the various user forums, Discord, and Facebook to discover the endless possibilities of the Neo6502 and Neo6502.</w:t>
      </w:r>
    </w:p>
    <w:p w14:paraId="5E3C941F" w14:textId="648326D9" w:rsidR="001C5B84" w:rsidRPr="00E6748B" w:rsidRDefault="00E6748B" w:rsidP="00F30787">
      <w:pPr>
        <w:spacing w:line="276" w:lineRule="auto"/>
        <w:rPr>
          <w:b/>
          <w:bCs/>
        </w:rPr>
      </w:pPr>
      <w:r w:rsidRPr="00E6748B">
        <w:rPr>
          <w:b/>
          <w:bCs/>
          <w:noProof/>
        </w:rPr>
        <mc:AlternateContent>
          <mc:Choice Requires="wps">
            <w:drawing>
              <wp:anchor distT="0" distB="0" distL="114300" distR="114300" simplePos="0" relativeHeight="251659264" behindDoc="0" locked="0" layoutInCell="1" allowOverlap="1" wp14:anchorId="011631C1" wp14:editId="0A049296">
                <wp:simplePos x="0" y="0"/>
                <wp:positionH relativeFrom="column">
                  <wp:posOffset>17203</wp:posOffset>
                </wp:positionH>
                <wp:positionV relativeFrom="paragraph">
                  <wp:posOffset>6350</wp:posOffset>
                </wp:positionV>
                <wp:extent cx="491490" cy="153035"/>
                <wp:effectExtent l="0" t="12700" r="29210" b="24765"/>
                <wp:wrapSquare wrapText="bothSides"/>
                <wp:docPr id="1068019062" name="Right Arrow 11"/>
                <wp:cNvGraphicFramePr/>
                <a:graphic xmlns:a="http://schemas.openxmlformats.org/drawingml/2006/main">
                  <a:graphicData uri="http://schemas.microsoft.com/office/word/2010/wordprocessingShape">
                    <wps:wsp>
                      <wps:cNvSpPr/>
                      <wps:spPr>
                        <a:xfrm>
                          <a:off x="0" y="0"/>
                          <a:ext cx="491490" cy="1530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
            <w:pict>
              <v:shapetype w14:anchorId="68C561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35pt;margin-top:.5pt;width:38.7pt;height:1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" adj="18237" fillcolor="#156082 [3204]" strokecolor="#030e13 [484]" strokeweight="1pt">
                <w10:wrap type="square"/>
              </v:shape>
            </w:pict>
          </mc:Fallback>
        </mc:AlternateContent>
      </w:r>
      <w:r w:rsidR="001C5B84" w:rsidRPr="00E6748B">
        <w:rPr>
          <w:b/>
          <w:bCs/>
        </w:rPr>
        <w:t xml:space="preserve">Please read the </w:t>
      </w:r>
      <w:r w:rsidR="001C5B84" w:rsidRPr="001C5B84">
        <w:rPr>
          <w:b/>
          <w:bCs/>
        </w:rPr>
        <w:t>Programming the RP2040</w:t>
      </w:r>
      <w:r w:rsidR="001C5B84" w:rsidRPr="00E6748B">
        <w:rPr>
          <w:b/>
          <w:bCs/>
        </w:rPr>
        <w:t xml:space="preserve"> Section</w:t>
      </w:r>
      <w:r w:rsidRPr="00E6748B">
        <w:rPr>
          <w:b/>
          <w:bCs/>
        </w:rPr>
        <w:t>!</w:t>
      </w:r>
    </w:p>
    <w:p w14:paraId="51408F22" w14:textId="17B5111D" w:rsidR="00094FCF" w:rsidRDefault="00094FCF" w:rsidP="00241889"/>
    <w:p w14:paraId="029A37A4" w14:textId="77777777" w:rsidR="00633DFC" w:rsidRDefault="00633DFC" w:rsidP="00E104B4"/>
    <w:p w14:paraId="0AA96E6B" w14:textId="21DEFCF0" w:rsidR="00E104B4" w:rsidRDefault="00E104B4" w:rsidP="00E104B4">
      <w:r>
        <w:t>Both devices require that you obtain or supply the following for proper operation:</w:t>
      </w:r>
    </w:p>
    <w:p w14:paraId="20FDB3EC" w14:textId="0740B41E" w:rsidR="00E104B4" w:rsidRDefault="00E104B4" w:rsidP="00E104B4"/>
    <w:p w14:paraId="3FEC2F4A" w14:textId="6F92A511" w:rsidR="00E104B4" w:rsidRPr="00241889" w:rsidRDefault="00E104B4" w:rsidP="00E104B4">
      <w:pPr>
        <w:rPr>
          <w:b/>
          <w:bCs/>
        </w:rPr>
      </w:pPr>
      <w:r w:rsidRPr="00241889">
        <w:rPr>
          <w:b/>
          <w:bCs/>
        </w:rPr>
        <w:t>Neo6502</w:t>
      </w:r>
    </w:p>
    <w:p w14:paraId="62DEF974" w14:textId="7E550A53" w:rsidR="00E104B4" w:rsidRDefault="00E104B4" w:rsidP="00E104B4">
      <w:pPr>
        <w:pStyle w:val="ListParagraph"/>
        <w:numPr>
          <w:ilvl w:val="0"/>
          <w:numId w:val="6"/>
        </w:numPr>
      </w:pPr>
      <w:r>
        <w:t>USB-C Power Source (5v, 0.2 amps)</w:t>
      </w:r>
      <w:r w:rsidR="00281D77">
        <w:t>.</w:t>
      </w:r>
    </w:p>
    <w:p w14:paraId="1F14D399" w14:textId="4E612995" w:rsidR="00E104B4" w:rsidRDefault="00DA7652" w:rsidP="00E104B4">
      <w:pPr>
        <w:pStyle w:val="ListParagraph"/>
        <w:numPr>
          <w:ilvl w:val="0"/>
          <w:numId w:val="6"/>
        </w:numPr>
      </w:pPr>
      <w:r>
        <w:t>A USB cable with a USB-A on one end, and the appropriate end that will connect to your computer</w:t>
      </w:r>
      <w:r w:rsidRPr="00241889">
        <w:rPr>
          <w:i/>
          <w:iCs/>
        </w:rPr>
        <w:t xml:space="preserve"> </w:t>
      </w:r>
      <w:r w:rsidR="00E104B4" w:rsidRPr="00241889">
        <w:rPr>
          <w:i/>
          <w:iCs/>
        </w:rPr>
        <w:t>(</w:t>
      </w:r>
      <w:r w:rsidR="00E104B4">
        <w:rPr>
          <w:i/>
          <w:iCs/>
        </w:rPr>
        <w:t>used to re-program the RP2040)</w:t>
      </w:r>
      <w:r w:rsidR="00E104B4">
        <w:t>.</w:t>
      </w:r>
    </w:p>
    <w:p w14:paraId="7D06631A" w14:textId="3DF41F32" w:rsidR="00E104B4" w:rsidRDefault="00E104B4" w:rsidP="00E104B4">
      <w:pPr>
        <w:pStyle w:val="ListParagraph"/>
        <w:numPr>
          <w:ilvl w:val="0"/>
          <w:numId w:val="6"/>
        </w:numPr>
      </w:pPr>
      <w:r>
        <w:rPr>
          <w:i/>
          <w:iCs/>
        </w:rPr>
        <w:t>Optional,</w:t>
      </w:r>
      <w:r>
        <w:t xml:space="preserve"> enclosing case for the Neo6502, </w:t>
      </w:r>
      <w:r>
        <w:rPr>
          <w:i/>
          <w:iCs/>
        </w:rPr>
        <w:t xml:space="preserve">available from </w:t>
      </w:r>
      <w:proofErr w:type="spellStart"/>
      <w:r>
        <w:rPr>
          <w:i/>
          <w:iCs/>
        </w:rPr>
        <w:t>Olimex</w:t>
      </w:r>
      <w:proofErr w:type="spellEnd"/>
      <w:r>
        <w:rPr>
          <w:i/>
          <w:iCs/>
        </w:rPr>
        <w:t>.</w:t>
      </w:r>
    </w:p>
    <w:p w14:paraId="7914EA6E" w14:textId="1C6F8BDB" w:rsidR="00E104B4" w:rsidRDefault="00E104B4" w:rsidP="00E104B4">
      <w:pPr>
        <w:pStyle w:val="ListParagraph"/>
        <w:numPr>
          <w:ilvl w:val="0"/>
          <w:numId w:val="6"/>
        </w:numPr>
      </w:pPr>
      <w:r>
        <w:rPr>
          <w:i/>
          <w:iCs/>
        </w:rPr>
        <w:t>Optional</w:t>
      </w:r>
      <w:r>
        <w:t>, USB-A Flash Drive (</w:t>
      </w:r>
      <w:r w:rsidRPr="003F22D7">
        <w:rPr>
          <w:i/>
          <w:iCs/>
        </w:rPr>
        <w:t>highly recommend USB3, ~8 GB</w:t>
      </w:r>
      <w:r>
        <w:t>)</w:t>
      </w:r>
      <w:r w:rsidR="00281D77">
        <w:t>.</w:t>
      </w:r>
    </w:p>
    <w:p w14:paraId="32728642" w14:textId="4C16A973" w:rsidR="00E104B4" w:rsidRPr="00250028" w:rsidRDefault="00E104B4" w:rsidP="00E104B4">
      <w:pPr>
        <w:pStyle w:val="ListParagraph"/>
        <w:numPr>
          <w:ilvl w:val="0"/>
          <w:numId w:val="6"/>
        </w:numPr>
      </w:pPr>
      <w:r>
        <w:rPr>
          <w:i/>
          <w:iCs/>
        </w:rPr>
        <w:t>Optional</w:t>
      </w:r>
      <w:r>
        <w:t>, USB Hub (</w:t>
      </w:r>
      <w:proofErr w:type="spellStart"/>
      <w:r w:rsidR="00281D77" w:rsidRPr="003F22D7">
        <w:rPr>
          <w:i/>
          <w:iCs/>
        </w:rPr>
        <w:t>Olimex</w:t>
      </w:r>
      <w:proofErr w:type="spellEnd"/>
      <w:r w:rsidR="00281D77" w:rsidRPr="003F22D7">
        <w:rPr>
          <w:i/>
          <w:iCs/>
        </w:rPr>
        <w:t xml:space="preserve"> USB-</w:t>
      </w:r>
      <w:proofErr w:type="spellStart"/>
      <w:r w:rsidR="00281D77" w:rsidRPr="003F22D7">
        <w:rPr>
          <w:i/>
          <w:iCs/>
        </w:rPr>
        <w:t>NeoHub</w:t>
      </w:r>
      <w:proofErr w:type="spellEnd"/>
      <w:r w:rsidR="00281D77" w:rsidRPr="003F22D7">
        <w:rPr>
          <w:i/>
          <w:iCs/>
        </w:rPr>
        <w:t xml:space="preserve"> </w:t>
      </w:r>
      <w:r w:rsidR="00281D77">
        <w:rPr>
          <w:i/>
          <w:iCs/>
        </w:rPr>
        <w:t xml:space="preserve">is </w:t>
      </w:r>
      <w:r w:rsidRPr="003F22D7">
        <w:rPr>
          <w:i/>
          <w:iCs/>
        </w:rPr>
        <w:t>highly recommend</w:t>
      </w:r>
      <w:r w:rsidR="00281D77">
        <w:rPr>
          <w:i/>
          <w:iCs/>
        </w:rPr>
        <w:t>ed for compatibility</w:t>
      </w:r>
      <w:r>
        <w:t>)</w:t>
      </w:r>
      <w:r w:rsidR="00281D77">
        <w:t>.</w:t>
      </w:r>
    </w:p>
    <w:p w14:paraId="6E955509" w14:textId="77777777" w:rsidR="00E104B4" w:rsidRDefault="00E104B4" w:rsidP="00E104B4"/>
    <w:p w14:paraId="71EC29E9" w14:textId="77777777" w:rsidR="00E104B4" w:rsidRDefault="00E104B4" w:rsidP="00E104B4">
      <w:pPr>
        <w:rPr>
          <w:b/>
          <w:bCs/>
        </w:rPr>
      </w:pPr>
      <w:r w:rsidRPr="00241889">
        <w:rPr>
          <w:b/>
          <w:bCs/>
        </w:rPr>
        <w:t>Neo6502pc</w:t>
      </w:r>
    </w:p>
    <w:p w14:paraId="0C10C237" w14:textId="1F7A1415" w:rsidR="00E104B4" w:rsidRDefault="00E104B4" w:rsidP="00E104B4">
      <w:pPr>
        <w:pStyle w:val="ListParagraph"/>
        <w:numPr>
          <w:ilvl w:val="0"/>
          <w:numId w:val="6"/>
        </w:numPr>
      </w:pPr>
      <w:r>
        <w:t>USB-C Power Source (5v, 1 amp)</w:t>
      </w:r>
      <w:r w:rsidR="00281D77">
        <w:t>.</w:t>
      </w:r>
    </w:p>
    <w:p w14:paraId="61BF60B5" w14:textId="05EDE74F" w:rsidR="007C61A3" w:rsidRDefault="007C61A3" w:rsidP="00E104B4">
      <w:pPr>
        <w:pStyle w:val="ListParagraph"/>
        <w:numPr>
          <w:ilvl w:val="0"/>
          <w:numId w:val="6"/>
        </w:numPr>
      </w:pPr>
      <w:r>
        <w:t>A USB cable with a USB-C on one end, and the appropriate end that will connect to your computer.</w:t>
      </w:r>
    </w:p>
    <w:p w14:paraId="00172C75" w14:textId="29611BC2" w:rsidR="00DA7652" w:rsidRDefault="00E104B4" w:rsidP="007C61A3">
      <w:pPr>
        <w:pStyle w:val="ListParagraph"/>
        <w:numPr>
          <w:ilvl w:val="0"/>
          <w:numId w:val="6"/>
        </w:numPr>
      </w:pPr>
      <w:r>
        <w:t>USB-A Flash Drive (highly recommend USB3, ~8 GB)</w:t>
      </w:r>
      <w:r w:rsidR="00281D77">
        <w:t>.</w:t>
      </w:r>
    </w:p>
    <w:p w14:paraId="22558B06" w14:textId="77777777" w:rsidR="00E104B4" w:rsidRDefault="00E104B4" w:rsidP="00E104B4">
      <w:pPr>
        <w:pStyle w:val="ListParagraph"/>
        <w:numPr>
          <w:ilvl w:val="0"/>
          <w:numId w:val="6"/>
        </w:numPr>
      </w:pPr>
      <w:r>
        <w:t xml:space="preserve">USB Keyboard </w:t>
      </w:r>
      <w:r w:rsidRPr="003F22D7">
        <w:rPr>
          <w:i/>
          <w:iCs/>
        </w:rPr>
        <w:t>(wired and wireless w/USB dongle are supported)</w:t>
      </w:r>
      <w:r>
        <w:rPr>
          <w:i/>
          <w:iCs/>
        </w:rPr>
        <w:t>.</w:t>
      </w:r>
    </w:p>
    <w:p w14:paraId="61C17D8D" w14:textId="0D72A8D0" w:rsidR="005F535D" w:rsidRPr="00E6748B" w:rsidRDefault="00E104B4" w:rsidP="00E6748B">
      <w:pPr>
        <w:pStyle w:val="ListParagraph"/>
        <w:numPr>
          <w:ilvl w:val="0"/>
          <w:numId w:val="6"/>
        </w:numPr>
      </w:pPr>
      <w:r>
        <w:rPr>
          <w:i/>
          <w:iCs/>
        </w:rPr>
        <w:t>Optional,</w:t>
      </w:r>
      <w:r>
        <w:t xml:space="preserve"> USB Gamepad</w:t>
      </w:r>
      <w:r w:rsidR="00281D77">
        <w:t>.</w:t>
      </w:r>
    </w:p>
    <w:p w14:paraId="583BE8F1" w14:textId="12E544A8" w:rsidR="003A4E62" w:rsidRPr="00DA7652" w:rsidRDefault="003A4E62" w:rsidP="00DA7652">
      <w:pPr>
        <w:pStyle w:val="ListParagraph"/>
        <w:numPr>
          <w:ilvl w:val="0"/>
          <w:numId w:val="9"/>
        </w:numPr>
      </w:pPr>
      <w:r w:rsidRPr="00DA7652">
        <w:rPr>
          <w:b/>
          <w:bCs/>
        </w:rPr>
        <w:br w:type="page"/>
      </w:r>
    </w:p>
    <w:p w14:paraId="7ABAE9D5" w14:textId="4F7EE6C9" w:rsidR="0013373D" w:rsidRDefault="003A4E62" w:rsidP="00241889">
      <w:pPr>
        <w:pStyle w:val="Heading1"/>
      </w:pPr>
      <w:bookmarkStart w:id="2" w:name="_Toc173749536"/>
      <w:r>
        <w:lastRenderedPageBreak/>
        <w:t>Table of Contents</w:t>
      </w:r>
      <w:bookmarkEnd w:id="2"/>
    </w:p>
    <w:p w14:paraId="76664BA1" w14:textId="0D87C1B7" w:rsidR="00E04776" w:rsidRDefault="00E6748B">
      <w:pPr>
        <w:pStyle w:val="TOC1"/>
        <w:tabs>
          <w:tab w:val="right" w:leader="dot" w:pos="9350"/>
        </w:tabs>
        <w:rPr>
          <w:b w:val="0"/>
          <w:bCs w:val="0"/>
          <w:caps w:val="0"/>
          <w:noProof/>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73749534" w:history="1">
        <w:r w:rsidR="00E04776" w:rsidRPr="002F70A8">
          <w:rPr>
            <w:rStyle w:val="Hyperlink"/>
            <w:noProof/>
          </w:rPr>
          <w:t>Welcome – please read!</w:t>
        </w:r>
        <w:r w:rsidR="00E04776">
          <w:rPr>
            <w:noProof/>
            <w:webHidden/>
          </w:rPr>
          <w:tab/>
        </w:r>
        <w:r w:rsidR="00E04776">
          <w:rPr>
            <w:noProof/>
            <w:webHidden/>
          </w:rPr>
          <w:fldChar w:fldCharType="begin"/>
        </w:r>
        <w:r w:rsidR="00E04776">
          <w:rPr>
            <w:noProof/>
            <w:webHidden/>
          </w:rPr>
          <w:instrText xml:space="preserve"> PAGEREF _Toc173749534 \h </w:instrText>
        </w:r>
        <w:r w:rsidR="00E04776">
          <w:rPr>
            <w:noProof/>
            <w:webHidden/>
          </w:rPr>
        </w:r>
        <w:r w:rsidR="00E04776">
          <w:rPr>
            <w:noProof/>
            <w:webHidden/>
          </w:rPr>
          <w:fldChar w:fldCharType="separate"/>
        </w:r>
        <w:r w:rsidR="00E04776">
          <w:rPr>
            <w:noProof/>
            <w:webHidden/>
          </w:rPr>
          <w:t>2</w:t>
        </w:r>
        <w:r w:rsidR="00E04776">
          <w:rPr>
            <w:noProof/>
            <w:webHidden/>
          </w:rPr>
          <w:fldChar w:fldCharType="end"/>
        </w:r>
      </w:hyperlink>
    </w:p>
    <w:p w14:paraId="4D705E91" w14:textId="795523D1" w:rsidR="00E04776" w:rsidRDefault="00E04776">
      <w:pPr>
        <w:pStyle w:val="TOC2"/>
        <w:tabs>
          <w:tab w:val="right" w:leader="dot" w:pos="9350"/>
        </w:tabs>
        <w:rPr>
          <w:smallCaps w:val="0"/>
          <w:noProof/>
          <w:sz w:val="24"/>
          <w:szCs w:val="24"/>
        </w:rPr>
      </w:pPr>
      <w:hyperlink w:anchor="_Toc173749535" w:history="1">
        <w:r w:rsidRPr="002F70A8">
          <w:rPr>
            <w:rStyle w:val="Hyperlink"/>
            <w:noProof/>
          </w:rPr>
          <w:t>Please Note</w:t>
        </w:r>
        <w:r>
          <w:rPr>
            <w:noProof/>
            <w:webHidden/>
          </w:rPr>
          <w:tab/>
        </w:r>
        <w:r>
          <w:rPr>
            <w:noProof/>
            <w:webHidden/>
          </w:rPr>
          <w:fldChar w:fldCharType="begin"/>
        </w:r>
        <w:r>
          <w:rPr>
            <w:noProof/>
            <w:webHidden/>
          </w:rPr>
          <w:instrText xml:space="preserve"> PAGEREF _Toc173749535 \h </w:instrText>
        </w:r>
        <w:r>
          <w:rPr>
            <w:noProof/>
            <w:webHidden/>
          </w:rPr>
        </w:r>
        <w:r>
          <w:rPr>
            <w:noProof/>
            <w:webHidden/>
          </w:rPr>
          <w:fldChar w:fldCharType="separate"/>
        </w:r>
        <w:r>
          <w:rPr>
            <w:noProof/>
            <w:webHidden/>
          </w:rPr>
          <w:t>2</w:t>
        </w:r>
        <w:r>
          <w:rPr>
            <w:noProof/>
            <w:webHidden/>
          </w:rPr>
          <w:fldChar w:fldCharType="end"/>
        </w:r>
      </w:hyperlink>
    </w:p>
    <w:p w14:paraId="6AE8BCE9" w14:textId="11564F7E" w:rsidR="00E04776" w:rsidRDefault="00E04776">
      <w:pPr>
        <w:pStyle w:val="TOC1"/>
        <w:tabs>
          <w:tab w:val="right" w:leader="dot" w:pos="9350"/>
        </w:tabs>
        <w:rPr>
          <w:b w:val="0"/>
          <w:bCs w:val="0"/>
          <w:caps w:val="0"/>
          <w:noProof/>
          <w:sz w:val="24"/>
          <w:szCs w:val="24"/>
        </w:rPr>
      </w:pPr>
      <w:hyperlink w:anchor="_Toc173749536" w:history="1">
        <w:r w:rsidRPr="002F70A8">
          <w:rPr>
            <w:rStyle w:val="Hyperlink"/>
            <w:noProof/>
          </w:rPr>
          <w:t>Table of Contents</w:t>
        </w:r>
        <w:r>
          <w:rPr>
            <w:noProof/>
            <w:webHidden/>
          </w:rPr>
          <w:tab/>
        </w:r>
        <w:r>
          <w:rPr>
            <w:noProof/>
            <w:webHidden/>
          </w:rPr>
          <w:fldChar w:fldCharType="begin"/>
        </w:r>
        <w:r>
          <w:rPr>
            <w:noProof/>
            <w:webHidden/>
          </w:rPr>
          <w:instrText xml:space="preserve"> PAGEREF _Toc173749536 \h </w:instrText>
        </w:r>
        <w:r>
          <w:rPr>
            <w:noProof/>
            <w:webHidden/>
          </w:rPr>
        </w:r>
        <w:r>
          <w:rPr>
            <w:noProof/>
            <w:webHidden/>
          </w:rPr>
          <w:fldChar w:fldCharType="separate"/>
        </w:r>
        <w:r>
          <w:rPr>
            <w:noProof/>
            <w:webHidden/>
          </w:rPr>
          <w:t>3</w:t>
        </w:r>
        <w:r>
          <w:rPr>
            <w:noProof/>
            <w:webHidden/>
          </w:rPr>
          <w:fldChar w:fldCharType="end"/>
        </w:r>
      </w:hyperlink>
    </w:p>
    <w:p w14:paraId="7DA4277C" w14:textId="3FDDC84F" w:rsidR="00E04776" w:rsidRDefault="00E04776">
      <w:pPr>
        <w:pStyle w:val="TOC1"/>
        <w:tabs>
          <w:tab w:val="right" w:leader="dot" w:pos="9350"/>
        </w:tabs>
        <w:rPr>
          <w:b w:val="0"/>
          <w:bCs w:val="0"/>
          <w:caps w:val="0"/>
          <w:noProof/>
          <w:sz w:val="24"/>
          <w:szCs w:val="24"/>
        </w:rPr>
      </w:pPr>
      <w:hyperlink w:anchor="_Toc173749537" w:history="1">
        <w:r w:rsidRPr="002F70A8">
          <w:rPr>
            <w:rStyle w:val="Hyperlink"/>
            <w:noProof/>
          </w:rPr>
          <w:t>About the Neo6502</w:t>
        </w:r>
        <w:r>
          <w:rPr>
            <w:noProof/>
            <w:webHidden/>
          </w:rPr>
          <w:tab/>
        </w:r>
        <w:r>
          <w:rPr>
            <w:noProof/>
            <w:webHidden/>
          </w:rPr>
          <w:fldChar w:fldCharType="begin"/>
        </w:r>
        <w:r>
          <w:rPr>
            <w:noProof/>
            <w:webHidden/>
          </w:rPr>
          <w:instrText xml:space="preserve"> PAGEREF _Toc173749537 \h </w:instrText>
        </w:r>
        <w:r>
          <w:rPr>
            <w:noProof/>
            <w:webHidden/>
          </w:rPr>
        </w:r>
        <w:r>
          <w:rPr>
            <w:noProof/>
            <w:webHidden/>
          </w:rPr>
          <w:fldChar w:fldCharType="separate"/>
        </w:r>
        <w:r>
          <w:rPr>
            <w:noProof/>
            <w:webHidden/>
          </w:rPr>
          <w:t>4</w:t>
        </w:r>
        <w:r>
          <w:rPr>
            <w:noProof/>
            <w:webHidden/>
          </w:rPr>
          <w:fldChar w:fldCharType="end"/>
        </w:r>
      </w:hyperlink>
    </w:p>
    <w:p w14:paraId="1D8BAF05" w14:textId="660A4E01" w:rsidR="00E04776" w:rsidRDefault="00E04776">
      <w:pPr>
        <w:pStyle w:val="TOC1"/>
        <w:tabs>
          <w:tab w:val="right" w:leader="dot" w:pos="9350"/>
        </w:tabs>
        <w:rPr>
          <w:b w:val="0"/>
          <w:bCs w:val="0"/>
          <w:caps w:val="0"/>
          <w:noProof/>
          <w:sz w:val="24"/>
          <w:szCs w:val="24"/>
        </w:rPr>
      </w:pPr>
      <w:hyperlink w:anchor="_Toc173749538" w:history="1">
        <w:r w:rsidRPr="002F70A8">
          <w:rPr>
            <w:rStyle w:val="Hyperlink"/>
            <w:noProof/>
          </w:rPr>
          <w:t>Programming the RP2040</w:t>
        </w:r>
        <w:r>
          <w:rPr>
            <w:noProof/>
            <w:webHidden/>
          </w:rPr>
          <w:tab/>
        </w:r>
        <w:r>
          <w:rPr>
            <w:noProof/>
            <w:webHidden/>
          </w:rPr>
          <w:fldChar w:fldCharType="begin"/>
        </w:r>
        <w:r>
          <w:rPr>
            <w:noProof/>
            <w:webHidden/>
          </w:rPr>
          <w:instrText xml:space="preserve"> PAGEREF _Toc173749538 \h </w:instrText>
        </w:r>
        <w:r>
          <w:rPr>
            <w:noProof/>
            <w:webHidden/>
          </w:rPr>
        </w:r>
        <w:r>
          <w:rPr>
            <w:noProof/>
            <w:webHidden/>
          </w:rPr>
          <w:fldChar w:fldCharType="separate"/>
        </w:r>
        <w:r>
          <w:rPr>
            <w:noProof/>
            <w:webHidden/>
          </w:rPr>
          <w:t>5</w:t>
        </w:r>
        <w:r>
          <w:rPr>
            <w:noProof/>
            <w:webHidden/>
          </w:rPr>
          <w:fldChar w:fldCharType="end"/>
        </w:r>
      </w:hyperlink>
    </w:p>
    <w:p w14:paraId="12C606BF" w14:textId="6B0D1090" w:rsidR="00E04776" w:rsidRDefault="00E04776">
      <w:pPr>
        <w:pStyle w:val="TOC2"/>
        <w:tabs>
          <w:tab w:val="right" w:leader="dot" w:pos="9350"/>
        </w:tabs>
        <w:rPr>
          <w:smallCaps w:val="0"/>
          <w:noProof/>
          <w:sz w:val="24"/>
          <w:szCs w:val="24"/>
        </w:rPr>
      </w:pPr>
      <w:hyperlink w:anchor="_Toc173749539" w:history="1">
        <w:r w:rsidRPr="002F70A8">
          <w:rPr>
            <w:rStyle w:val="Hyperlink"/>
            <w:noProof/>
          </w:rPr>
          <w:t>Prerequisites</w:t>
        </w:r>
        <w:r>
          <w:rPr>
            <w:noProof/>
            <w:webHidden/>
          </w:rPr>
          <w:tab/>
        </w:r>
        <w:r>
          <w:rPr>
            <w:noProof/>
            <w:webHidden/>
          </w:rPr>
          <w:fldChar w:fldCharType="begin"/>
        </w:r>
        <w:r>
          <w:rPr>
            <w:noProof/>
            <w:webHidden/>
          </w:rPr>
          <w:instrText xml:space="preserve"> PAGEREF _Toc173749539 \h </w:instrText>
        </w:r>
        <w:r>
          <w:rPr>
            <w:noProof/>
            <w:webHidden/>
          </w:rPr>
        </w:r>
        <w:r>
          <w:rPr>
            <w:noProof/>
            <w:webHidden/>
          </w:rPr>
          <w:fldChar w:fldCharType="separate"/>
        </w:r>
        <w:r>
          <w:rPr>
            <w:noProof/>
            <w:webHidden/>
          </w:rPr>
          <w:t>5</w:t>
        </w:r>
        <w:r>
          <w:rPr>
            <w:noProof/>
            <w:webHidden/>
          </w:rPr>
          <w:fldChar w:fldCharType="end"/>
        </w:r>
      </w:hyperlink>
    </w:p>
    <w:p w14:paraId="51FD7C24" w14:textId="730E1BB1" w:rsidR="00E04776" w:rsidRDefault="00E04776">
      <w:pPr>
        <w:pStyle w:val="TOC2"/>
        <w:tabs>
          <w:tab w:val="right" w:leader="dot" w:pos="9350"/>
        </w:tabs>
        <w:rPr>
          <w:smallCaps w:val="0"/>
          <w:noProof/>
          <w:sz w:val="24"/>
          <w:szCs w:val="24"/>
        </w:rPr>
      </w:pPr>
      <w:hyperlink w:anchor="_Toc173749540" w:history="1">
        <w:r w:rsidRPr="002F70A8">
          <w:rPr>
            <w:rStyle w:val="Hyperlink"/>
            <w:noProof/>
          </w:rPr>
          <w:t>RP2040 programming for the Neo6502</w:t>
        </w:r>
        <w:r>
          <w:rPr>
            <w:noProof/>
            <w:webHidden/>
          </w:rPr>
          <w:tab/>
        </w:r>
        <w:r>
          <w:rPr>
            <w:noProof/>
            <w:webHidden/>
          </w:rPr>
          <w:fldChar w:fldCharType="begin"/>
        </w:r>
        <w:r>
          <w:rPr>
            <w:noProof/>
            <w:webHidden/>
          </w:rPr>
          <w:instrText xml:space="preserve"> PAGEREF _Toc173749540 \h </w:instrText>
        </w:r>
        <w:r>
          <w:rPr>
            <w:noProof/>
            <w:webHidden/>
          </w:rPr>
        </w:r>
        <w:r>
          <w:rPr>
            <w:noProof/>
            <w:webHidden/>
          </w:rPr>
          <w:fldChar w:fldCharType="separate"/>
        </w:r>
        <w:r>
          <w:rPr>
            <w:noProof/>
            <w:webHidden/>
          </w:rPr>
          <w:t>5</w:t>
        </w:r>
        <w:r>
          <w:rPr>
            <w:noProof/>
            <w:webHidden/>
          </w:rPr>
          <w:fldChar w:fldCharType="end"/>
        </w:r>
      </w:hyperlink>
    </w:p>
    <w:p w14:paraId="0490581C" w14:textId="15CB3346" w:rsidR="00E04776" w:rsidRDefault="00E04776">
      <w:pPr>
        <w:pStyle w:val="TOC2"/>
        <w:tabs>
          <w:tab w:val="right" w:leader="dot" w:pos="9350"/>
        </w:tabs>
        <w:rPr>
          <w:smallCaps w:val="0"/>
          <w:noProof/>
          <w:sz w:val="24"/>
          <w:szCs w:val="24"/>
        </w:rPr>
      </w:pPr>
      <w:hyperlink w:anchor="_Toc173749541" w:history="1">
        <w:r w:rsidRPr="002F70A8">
          <w:rPr>
            <w:rStyle w:val="Hyperlink"/>
            <w:noProof/>
          </w:rPr>
          <w:t>RP2040 programming for the Neo6502pc</w:t>
        </w:r>
        <w:r>
          <w:rPr>
            <w:noProof/>
            <w:webHidden/>
          </w:rPr>
          <w:tab/>
        </w:r>
        <w:r>
          <w:rPr>
            <w:noProof/>
            <w:webHidden/>
          </w:rPr>
          <w:fldChar w:fldCharType="begin"/>
        </w:r>
        <w:r>
          <w:rPr>
            <w:noProof/>
            <w:webHidden/>
          </w:rPr>
          <w:instrText xml:space="preserve"> PAGEREF _Toc173749541 \h </w:instrText>
        </w:r>
        <w:r>
          <w:rPr>
            <w:noProof/>
            <w:webHidden/>
          </w:rPr>
        </w:r>
        <w:r>
          <w:rPr>
            <w:noProof/>
            <w:webHidden/>
          </w:rPr>
          <w:fldChar w:fldCharType="separate"/>
        </w:r>
        <w:r>
          <w:rPr>
            <w:noProof/>
            <w:webHidden/>
          </w:rPr>
          <w:t>6</w:t>
        </w:r>
        <w:r>
          <w:rPr>
            <w:noProof/>
            <w:webHidden/>
          </w:rPr>
          <w:fldChar w:fldCharType="end"/>
        </w:r>
      </w:hyperlink>
    </w:p>
    <w:p w14:paraId="3090D448" w14:textId="2D8B500F" w:rsidR="00E04776" w:rsidRDefault="00E04776">
      <w:pPr>
        <w:pStyle w:val="TOC1"/>
        <w:tabs>
          <w:tab w:val="right" w:leader="dot" w:pos="9350"/>
        </w:tabs>
        <w:rPr>
          <w:b w:val="0"/>
          <w:bCs w:val="0"/>
          <w:caps w:val="0"/>
          <w:noProof/>
          <w:sz w:val="24"/>
          <w:szCs w:val="24"/>
        </w:rPr>
      </w:pPr>
      <w:hyperlink w:anchor="_Toc173749542" w:history="1">
        <w:r w:rsidRPr="002F70A8">
          <w:rPr>
            <w:rStyle w:val="Hyperlink"/>
            <w:noProof/>
          </w:rPr>
          <w:t>Current Firmware</w:t>
        </w:r>
        <w:r>
          <w:rPr>
            <w:noProof/>
            <w:webHidden/>
          </w:rPr>
          <w:tab/>
        </w:r>
        <w:r>
          <w:rPr>
            <w:noProof/>
            <w:webHidden/>
          </w:rPr>
          <w:fldChar w:fldCharType="begin"/>
        </w:r>
        <w:r>
          <w:rPr>
            <w:noProof/>
            <w:webHidden/>
          </w:rPr>
          <w:instrText xml:space="preserve"> PAGEREF _Toc173749542 \h </w:instrText>
        </w:r>
        <w:r>
          <w:rPr>
            <w:noProof/>
            <w:webHidden/>
          </w:rPr>
        </w:r>
        <w:r>
          <w:rPr>
            <w:noProof/>
            <w:webHidden/>
          </w:rPr>
          <w:fldChar w:fldCharType="separate"/>
        </w:r>
        <w:r>
          <w:rPr>
            <w:noProof/>
            <w:webHidden/>
          </w:rPr>
          <w:t>7</w:t>
        </w:r>
        <w:r>
          <w:rPr>
            <w:noProof/>
            <w:webHidden/>
          </w:rPr>
          <w:fldChar w:fldCharType="end"/>
        </w:r>
      </w:hyperlink>
    </w:p>
    <w:p w14:paraId="3F2CAB25" w14:textId="64229301" w:rsidR="00E04776" w:rsidRDefault="00E04776">
      <w:pPr>
        <w:pStyle w:val="TOC2"/>
        <w:tabs>
          <w:tab w:val="right" w:leader="dot" w:pos="9350"/>
        </w:tabs>
        <w:rPr>
          <w:smallCaps w:val="0"/>
          <w:noProof/>
          <w:sz w:val="24"/>
          <w:szCs w:val="24"/>
        </w:rPr>
      </w:pPr>
      <w:hyperlink w:anchor="_Toc173749543" w:history="1">
        <w:r w:rsidRPr="002F70A8">
          <w:rPr>
            <w:rStyle w:val="Hyperlink"/>
            <w:noProof/>
          </w:rPr>
          <w:t>NeoBasic (codename: Morpheus)</w:t>
        </w:r>
        <w:r>
          <w:rPr>
            <w:noProof/>
            <w:webHidden/>
          </w:rPr>
          <w:tab/>
        </w:r>
        <w:r>
          <w:rPr>
            <w:noProof/>
            <w:webHidden/>
          </w:rPr>
          <w:fldChar w:fldCharType="begin"/>
        </w:r>
        <w:r>
          <w:rPr>
            <w:noProof/>
            <w:webHidden/>
          </w:rPr>
          <w:instrText xml:space="preserve"> PAGEREF _Toc173749543 \h </w:instrText>
        </w:r>
        <w:r>
          <w:rPr>
            <w:noProof/>
            <w:webHidden/>
          </w:rPr>
        </w:r>
        <w:r>
          <w:rPr>
            <w:noProof/>
            <w:webHidden/>
          </w:rPr>
          <w:fldChar w:fldCharType="separate"/>
        </w:r>
        <w:r>
          <w:rPr>
            <w:noProof/>
            <w:webHidden/>
          </w:rPr>
          <w:t>7</w:t>
        </w:r>
        <w:r>
          <w:rPr>
            <w:noProof/>
            <w:webHidden/>
          </w:rPr>
          <w:fldChar w:fldCharType="end"/>
        </w:r>
      </w:hyperlink>
    </w:p>
    <w:p w14:paraId="2FAE6DE1" w14:textId="1AB5EAB6" w:rsidR="00E04776" w:rsidRDefault="00E04776">
      <w:pPr>
        <w:pStyle w:val="TOC2"/>
        <w:tabs>
          <w:tab w:val="right" w:leader="dot" w:pos="9350"/>
        </w:tabs>
        <w:rPr>
          <w:smallCaps w:val="0"/>
          <w:noProof/>
          <w:sz w:val="24"/>
          <w:szCs w:val="24"/>
        </w:rPr>
      </w:pPr>
      <w:hyperlink w:anchor="_Toc173749544" w:history="1">
        <w:r w:rsidRPr="002F70A8">
          <w:rPr>
            <w:rStyle w:val="Hyperlink"/>
            <w:noProof/>
          </w:rPr>
          <w:t>Apple ][ and //e Emulation</w:t>
        </w:r>
        <w:r>
          <w:rPr>
            <w:noProof/>
            <w:webHidden/>
          </w:rPr>
          <w:tab/>
        </w:r>
        <w:r>
          <w:rPr>
            <w:noProof/>
            <w:webHidden/>
          </w:rPr>
          <w:fldChar w:fldCharType="begin"/>
        </w:r>
        <w:r>
          <w:rPr>
            <w:noProof/>
            <w:webHidden/>
          </w:rPr>
          <w:instrText xml:space="preserve"> PAGEREF _Toc173749544 \h </w:instrText>
        </w:r>
        <w:r>
          <w:rPr>
            <w:noProof/>
            <w:webHidden/>
          </w:rPr>
        </w:r>
        <w:r>
          <w:rPr>
            <w:noProof/>
            <w:webHidden/>
          </w:rPr>
          <w:fldChar w:fldCharType="separate"/>
        </w:r>
        <w:r>
          <w:rPr>
            <w:noProof/>
            <w:webHidden/>
          </w:rPr>
          <w:t>7</w:t>
        </w:r>
        <w:r>
          <w:rPr>
            <w:noProof/>
            <w:webHidden/>
          </w:rPr>
          <w:fldChar w:fldCharType="end"/>
        </w:r>
      </w:hyperlink>
    </w:p>
    <w:p w14:paraId="51BA167F" w14:textId="3CD5242C" w:rsidR="00E04776" w:rsidRDefault="00E04776">
      <w:pPr>
        <w:pStyle w:val="TOC2"/>
        <w:tabs>
          <w:tab w:val="right" w:leader="dot" w:pos="9350"/>
        </w:tabs>
        <w:rPr>
          <w:smallCaps w:val="0"/>
          <w:noProof/>
          <w:sz w:val="24"/>
          <w:szCs w:val="24"/>
        </w:rPr>
      </w:pPr>
      <w:hyperlink w:anchor="_Toc173749545" w:history="1">
        <w:r w:rsidRPr="002F70A8">
          <w:rPr>
            <w:rStyle w:val="Hyperlink"/>
            <w:noProof/>
          </w:rPr>
          <w:t>Apple ][ TotalReplay</w:t>
        </w:r>
        <w:r>
          <w:rPr>
            <w:noProof/>
            <w:webHidden/>
          </w:rPr>
          <w:tab/>
        </w:r>
        <w:r>
          <w:rPr>
            <w:noProof/>
            <w:webHidden/>
          </w:rPr>
          <w:fldChar w:fldCharType="begin"/>
        </w:r>
        <w:r>
          <w:rPr>
            <w:noProof/>
            <w:webHidden/>
          </w:rPr>
          <w:instrText xml:space="preserve"> PAGEREF _Toc173749545 \h </w:instrText>
        </w:r>
        <w:r>
          <w:rPr>
            <w:noProof/>
            <w:webHidden/>
          </w:rPr>
        </w:r>
        <w:r>
          <w:rPr>
            <w:noProof/>
            <w:webHidden/>
          </w:rPr>
          <w:fldChar w:fldCharType="separate"/>
        </w:r>
        <w:r>
          <w:rPr>
            <w:noProof/>
            <w:webHidden/>
          </w:rPr>
          <w:t>8</w:t>
        </w:r>
        <w:r>
          <w:rPr>
            <w:noProof/>
            <w:webHidden/>
          </w:rPr>
          <w:fldChar w:fldCharType="end"/>
        </w:r>
      </w:hyperlink>
    </w:p>
    <w:p w14:paraId="6AFDE418" w14:textId="7314723F" w:rsidR="00E04776" w:rsidRDefault="00E04776">
      <w:pPr>
        <w:pStyle w:val="TOC2"/>
        <w:tabs>
          <w:tab w:val="right" w:leader="dot" w:pos="9350"/>
        </w:tabs>
        <w:rPr>
          <w:smallCaps w:val="0"/>
          <w:noProof/>
          <w:sz w:val="24"/>
          <w:szCs w:val="24"/>
        </w:rPr>
      </w:pPr>
      <w:hyperlink w:anchor="_Toc173749546" w:history="1">
        <w:r w:rsidRPr="002F70A8">
          <w:rPr>
            <w:rStyle w:val="Hyperlink"/>
            <w:noProof/>
          </w:rPr>
          <w:t>Oric Atmos</w:t>
        </w:r>
        <w:r>
          <w:rPr>
            <w:noProof/>
            <w:webHidden/>
          </w:rPr>
          <w:tab/>
        </w:r>
        <w:r>
          <w:rPr>
            <w:noProof/>
            <w:webHidden/>
          </w:rPr>
          <w:fldChar w:fldCharType="begin"/>
        </w:r>
        <w:r>
          <w:rPr>
            <w:noProof/>
            <w:webHidden/>
          </w:rPr>
          <w:instrText xml:space="preserve"> PAGEREF _Toc173749546 \h </w:instrText>
        </w:r>
        <w:r>
          <w:rPr>
            <w:noProof/>
            <w:webHidden/>
          </w:rPr>
        </w:r>
        <w:r>
          <w:rPr>
            <w:noProof/>
            <w:webHidden/>
          </w:rPr>
          <w:fldChar w:fldCharType="separate"/>
        </w:r>
        <w:r>
          <w:rPr>
            <w:noProof/>
            <w:webHidden/>
          </w:rPr>
          <w:t>8</w:t>
        </w:r>
        <w:r>
          <w:rPr>
            <w:noProof/>
            <w:webHidden/>
          </w:rPr>
          <w:fldChar w:fldCharType="end"/>
        </w:r>
      </w:hyperlink>
    </w:p>
    <w:p w14:paraId="29246462" w14:textId="7496028C" w:rsidR="00E04776" w:rsidRDefault="00E04776">
      <w:pPr>
        <w:pStyle w:val="TOC1"/>
        <w:tabs>
          <w:tab w:val="right" w:leader="dot" w:pos="9350"/>
        </w:tabs>
        <w:rPr>
          <w:b w:val="0"/>
          <w:bCs w:val="0"/>
          <w:caps w:val="0"/>
          <w:noProof/>
          <w:sz w:val="24"/>
          <w:szCs w:val="24"/>
        </w:rPr>
      </w:pPr>
      <w:hyperlink w:anchor="_Toc173749547" w:history="1">
        <w:r w:rsidRPr="002F70A8">
          <w:rPr>
            <w:rStyle w:val="Hyperlink"/>
            <w:noProof/>
          </w:rPr>
          <w:t>Appendix A</w:t>
        </w:r>
        <w:r>
          <w:rPr>
            <w:noProof/>
            <w:webHidden/>
          </w:rPr>
          <w:tab/>
        </w:r>
        <w:r>
          <w:rPr>
            <w:noProof/>
            <w:webHidden/>
          </w:rPr>
          <w:fldChar w:fldCharType="begin"/>
        </w:r>
        <w:r>
          <w:rPr>
            <w:noProof/>
            <w:webHidden/>
          </w:rPr>
          <w:instrText xml:space="preserve"> PAGEREF _Toc173749547 \h </w:instrText>
        </w:r>
        <w:r>
          <w:rPr>
            <w:noProof/>
            <w:webHidden/>
          </w:rPr>
        </w:r>
        <w:r>
          <w:rPr>
            <w:noProof/>
            <w:webHidden/>
          </w:rPr>
          <w:fldChar w:fldCharType="separate"/>
        </w:r>
        <w:r>
          <w:rPr>
            <w:noProof/>
            <w:webHidden/>
          </w:rPr>
          <w:t>9</w:t>
        </w:r>
        <w:r>
          <w:rPr>
            <w:noProof/>
            <w:webHidden/>
          </w:rPr>
          <w:fldChar w:fldCharType="end"/>
        </w:r>
      </w:hyperlink>
    </w:p>
    <w:p w14:paraId="742BBA39" w14:textId="342CF4F5" w:rsidR="00E04776" w:rsidRDefault="00E04776">
      <w:pPr>
        <w:pStyle w:val="TOC2"/>
        <w:tabs>
          <w:tab w:val="right" w:leader="dot" w:pos="9350"/>
        </w:tabs>
        <w:rPr>
          <w:smallCaps w:val="0"/>
          <w:noProof/>
          <w:sz w:val="24"/>
          <w:szCs w:val="24"/>
        </w:rPr>
      </w:pPr>
      <w:hyperlink w:anchor="_Toc173749548" w:history="1">
        <w:r w:rsidRPr="002F70A8">
          <w:rPr>
            <w:rStyle w:val="Hyperlink"/>
            <w:noProof/>
          </w:rPr>
          <w:t>Neo6502</w:t>
        </w:r>
        <w:r>
          <w:rPr>
            <w:noProof/>
            <w:webHidden/>
          </w:rPr>
          <w:tab/>
        </w:r>
        <w:r>
          <w:rPr>
            <w:noProof/>
            <w:webHidden/>
          </w:rPr>
          <w:fldChar w:fldCharType="begin"/>
        </w:r>
        <w:r>
          <w:rPr>
            <w:noProof/>
            <w:webHidden/>
          </w:rPr>
          <w:instrText xml:space="preserve"> PAGEREF _Toc173749548 \h </w:instrText>
        </w:r>
        <w:r>
          <w:rPr>
            <w:noProof/>
            <w:webHidden/>
          </w:rPr>
        </w:r>
        <w:r>
          <w:rPr>
            <w:noProof/>
            <w:webHidden/>
          </w:rPr>
          <w:fldChar w:fldCharType="separate"/>
        </w:r>
        <w:r>
          <w:rPr>
            <w:noProof/>
            <w:webHidden/>
          </w:rPr>
          <w:t>10</w:t>
        </w:r>
        <w:r>
          <w:rPr>
            <w:noProof/>
            <w:webHidden/>
          </w:rPr>
          <w:fldChar w:fldCharType="end"/>
        </w:r>
      </w:hyperlink>
    </w:p>
    <w:p w14:paraId="4C940681" w14:textId="2548C5FF" w:rsidR="00E04776" w:rsidRDefault="00E04776">
      <w:pPr>
        <w:pStyle w:val="TOC3"/>
        <w:tabs>
          <w:tab w:val="right" w:leader="dot" w:pos="9350"/>
        </w:tabs>
        <w:rPr>
          <w:i w:val="0"/>
          <w:iCs w:val="0"/>
          <w:noProof/>
          <w:sz w:val="24"/>
          <w:szCs w:val="24"/>
        </w:rPr>
      </w:pPr>
      <w:hyperlink w:anchor="_Toc173749549" w:history="1">
        <w:r w:rsidRPr="002F70A8">
          <w:rPr>
            <w:rStyle w:val="Hyperlink"/>
            <w:noProof/>
          </w:rPr>
          <w:t>Hardware Pictures</w:t>
        </w:r>
        <w:r>
          <w:rPr>
            <w:noProof/>
            <w:webHidden/>
          </w:rPr>
          <w:tab/>
        </w:r>
        <w:r>
          <w:rPr>
            <w:noProof/>
            <w:webHidden/>
          </w:rPr>
          <w:fldChar w:fldCharType="begin"/>
        </w:r>
        <w:r>
          <w:rPr>
            <w:noProof/>
            <w:webHidden/>
          </w:rPr>
          <w:instrText xml:space="preserve"> PAGEREF _Toc173749549 \h </w:instrText>
        </w:r>
        <w:r>
          <w:rPr>
            <w:noProof/>
            <w:webHidden/>
          </w:rPr>
        </w:r>
        <w:r>
          <w:rPr>
            <w:noProof/>
            <w:webHidden/>
          </w:rPr>
          <w:fldChar w:fldCharType="separate"/>
        </w:r>
        <w:r>
          <w:rPr>
            <w:noProof/>
            <w:webHidden/>
          </w:rPr>
          <w:t>10</w:t>
        </w:r>
        <w:r>
          <w:rPr>
            <w:noProof/>
            <w:webHidden/>
          </w:rPr>
          <w:fldChar w:fldCharType="end"/>
        </w:r>
      </w:hyperlink>
    </w:p>
    <w:p w14:paraId="65CA6EFC" w14:textId="75586455" w:rsidR="00E04776" w:rsidRDefault="00E04776">
      <w:pPr>
        <w:pStyle w:val="TOC2"/>
        <w:tabs>
          <w:tab w:val="right" w:leader="dot" w:pos="9350"/>
        </w:tabs>
        <w:rPr>
          <w:smallCaps w:val="0"/>
          <w:noProof/>
          <w:sz w:val="24"/>
          <w:szCs w:val="24"/>
        </w:rPr>
      </w:pPr>
      <w:hyperlink w:anchor="_Toc173749550" w:history="1">
        <w:r w:rsidRPr="002F70A8">
          <w:rPr>
            <w:rStyle w:val="Hyperlink"/>
            <w:noProof/>
          </w:rPr>
          <w:t>Neo6502pc</w:t>
        </w:r>
        <w:r>
          <w:rPr>
            <w:noProof/>
            <w:webHidden/>
          </w:rPr>
          <w:tab/>
        </w:r>
        <w:r>
          <w:rPr>
            <w:noProof/>
            <w:webHidden/>
          </w:rPr>
          <w:fldChar w:fldCharType="begin"/>
        </w:r>
        <w:r>
          <w:rPr>
            <w:noProof/>
            <w:webHidden/>
          </w:rPr>
          <w:instrText xml:space="preserve"> PAGEREF _Toc173749550 \h </w:instrText>
        </w:r>
        <w:r>
          <w:rPr>
            <w:noProof/>
            <w:webHidden/>
          </w:rPr>
        </w:r>
        <w:r>
          <w:rPr>
            <w:noProof/>
            <w:webHidden/>
          </w:rPr>
          <w:fldChar w:fldCharType="separate"/>
        </w:r>
        <w:r>
          <w:rPr>
            <w:noProof/>
            <w:webHidden/>
          </w:rPr>
          <w:t>12</w:t>
        </w:r>
        <w:r>
          <w:rPr>
            <w:noProof/>
            <w:webHidden/>
          </w:rPr>
          <w:fldChar w:fldCharType="end"/>
        </w:r>
      </w:hyperlink>
    </w:p>
    <w:p w14:paraId="22109782" w14:textId="041D192F" w:rsidR="00E04776" w:rsidRDefault="00E04776">
      <w:pPr>
        <w:pStyle w:val="TOC2"/>
        <w:tabs>
          <w:tab w:val="right" w:leader="dot" w:pos="9350"/>
        </w:tabs>
        <w:rPr>
          <w:smallCaps w:val="0"/>
          <w:noProof/>
          <w:sz w:val="24"/>
          <w:szCs w:val="24"/>
        </w:rPr>
      </w:pPr>
      <w:hyperlink w:anchor="_Toc173749551" w:history="1">
        <w:r w:rsidRPr="002F70A8">
          <w:rPr>
            <w:rStyle w:val="Hyperlink"/>
            <w:noProof/>
          </w:rPr>
          <w:t>Features</w:t>
        </w:r>
        <w:r>
          <w:rPr>
            <w:noProof/>
            <w:webHidden/>
          </w:rPr>
          <w:tab/>
        </w:r>
        <w:r>
          <w:rPr>
            <w:noProof/>
            <w:webHidden/>
          </w:rPr>
          <w:fldChar w:fldCharType="begin"/>
        </w:r>
        <w:r>
          <w:rPr>
            <w:noProof/>
            <w:webHidden/>
          </w:rPr>
          <w:instrText xml:space="preserve"> PAGEREF _Toc173749551 \h </w:instrText>
        </w:r>
        <w:r>
          <w:rPr>
            <w:noProof/>
            <w:webHidden/>
          </w:rPr>
        </w:r>
        <w:r>
          <w:rPr>
            <w:noProof/>
            <w:webHidden/>
          </w:rPr>
          <w:fldChar w:fldCharType="separate"/>
        </w:r>
        <w:r>
          <w:rPr>
            <w:noProof/>
            <w:webHidden/>
          </w:rPr>
          <w:t>12</w:t>
        </w:r>
        <w:r>
          <w:rPr>
            <w:noProof/>
            <w:webHidden/>
          </w:rPr>
          <w:fldChar w:fldCharType="end"/>
        </w:r>
      </w:hyperlink>
    </w:p>
    <w:p w14:paraId="71912785" w14:textId="22F523AD" w:rsidR="00E04776" w:rsidRDefault="00E04776">
      <w:pPr>
        <w:pStyle w:val="TOC3"/>
        <w:tabs>
          <w:tab w:val="right" w:leader="dot" w:pos="9350"/>
        </w:tabs>
        <w:rPr>
          <w:i w:val="0"/>
          <w:iCs w:val="0"/>
          <w:noProof/>
          <w:sz w:val="24"/>
          <w:szCs w:val="24"/>
        </w:rPr>
      </w:pPr>
      <w:hyperlink w:anchor="_Toc173749552" w:history="1">
        <w:r w:rsidRPr="002F70A8">
          <w:rPr>
            <w:rStyle w:val="Hyperlink"/>
            <w:noProof/>
          </w:rPr>
          <w:t>Hardware Pictures</w:t>
        </w:r>
        <w:r>
          <w:rPr>
            <w:noProof/>
            <w:webHidden/>
          </w:rPr>
          <w:tab/>
        </w:r>
        <w:r>
          <w:rPr>
            <w:noProof/>
            <w:webHidden/>
          </w:rPr>
          <w:fldChar w:fldCharType="begin"/>
        </w:r>
        <w:r>
          <w:rPr>
            <w:noProof/>
            <w:webHidden/>
          </w:rPr>
          <w:instrText xml:space="preserve"> PAGEREF _Toc173749552 \h </w:instrText>
        </w:r>
        <w:r>
          <w:rPr>
            <w:noProof/>
            <w:webHidden/>
          </w:rPr>
        </w:r>
        <w:r>
          <w:rPr>
            <w:noProof/>
            <w:webHidden/>
          </w:rPr>
          <w:fldChar w:fldCharType="separate"/>
        </w:r>
        <w:r>
          <w:rPr>
            <w:noProof/>
            <w:webHidden/>
          </w:rPr>
          <w:t>13</w:t>
        </w:r>
        <w:r>
          <w:rPr>
            <w:noProof/>
            <w:webHidden/>
          </w:rPr>
          <w:fldChar w:fldCharType="end"/>
        </w:r>
      </w:hyperlink>
    </w:p>
    <w:p w14:paraId="68A61C97" w14:textId="5A010376" w:rsidR="00E04776" w:rsidRDefault="00E04776">
      <w:pPr>
        <w:pStyle w:val="TOC2"/>
        <w:tabs>
          <w:tab w:val="right" w:leader="dot" w:pos="9350"/>
        </w:tabs>
        <w:rPr>
          <w:smallCaps w:val="0"/>
          <w:noProof/>
          <w:sz w:val="24"/>
          <w:szCs w:val="24"/>
        </w:rPr>
      </w:pPr>
      <w:hyperlink w:anchor="_Toc173749553" w:history="1">
        <w:r w:rsidRPr="002F70A8">
          <w:rPr>
            <w:rStyle w:val="Hyperlink"/>
            <w:noProof/>
          </w:rPr>
          <w:t>Neo6502pc Specific Hardware Specifications</w:t>
        </w:r>
        <w:r>
          <w:rPr>
            <w:noProof/>
            <w:webHidden/>
          </w:rPr>
          <w:tab/>
        </w:r>
        <w:r>
          <w:rPr>
            <w:noProof/>
            <w:webHidden/>
          </w:rPr>
          <w:fldChar w:fldCharType="begin"/>
        </w:r>
        <w:r>
          <w:rPr>
            <w:noProof/>
            <w:webHidden/>
          </w:rPr>
          <w:instrText xml:space="preserve"> PAGEREF _Toc173749553 \h </w:instrText>
        </w:r>
        <w:r>
          <w:rPr>
            <w:noProof/>
            <w:webHidden/>
          </w:rPr>
        </w:r>
        <w:r>
          <w:rPr>
            <w:noProof/>
            <w:webHidden/>
          </w:rPr>
          <w:fldChar w:fldCharType="separate"/>
        </w:r>
        <w:r>
          <w:rPr>
            <w:noProof/>
            <w:webHidden/>
          </w:rPr>
          <w:t>15</w:t>
        </w:r>
        <w:r>
          <w:rPr>
            <w:noProof/>
            <w:webHidden/>
          </w:rPr>
          <w:fldChar w:fldCharType="end"/>
        </w:r>
      </w:hyperlink>
    </w:p>
    <w:p w14:paraId="47A3AFB0" w14:textId="01745B11" w:rsidR="00E04776" w:rsidRDefault="00E04776">
      <w:pPr>
        <w:pStyle w:val="TOC3"/>
        <w:tabs>
          <w:tab w:val="right" w:leader="dot" w:pos="9350"/>
        </w:tabs>
        <w:rPr>
          <w:i w:val="0"/>
          <w:iCs w:val="0"/>
          <w:noProof/>
          <w:sz w:val="24"/>
          <w:szCs w:val="24"/>
        </w:rPr>
      </w:pPr>
      <w:hyperlink w:anchor="_Toc173749554" w:history="1">
        <w:r w:rsidRPr="002F70A8">
          <w:rPr>
            <w:rStyle w:val="Hyperlink"/>
            <w:noProof/>
          </w:rPr>
          <w:t>Neo6502pc – Schematic</w:t>
        </w:r>
        <w:r>
          <w:rPr>
            <w:noProof/>
            <w:webHidden/>
          </w:rPr>
          <w:tab/>
        </w:r>
        <w:r>
          <w:rPr>
            <w:noProof/>
            <w:webHidden/>
          </w:rPr>
          <w:fldChar w:fldCharType="begin"/>
        </w:r>
        <w:r>
          <w:rPr>
            <w:noProof/>
            <w:webHidden/>
          </w:rPr>
          <w:instrText xml:space="preserve"> PAGEREF _Toc173749554 \h </w:instrText>
        </w:r>
        <w:r>
          <w:rPr>
            <w:noProof/>
            <w:webHidden/>
          </w:rPr>
        </w:r>
        <w:r>
          <w:rPr>
            <w:noProof/>
            <w:webHidden/>
          </w:rPr>
          <w:fldChar w:fldCharType="separate"/>
        </w:r>
        <w:r>
          <w:rPr>
            <w:noProof/>
            <w:webHidden/>
          </w:rPr>
          <w:t>15</w:t>
        </w:r>
        <w:r>
          <w:rPr>
            <w:noProof/>
            <w:webHidden/>
          </w:rPr>
          <w:fldChar w:fldCharType="end"/>
        </w:r>
      </w:hyperlink>
    </w:p>
    <w:p w14:paraId="6D97BCD0" w14:textId="053917B8" w:rsidR="00E04776" w:rsidRDefault="00E04776">
      <w:pPr>
        <w:pStyle w:val="TOC3"/>
        <w:tabs>
          <w:tab w:val="right" w:leader="dot" w:pos="9350"/>
        </w:tabs>
        <w:rPr>
          <w:i w:val="0"/>
          <w:iCs w:val="0"/>
          <w:noProof/>
          <w:sz w:val="24"/>
          <w:szCs w:val="24"/>
        </w:rPr>
      </w:pPr>
      <w:hyperlink w:anchor="_Toc173749555" w:history="1">
        <w:r w:rsidRPr="002F70A8">
          <w:rPr>
            <w:rStyle w:val="Hyperlink"/>
            <w:noProof/>
          </w:rPr>
          <w:t>Neo6502pc – 12 GPIO EXT1 Connector</w:t>
        </w:r>
        <w:r>
          <w:rPr>
            <w:noProof/>
            <w:webHidden/>
          </w:rPr>
          <w:tab/>
        </w:r>
        <w:r>
          <w:rPr>
            <w:noProof/>
            <w:webHidden/>
          </w:rPr>
          <w:fldChar w:fldCharType="begin"/>
        </w:r>
        <w:r>
          <w:rPr>
            <w:noProof/>
            <w:webHidden/>
          </w:rPr>
          <w:instrText xml:space="preserve"> PAGEREF _Toc173749555 \h </w:instrText>
        </w:r>
        <w:r>
          <w:rPr>
            <w:noProof/>
            <w:webHidden/>
          </w:rPr>
        </w:r>
        <w:r>
          <w:rPr>
            <w:noProof/>
            <w:webHidden/>
          </w:rPr>
          <w:fldChar w:fldCharType="separate"/>
        </w:r>
        <w:r>
          <w:rPr>
            <w:noProof/>
            <w:webHidden/>
          </w:rPr>
          <w:t>15</w:t>
        </w:r>
        <w:r>
          <w:rPr>
            <w:noProof/>
            <w:webHidden/>
          </w:rPr>
          <w:fldChar w:fldCharType="end"/>
        </w:r>
      </w:hyperlink>
    </w:p>
    <w:p w14:paraId="71337B82" w14:textId="615CF952" w:rsidR="00E04776" w:rsidRDefault="00E04776">
      <w:pPr>
        <w:pStyle w:val="TOC1"/>
        <w:tabs>
          <w:tab w:val="right" w:leader="dot" w:pos="9350"/>
        </w:tabs>
        <w:rPr>
          <w:b w:val="0"/>
          <w:bCs w:val="0"/>
          <w:caps w:val="0"/>
          <w:noProof/>
          <w:sz w:val="24"/>
          <w:szCs w:val="24"/>
        </w:rPr>
      </w:pPr>
      <w:hyperlink w:anchor="_Toc173749556" w:history="1">
        <w:r w:rsidRPr="002F70A8">
          <w:rPr>
            <w:rStyle w:val="Hyperlink"/>
            <w:noProof/>
          </w:rPr>
          <w:t>Shared Hardware</w:t>
        </w:r>
        <w:r>
          <w:rPr>
            <w:noProof/>
            <w:webHidden/>
          </w:rPr>
          <w:tab/>
        </w:r>
        <w:r>
          <w:rPr>
            <w:noProof/>
            <w:webHidden/>
          </w:rPr>
          <w:fldChar w:fldCharType="begin"/>
        </w:r>
        <w:r>
          <w:rPr>
            <w:noProof/>
            <w:webHidden/>
          </w:rPr>
          <w:instrText xml:space="preserve"> PAGEREF _Toc173749556 \h </w:instrText>
        </w:r>
        <w:r>
          <w:rPr>
            <w:noProof/>
            <w:webHidden/>
          </w:rPr>
        </w:r>
        <w:r>
          <w:rPr>
            <w:noProof/>
            <w:webHidden/>
          </w:rPr>
          <w:fldChar w:fldCharType="separate"/>
        </w:r>
        <w:r>
          <w:rPr>
            <w:noProof/>
            <w:webHidden/>
          </w:rPr>
          <w:t>16</w:t>
        </w:r>
        <w:r>
          <w:rPr>
            <w:noProof/>
            <w:webHidden/>
          </w:rPr>
          <w:fldChar w:fldCharType="end"/>
        </w:r>
      </w:hyperlink>
    </w:p>
    <w:p w14:paraId="5F16257B" w14:textId="361DEFFD" w:rsidR="00E04776" w:rsidRDefault="00E04776">
      <w:pPr>
        <w:pStyle w:val="TOC2"/>
        <w:tabs>
          <w:tab w:val="right" w:leader="dot" w:pos="9350"/>
        </w:tabs>
        <w:rPr>
          <w:smallCaps w:val="0"/>
          <w:noProof/>
          <w:sz w:val="24"/>
          <w:szCs w:val="24"/>
        </w:rPr>
      </w:pPr>
      <w:hyperlink w:anchor="_Toc173749557" w:history="1">
        <w:r w:rsidRPr="002F70A8">
          <w:rPr>
            <w:rStyle w:val="Hyperlink"/>
            <w:noProof/>
          </w:rPr>
          <w:t>Neo6502pc and Neo6502 – W6502 Bus Connector</w:t>
        </w:r>
        <w:r>
          <w:rPr>
            <w:noProof/>
            <w:webHidden/>
          </w:rPr>
          <w:tab/>
        </w:r>
        <w:r>
          <w:rPr>
            <w:noProof/>
            <w:webHidden/>
          </w:rPr>
          <w:fldChar w:fldCharType="begin"/>
        </w:r>
        <w:r>
          <w:rPr>
            <w:noProof/>
            <w:webHidden/>
          </w:rPr>
          <w:instrText xml:space="preserve"> PAGEREF _Toc173749557 \h </w:instrText>
        </w:r>
        <w:r>
          <w:rPr>
            <w:noProof/>
            <w:webHidden/>
          </w:rPr>
        </w:r>
        <w:r>
          <w:rPr>
            <w:noProof/>
            <w:webHidden/>
          </w:rPr>
          <w:fldChar w:fldCharType="separate"/>
        </w:r>
        <w:r>
          <w:rPr>
            <w:noProof/>
            <w:webHidden/>
          </w:rPr>
          <w:t>16</w:t>
        </w:r>
        <w:r>
          <w:rPr>
            <w:noProof/>
            <w:webHidden/>
          </w:rPr>
          <w:fldChar w:fldCharType="end"/>
        </w:r>
      </w:hyperlink>
    </w:p>
    <w:p w14:paraId="6FA8D83E" w14:textId="5C01FB17" w:rsidR="00E04776" w:rsidRDefault="00E04776">
      <w:pPr>
        <w:pStyle w:val="TOC3"/>
        <w:tabs>
          <w:tab w:val="right" w:leader="dot" w:pos="9350"/>
        </w:tabs>
        <w:rPr>
          <w:i w:val="0"/>
          <w:iCs w:val="0"/>
          <w:noProof/>
          <w:sz w:val="24"/>
          <w:szCs w:val="24"/>
        </w:rPr>
      </w:pPr>
      <w:hyperlink w:anchor="_Toc173749558" w:history="1">
        <w:r w:rsidRPr="002F70A8">
          <w:rPr>
            <w:rStyle w:val="Hyperlink"/>
            <w:noProof/>
          </w:rPr>
          <w:t>Neo6502pc and Neo6502 – UEXT Connectors</w:t>
        </w:r>
        <w:r>
          <w:rPr>
            <w:noProof/>
            <w:webHidden/>
          </w:rPr>
          <w:tab/>
        </w:r>
        <w:r>
          <w:rPr>
            <w:noProof/>
            <w:webHidden/>
          </w:rPr>
          <w:fldChar w:fldCharType="begin"/>
        </w:r>
        <w:r>
          <w:rPr>
            <w:noProof/>
            <w:webHidden/>
          </w:rPr>
          <w:instrText xml:space="preserve"> PAGEREF _Toc173749558 \h </w:instrText>
        </w:r>
        <w:r>
          <w:rPr>
            <w:noProof/>
            <w:webHidden/>
          </w:rPr>
        </w:r>
        <w:r>
          <w:rPr>
            <w:noProof/>
            <w:webHidden/>
          </w:rPr>
          <w:fldChar w:fldCharType="separate"/>
        </w:r>
        <w:r>
          <w:rPr>
            <w:noProof/>
            <w:webHidden/>
          </w:rPr>
          <w:t>17</w:t>
        </w:r>
        <w:r>
          <w:rPr>
            <w:noProof/>
            <w:webHidden/>
          </w:rPr>
          <w:fldChar w:fldCharType="end"/>
        </w:r>
      </w:hyperlink>
    </w:p>
    <w:p w14:paraId="3B7CA654" w14:textId="3005DD53" w:rsidR="00E04776" w:rsidRDefault="00E04776">
      <w:pPr>
        <w:pStyle w:val="TOC3"/>
        <w:tabs>
          <w:tab w:val="right" w:leader="dot" w:pos="9350"/>
        </w:tabs>
        <w:rPr>
          <w:i w:val="0"/>
          <w:iCs w:val="0"/>
          <w:noProof/>
          <w:sz w:val="24"/>
          <w:szCs w:val="24"/>
        </w:rPr>
      </w:pPr>
      <w:hyperlink w:anchor="_Toc173749559" w:history="1">
        <w:r w:rsidRPr="002F70A8">
          <w:rPr>
            <w:rStyle w:val="Hyperlink"/>
            <w:noProof/>
          </w:rPr>
          <w:t>Neo6502pc and Neo6502 – Configuration Switch Block</w:t>
        </w:r>
        <w:r>
          <w:rPr>
            <w:noProof/>
            <w:webHidden/>
          </w:rPr>
          <w:tab/>
        </w:r>
        <w:r>
          <w:rPr>
            <w:noProof/>
            <w:webHidden/>
          </w:rPr>
          <w:fldChar w:fldCharType="begin"/>
        </w:r>
        <w:r>
          <w:rPr>
            <w:noProof/>
            <w:webHidden/>
          </w:rPr>
          <w:instrText xml:space="preserve"> PAGEREF _Toc173749559 \h </w:instrText>
        </w:r>
        <w:r>
          <w:rPr>
            <w:noProof/>
            <w:webHidden/>
          </w:rPr>
        </w:r>
        <w:r>
          <w:rPr>
            <w:noProof/>
            <w:webHidden/>
          </w:rPr>
          <w:fldChar w:fldCharType="separate"/>
        </w:r>
        <w:r>
          <w:rPr>
            <w:noProof/>
            <w:webHidden/>
          </w:rPr>
          <w:t>18</w:t>
        </w:r>
        <w:r>
          <w:rPr>
            <w:noProof/>
            <w:webHidden/>
          </w:rPr>
          <w:fldChar w:fldCharType="end"/>
        </w:r>
      </w:hyperlink>
    </w:p>
    <w:p w14:paraId="3805BC42" w14:textId="69A8F443" w:rsidR="00E04776" w:rsidRDefault="00E04776">
      <w:pPr>
        <w:pStyle w:val="TOC1"/>
        <w:tabs>
          <w:tab w:val="right" w:leader="dot" w:pos="9350"/>
        </w:tabs>
        <w:rPr>
          <w:b w:val="0"/>
          <w:bCs w:val="0"/>
          <w:caps w:val="0"/>
          <w:noProof/>
          <w:sz w:val="24"/>
          <w:szCs w:val="24"/>
        </w:rPr>
      </w:pPr>
      <w:hyperlink w:anchor="_Toc173749560" w:history="1">
        <w:r w:rsidRPr="002F70A8">
          <w:rPr>
            <w:rStyle w:val="Hyperlink"/>
            <w:noProof/>
          </w:rPr>
          <w:t>Appendix B – CREDITS and LICENSE</w:t>
        </w:r>
        <w:r>
          <w:rPr>
            <w:noProof/>
            <w:webHidden/>
          </w:rPr>
          <w:tab/>
        </w:r>
        <w:r>
          <w:rPr>
            <w:noProof/>
            <w:webHidden/>
          </w:rPr>
          <w:fldChar w:fldCharType="begin"/>
        </w:r>
        <w:r>
          <w:rPr>
            <w:noProof/>
            <w:webHidden/>
          </w:rPr>
          <w:instrText xml:space="preserve"> PAGEREF _Toc173749560 \h </w:instrText>
        </w:r>
        <w:r>
          <w:rPr>
            <w:noProof/>
            <w:webHidden/>
          </w:rPr>
        </w:r>
        <w:r>
          <w:rPr>
            <w:noProof/>
            <w:webHidden/>
          </w:rPr>
          <w:fldChar w:fldCharType="separate"/>
        </w:r>
        <w:r>
          <w:rPr>
            <w:noProof/>
            <w:webHidden/>
          </w:rPr>
          <w:t>19</w:t>
        </w:r>
        <w:r>
          <w:rPr>
            <w:noProof/>
            <w:webHidden/>
          </w:rPr>
          <w:fldChar w:fldCharType="end"/>
        </w:r>
      </w:hyperlink>
    </w:p>
    <w:p w14:paraId="4F13FE5A" w14:textId="2C73B13D" w:rsidR="00E04776" w:rsidRDefault="00E04776">
      <w:pPr>
        <w:pStyle w:val="TOC2"/>
        <w:tabs>
          <w:tab w:val="right" w:leader="dot" w:pos="9350"/>
        </w:tabs>
        <w:rPr>
          <w:smallCaps w:val="0"/>
          <w:noProof/>
          <w:sz w:val="24"/>
          <w:szCs w:val="24"/>
        </w:rPr>
      </w:pPr>
      <w:hyperlink w:anchor="_Toc173749561" w:history="1">
        <w:r w:rsidRPr="002F70A8">
          <w:rPr>
            <w:rStyle w:val="Hyperlink"/>
            <w:noProof/>
          </w:rPr>
          <w:t>This document initially created by</w:t>
        </w:r>
        <w:r>
          <w:rPr>
            <w:noProof/>
            <w:webHidden/>
          </w:rPr>
          <w:tab/>
        </w:r>
        <w:r>
          <w:rPr>
            <w:noProof/>
            <w:webHidden/>
          </w:rPr>
          <w:fldChar w:fldCharType="begin"/>
        </w:r>
        <w:r>
          <w:rPr>
            <w:noProof/>
            <w:webHidden/>
          </w:rPr>
          <w:instrText xml:space="preserve"> PAGEREF _Toc173749561 \h </w:instrText>
        </w:r>
        <w:r>
          <w:rPr>
            <w:noProof/>
            <w:webHidden/>
          </w:rPr>
        </w:r>
        <w:r>
          <w:rPr>
            <w:noProof/>
            <w:webHidden/>
          </w:rPr>
          <w:fldChar w:fldCharType="separate"/>
        </w:r>
        <w:r>
          <w:rPr>
            <w:noProof/>
            <w:webHidden/>
          </w:rPr>
          <w:t>19</w:t>
        </w:r>
        <w:r>
          <w:rPr>
            <w:noProof/>
            <w:webHidden/>
          </w:rPr>
          <w:fldChar w:fldCharType="end"/>
        </w:r>
      </w:hyperlink>
    </w:p>
    <w:p w14:paraId="4D119C62" w14:textId="5CC245FF" w:rsidR="00E04776" w:rsidRDefault="00E04776">
      <w:pPr>
        <w:pStyle w:val="TOC2"/>
        <w:tabs>
          <w:tab w:val="right" w:leader="dot" w:pos="9350"/>
        </w:tabs>
        <w:rPr>
          <w:smallCaps w:val="0"/>
          <w:noProof/>
          <w:sz w:val="24"/>
          <w:szCs w:val="24"/>
        </w:rPr>
      </w:pPr>
      <w:hyperlink w:anchor="_Toc173749562" w:history="1">
        <w:r w:rsidRPr="002F70A8">
          <w:rPr>
            <w:rStyle w:val="Hyperlink"/>
            <w:noProof/>
          </w:rPr>
          <w:t>Additional authors and Contributors</w:t>
        </w:r>
        <w:r>
          <w:rPr>
            <w:noProof/>
            <w:webHidden/>
          </w:rPr>
          <w:tab/>
        </w:r>
        <w:r>
          <w:rPr>
            <w:noProof/>
            <w:webHidden/>
          </w:rPr>
          <w:fldChar w:fldCharType="begin"/>
        </w:r>
        <w:r>
          <w:rPr>
            <w:noProof/>
            <w:webHidden/>
          </w:rPr>
          <w:instrText xml:space="preserve"> PAGEREF _Toc173749562 \h </w:instrText>
        </w:r>
        <w:r>
          <w:rPr>
            <w:noProof/>
            <w:webHidden/>
          </w:rPr>
        </w:r>
        <w:r>
          <w:rPr>
            <w:noProof/>
            <w:webHidden/>
          </w:rPr>
          <w:fldChar w:fldCharType="separate"/>
        </w:r>
        <w:r>
          <w:rPr>
            <w:noProof/>
            <w:webHidden/>
          </w:rPr>
          <w:t>19</w:t>
        </w:r>
        <w:r>
          <w:rPr>
            <w:noProof/>
            <w:webHidden/>
          </w:rPr>
          <w:fldChar w:fldCharType="end"/>
        </w:r>
      </w:hyperlink>
    </w:p>
    <w:p w14:paraId="37A945B3" w14:textId="30FDC13F" w:rsidR="00E04776" w:rsidRDefault="00E04776">
      <w:pPr>
        <w:pStyle w:val="TOC2"/>
        <w:tabs>
          <w:tab w:val="right" w:leader="dot" w:pos="9350"/>
        </w:tabs>
        <w:rPr>
          <w:smallCaps w:val="0"/>
          <w:noProof/>
          <w:sz w:val="24"/>
          <w:szCs w:val="24"/>
        </w:rPr>
      </w:pPr>
      <w:hyperlink w:anchor="_Toc173749563" w:history="1">
        <w:r w:rsidRPr="002F70A8">
          <w:rPr>
            <w:rStyle w:val="Hyperlink"/>
            <w:noProof/>
          </w:rPr>
          <w:t>Included documents (superseding)</w:t>
        </w:r>
        <w:r>
          <w:rPr>
            <w:noProof/>
            <w:webHidden/>
          </w:rPr>
          <w:tab/>
        </w:r>
        <w:r>
          <w:rPr>
            <w:noProof/>
            <w:webHidden/>
          </w:rPr>
          <w:fldChar w:fldCharType="begin"/>
        </w:r>
        <w:r>
          <w:rPr>
            <w:noProof/>
            <w:webHidden/>
          </w:rPr>
          <w:instrText xml:space="preserve"> PAGEREF _Toc173749563 \h </w:instrText>
        </w:r>
        <w:r>
          <w:rPr>
            <w:noProof/>
            <w:webHidden/>
          </w:rPr>
        </w:r>
        <w:r>
          <w:rPr>
            <w:noProof/>
            <w:webHidden/>
          </w:rPr>
          <w:fldChar w:fldCharType="separate"/>
        </w:r>
        <w:r>
          <w:rPr>
            <w:noProof/>
            <w:webHidden/>
          </w:rPr>
          <w:t>19</w:t>
        </w:r>
        <w:r>
          <w:rPr>
            <w:noProof/>
            <w:webHidden/>
          </w:rPr>
          <w:fldChar w:fldCharType="end"/>
        </w:r>
      </w:hyperlink>
    </w:p>
    <w:p w14:paraId="73E3C5A8" w14:textId="3F72AABF" w:rsidR="00E04776" w:rsidRDefault="00E04776">
      <w:pPr>
        <w:pStyle w:val="TOC2"/>
        <w:tabs>
          <w:tab w:val="right" w:leader="dot" w:pos="9350"/>
        </w:tabs>
        <w:rPr>
          <w:smallCaps w:val="0"/>
          <w:noProof/>
          <w:sz w:val="24"/>
          <w:szCs w:val="24"/>
        </w:rPr>
      </w:pPr>
      <w:hyperlink w:anchor="_Toc173749564" w:history="1">
        <w:r w:rsidRPr="002F70A8">
          <w:rPr>
            <w:rStyle w:val="Hyperlink"/>
            <w:noProof/>
          </w:rPr>
          <w:t>Note to contributing authors</w:t>
        </w:r>
        <w:r>
          <w:rPr>
            <w:noProof/>
            <w:webHidden/>
          </w:rPr>
          <w:tab/>
        </w:r>
        <w:r>
          <w:rPr>
            <w:noProof/>
            <w:webHidden/>
          </w:rPr>
          <w:fldChar w:fldCharType="begin"/>
        </w:r>
        <w:r>
          <w:rPr>
            <w:noProof/>
            <w:webHidden/>
          </w:rPr>
          <w:instrText xml:space="preserve"> PAGEREF _Toc173749564 \h </w:instrText>
        </w:r>
        <w:r>
          <w:rPr>
            <w:noProof/>
            <w:webHidden/>
          </w:rPr>
        </w:r>
        <w:r>
          <w:rPr>
            <w:noProof/>
            <w:webHidden/>
          </w:rPr>
          <w:fldChar w:fldCharType="separate"/>
        </w:r>
        <w:r>
          <w:rPr>
            <w:noProof/>
            <w:webHidden/>
          </w:rPr>
          <w:t>19</w:t>
        </w:r>
        <w:r>
          <w:rPr>
            <w:noProof/>
            <w:webHidden/>
          </w:rPr>
          <w:fldChar w:fldCharType="end"/>
        </w:r>
      </w:hyperlink>
    </w:p>
    <w:p w14:paraId="0422B1E0" w14:textId="4E3DE095" w:rsidR="00E04776" w:rsidRDefault="00E04776">
      <w:pPr>
        <w:pStyle w:val="TOC1"/>
        <w:tabs>
          <w:tab w:val="right" w:leader="dot" w:pos="9350"/>
        </w:tabs>
        <w:rPr>
          <w:b w:val="0"/>
          <w:bCs w:val="0"/>
          <w:caps w:val="0"/>
          <w:noProof/>
          <w:sz w:val="24"/>
          <w:szCs w:val="24"/>
        </w:rPr>
      </w:pPr>
      <w:hyperlink w:anchor="_Toc173749565" w:history="1">
        <w:r w:rsidRPr="002F70A8">
          <w:rPr>
            <w:rStyle w:val="Hyperlink"/>
            <w:noProof/>
          </w:rPr>
          <w:t>Appendix C – Document Revision History</w:t>
        </w:r>
        <w:r>
          <w:rPr>
            <w:noProof/>
            <w:webHidden/>
          </w:rPr>
          <w:tab/>
        </w:r>
        <w:r>
          <w:rPr>
            <w:noProof/>
            <w:webHidden/>
          </w:rPr>
          <w:fldChar w:fldCharType="begin"/>
        </w:r>
        <w:r>
          <w:rPr>
            <w:noProof/>
            <w:webHidden/>
          </w:rPr>
          <w:instrText xml:space="preserve"> PAGEREF _Toc173749565 \h </w:instrText>
        </w:r>
        <w:r>
          <w:rPr>
            <w:noProof/>
            <w:webHidden/>
          </w:rPr>
        </w:r>
        <w:r>
          <w:rPr>
            <w:noProof/>
            <w:webHidden/>
          </w:rPr>
          <w:fldChar w:fldCharType="separate"/>
        </w:r>
        <w:r>
          <w:rPr>
            <w:noProof/>
            <w:webHidden/>
          </w:rPr>
          <w:t>20</w:t>
        </w:r>
        <w:r>
          <w:rPr>
            <w:noProof/>
            <w:webHidden/>
          </w:rPr>
          <w:fldChar w:fldCharType="end"/>
        </w:r>
      </w:hyperlink>
    </w:p>
    <w:p w14:paraId="420E8ACF" w14:textId="11F0CD6B" w:rsidR="00E04776" w:rsidRDefault="00E04776">
      <w:pPr>
        <w:pStyle w:val="TOC1"/>
        <w:tabs>
          <w:tab w:val="right" w:leader="dot" w:pos="9350"/>
        </w:tabs>
        <w:rPr>
          <w:b w:val="0"/>
          <w:bCs w:val="0"/>
          <w:caps w:val="0"/>
          <w:noProof/>
          <w:sz w:val="24"/>
          <w:szCs w:val="24"/>
        </w:rPr>
      </w:pPr>
      <w:hyperlink w:anchor="_Toc173749566" w:history="1">
        <w:r w:rsidRPr="002F70A8">
          <w:rPr>
            <w:rStyle w:val="Hyperlink"/>
            <w:noProof/>
          </w:rPr>
          <w:t>Appendix D – About Olimex</w:t>
        </w:r>
        <w:r>
          <w:rPr>
            <w:noProof/>
            <w:webHidden/>
          </w:rPr>
          <w:tab/>
        </w:r>
        <w:r>
          <w:rPr>
            <w:noProof/>
            <w:webHidden/>
          </w:rPr>
          <w:fldChar w:fldCharType="begin"/>
        </w:r>
        <w:r>
          <w:rPr>
            <w:noProof/>
            <w:webHidden/>
          </w:rPr>
          <w:instrText xml:space="preserve"> PAGEREF _Toc173749566 \h </w:instrText>
        </w:r>
        <w:r>
          <w:rPr>
            <w:noProof/>
            <w:webHidden/>
          </w:rPr>
        </w:r>
        <w:r>
          <w:rPr>
            <w:noProof/>
            <w:webHidden/>
          </w:rPr>
          <w:fldChar w:fldCharType="separate"/>
        </w:r>
        <w:r>
          <w:rPr>
            <w:noProof/>
            <w:webHidden/>
          </w:rPr>
          <w:t>21</w:t>
        </w:r>
        <w:r>
          <w:rPr>
            <w:noProof/>
            <w:webHidden/>
          </w:rPr>
          <w:fldChar w:fldCharType="end"/>
        </w:r>
      </w:hyperlink>
    </w:p>
    <w:p w14:paraId="66692481" w14:textId="42EFF606" w:rsidR="003A4E62" w:rsidRPr="003A4E62" w:rsidRDefault="00E6748B" w:rsidP="00241889">
      <w:r>
        <w:rPr>
          <w:rFonts w:asciiTheme="minorHAnsi" w:hAnsiTheme="minorHAnsi"/>
          <w:b/>
          <w:bCs/>
          <w:caps/>
        </w:rPr>
        <w:fldChar w:fldCharType="end"/>
      </w:r>
    </w:p>
    <w:p w14:paraId="7D6B988A" w14:textId="77777777" w:rsidR="00641383" w:rsidRDefault="00641383" w:rsidP="00241889"/>
    <w:p w14:paraId="732622A3" w14:textId="3341C692" w:rsidR="0013373D" w:rsidRDefault="0013373D" w:rsidP="00241889">
      <w:r>
        <w:br w:type="page"/>
      </w:r>
    </w:p>
    <w:p w14:paraId="280B3FDF" w14:textId="7E955F5D" w:rsidR="00A216E6" w:rsidRDefault="00A216E6" w:rsidP="00E6748B">
      <w:pPr>
        <w:pStyle w:val="Heading1"/>
      </w:pPr>
      <w:bookmarkStart w:id="3" w:name="_Ref173681549"/>
      <w:bookmarkStart w:id="4" w:name="_Toc173749537"/>
      <w:r>
        <w:lastRenderedPageBreak/>
        <w:t>About the Neo6502</w:t>
      </w:r>
      <w:bookmarkEnd w:id="4"/>
    </w:p>
    <w:p w14:paraId="394CF270" w14:textId="4E649134" w:rsidR="00A216E6" w:rsidRDefault="00A216E6" w:rsidP="00A216E6">
      <w:pPr>
        <w:ind w:left="-5" w:right="424"/>
      </w:pPr>
      <w:r>
        <w:t xml:space="preserve">The </w:t>
      </w:r>
      <w:r w:rsidRPr="009B1A0F">
        <w:t xml:space="preserve">Neo6502 is </w:t>
      </w:r>
      <w:r>
        <w:t xml:space="preserve">an </w:t>
      </w:r>
      <w:r w:rsidRPr="009B1A0F">
        <w:t>open</w:t>
      </w:r>
      <w:r>
        <w:t>-</w:t>
      </w:r>
      <w:r w:rsidRPr="009B1A0F">
        <w:t xml:space="preserve">source hardware </w:t>
      </w:r>
      <w:r>
        <w:t xml:space="preserve">and software standalone </w:t>
      </w:r>
      <w:r w:rsidRPr="009B1A0F">
        <w:t xml:space="preserve">modern retro computer with </w:t>
      </w:r>
      <w:r>
        <w:t xml:space="preserve">a real </w:t>
      </w:r>
      <w:r w:rsidRPr="009B1A0F">
        <w:t>W65C02 processor</w:t>
      </w:r>
      <w:r>
        <w:t xml:space="preserve"> and</w:t>
      </w:r>
      <w:r w:rsidRPr="009B1A0F">
        <w:t xml:space="preserve"> RP2040 co-processor</w:t>
      </w:r>
      <w:r>
        <w:t xml:space="preserve">, 2MB of flash memory, and HDMI video out.  </w:t>
      </w:r>
      <w:r w:rsidRPr="009B1A0F">
        <w:t>This small device works 3</w:t>
      </w:r>
      <w:r>
        <w:t>-</w:t>
      </w:r>
      <w:r w:rsidRPr="009B1A0F">
        <w:t>times</w:t>
      </w:r>
      <w:r>
        <w:t>-</w:t>
      </w:r>
      <w:r w:rsidRPr="009B1A0F">
        <w:t>faster than any of the other recent 6502 competitors and 30</w:t>
      </w:r>
      <w:r>
        <w:t>-</w:t>
      </w:r>
      <w:r w:rsidRPr="009B1A0F">
        <w:t>times</w:t>
      </w:r>
      <w:r>
        <w:t>-</w:t>
      </w:r>
      <w:r w:rsidRPr="009B1A0F">
        <w:t xml:space="preserve">faster than 6502 </w:t>
      </w:r>
      <w:r>
        <w:t xml:space="preserve">based </w:t>
      </w:r>
      <w:r w:rsidRPr="009B1A0F">
        <w:t>machines</w:t>
      </w:r>
      <w:r>
        <w:t xml:space="preserve"> from the 1980s.</w:t>
      </w:r>
    </w:p>
    <w:p w14:paraId="6964EC29" w14:textId="452FD3F1" w:rsidR="00A216E6" w:rsidRDefault="00A216E6" w:rsidP="00A216E6">
      <w:pPr>
        <w:ind w:left="-5" w:right="424"/>
      </w:pPr>
    </w:p>
    <w:p w14:paraId="571E279F" w14:textId="743E8387" w:rsidR="00A216E6" w:rsidRDefault="00A216E6" w:rsidP="00A216E6">
      <w:pPr>
        <w:ind w:left="-5" w:right="424"/>
      </w:pPr>
      <w:r>
        <w:t>The “Neo” name was used two reasons: First it implies a modern design; Second came from the analogy with the movie The Matrix where the W65C02 lives in virtual world – think</w:t>
      </w:r>
      <w:r w:rsidR="004368F1">
        <w:t>ing</w:t>
      </w:r>
      <w:r>
        <w:t xml:space="preserve"> it has real memory, video and keyboard – however in reality it is all virtual and emulated with the RP2040.</w:t>
      </w:r>
      <w:r>
        <w:br/>
      </w:r>
    </w:p>
    <w:p w14:paraId="3AE2F320" w14:textId="4901F48A" w:rsidR="00A216E6" w:rsidRDefault="004368F1" w:rsidP="00A216E6">
      <w:pPr>
        <w:spacing w:after="591"/>
        <w:ind w:left="-5" w:right="424"/>
      </w:pPr>
      <w:r>
        <w:rPr>
          <w:noProof/>
        </w:rPr>
        <w:drawing>
          <wp:anchor distT="0" distB="0" distL="114300" distR="114300" simplePos="0" relativeHeight="251674624" behindDoc="0" locked="0" layoutInCell="1" allowOverlap="1" wp14:anchorId="6FE5C178" wp14:editId="49256F4B">
            <wp:simplePos x="0" y="0"/>
            <wp:positionH relativeFrom="column">
              <wp:posOffset>3671837</wp:posOffset>
            </wp:positionH>
            <wp:positionV relativeFrom="paragraph">
              <wp:posOffset>6207</wp:posOffset>
            </wp:positionV>
            <wp:extent cx="1939290" cy="518160"/>
            <wp:effectExtent l="0" t="0" r="3810" b="2540"/>
            <wp:wrapSquare wrapText="bothSides"/>
            <wp:docPr id="1804090259" name="Picture 34"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0259" name="Picture 34" descr="Blue text on a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290" cy="518160"/>
                    </a:xfrm>
                    <a:prstGeom prst="rect">
                      <a:avLst/>
                    </a:prstGeom>
                  </pic:spPr>
                </pic:pic>
              </a:graphicData>
            </a:graphic>
            <wp14:sizeRelH relativeFrom="page">
              <wp14:pctWidth>0</wp14:pctWidth>
            </wp14:sizeRelH>
            <wp14:sizeRelV relativeFrom="page">
              <wp14:pctHeight>0</wp14:pctHeight>
            </wp14:sizeRelV>
          </wp:anchor>
        </w:drawing>
      </w:r>
      <w:r>
        <w:t xml:space="preserve">Both the </w:t>
      </w:r>
      <w:r w:rsidR="00A216E6">
        <w:t xml:space="preserve">Neo6502 </w:t>
      </w:r>
      <w:r>
        <w:t>and Neo6502pc are</w:t>
      </w:r>
      <w:r w:rsidR="00A216E6">
        <w:t xml:space="preserve"> open-source hardware</w:t>
      </w:r>
      <w:r w:rsidR="0005472C">
        <w:t xml:space="preserve"> (</w:t>
      </w:r>
      <w:r w:rsidR="0005472C" w:rsidRPr="0005472C">
        <w:t>https://freedomdefined.org/OSHW</w:t>
      </w:r>
      <w:r w:rsidR="0005472C">
        <w:t>)</w:t>
      </w:r>
      <w:r w:rsidR="00A216E6">
        <w:t>, with all CAD files and firmware and available to support the future development of software and enhancements to the hardware.</w:t>
      </w:r>
    </w:p>
    <w:p w14:paraId="3A57D89F" w14:textId="77777777" w:rsidR="00A216E6" w:rsidRPr="00A216E6" w:rsidRDefault="00A216E6" w:rsidP="00A216E6"/>
    <w:p w14:paraId="18A52549" w14:textId="77777777" w:rsidR="00A216E6" w:rsidRDefault="00A216E6" w:rsidP="00E6748B">
      <w:pPr>
        <w:pStyle w:val="Heading1"/>
      </w:pPr>
    </w:p>
    <w:p w14:paraId="1AA0FFEF" w14:textId="77777777" w:rsidR="00A216E6" w:rsidRDefault="00A216E6">
      <w:pPr>
        <w:rPr>
          <w:rFonts w:asciiTheme="majorHAnsi" w:eastAsiaTheme="majorEastAsia" w:hAnsiTheme="majorHAnsi" w:cstheme="majorBidi"/>
          <w:color w:val="0F4761" w:themeColor="accent1" w:themeShade="BF"/>
          <w:sz w:val="40"/>
          <w:szCs w:val="40"/>
        </w:rPr>
      </w:pPr>
      <w:r>
        <w:br w:type="page"/>
      </w:r>
    </w:p>
    <w:p w14:paraId="4D5F06D0" w14:textId="5FC4C406" w:rsidR="00E6748B" w:rsidRDefault="00E6748B" w:rsidP="00E6748B">
      <w:pPr>
        <w:pStyle w:val="Heading1"/>
      </w:pPr>
      <w:bookmarkStart w:id="5" w:name="_Toc173749538"/>
      <w:r>
        <w:lastRenderedPageBreak/>
        <w:t>Programming the RP2040</w:t>
      </w:r>
      <w:bookmarkEnd w:id="3"/>
      <w:bookmarkEnd w:id="5"/>
    </w:p>
    <w:p w14:paraId="51953B91" w14:textId="77777777" w:rsidR="00E6748B" w:rsidRDefault="00E6748B" w:rsidP="00E6748B"/>
    <w:p w14:paraId="651B19FE" w14:textId="307F7416" w:rsidR="00E6748B" w:rsidRDefault="00E6748B" w:rsidP="00E6748B">
      <w:r>
        <w:t xml:space="preserve">The process of programming the RP2040 is a fairly easy process, </w:t>
      </w:r>
      <w:r w:rsidRPr="00F30787">
        <w:rPr>
          <w:i/>
          <w:iCs/>
          <w:u w:val="single"/>
        </w:rPr>
        <w:t>however</w:t>
      </w:r>
      <w:r>
        <w:t>, it has a very specific manner and steps that must be followed to have a successful reprogramming.</w:t>
      </w:r>
    </w:p>
    <w:p w14:paraId="44F8D449" w14:textId="33BB52A3" w:rsidR="00430C15" w:rsidRDefault="000F03B3" w:rsidP="00E6748B">
      <w:r>
        <w:rPr>
          <w:noProof/>
        </w:rPr>
        <w:drawing>
          <wp:anchor distT="0" distB="0" distL="114300" distR="114300" simplePos="0" relativeHeight="251661312" behindDoc="0" locked="0" layoutInCell="1" allowOverlap="1" wp14:anchorId="1290B9F2" wp14:editId="7E945948">
            <wp:simplePos x="0" y="0"/>
            <wp:positionH relativeFrom="column">
              <wp:posOffset>3996813</wp:posOffset>
            </wp:positionH>
            <wp:positionV relativeFrom="paragraph">
              <wp:posOffset>39329</wp:posOffset>
            </wp:positionV>
            <wp:extent cx="1879887" cy="1429825"/>
            <wp:effectExtent l="0" t="0" r="0" b="4445"/>
            <wp:wrapSquare wrapText="bothSides"/>
            <wp:docPr id="1177946986"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8C8418" w14:textId="753554E9" w:rsidR="00D0769C" w:rsidRPr="00D0769C" w:rsidRDefault="00D0769C" w:rsidP="00D0769C">
      <w:pPr>
        <w:rPr>
          <w:b/>
          <w:bCs/>
        </w:rPr>
      </w:pPr>
      <w:r w:rsidRPr="00D0769C">
        <w:rPr>
          <w:b/>
          <w:bCs/>
        </w:rPr>
        <w:t>NOTES</w:t>
      </w:r>
    </w:p>
    <w:p w14:paraId="1F7C09B1" w14:textId="32850270" w:rsidR="00D0769C" w:rsidRDefault="00D0769C" w:rsidP="00E6748B">
      <w:pPr>
        <w:pStyle w:val="ListParagraph"/>
        <w:numPr>
          <w:ilvl w:val="0"/>
          <w:numId w:val="27"/>
        </w:numPr>
      </w:pPr>
      <w:r>
        <w:t>Some emulators require all switches of the configuration switch block be in the on (closed) position.</w:t>
      </w:r>
    </w:p>
    <w:p w14:paraId="034149BA" w14:textId="3DED3EBC" w:rsidR="00430C15" w:rsidRDefault="00430C15" w:rsidP="00430C15">
      <w:pPr>
        <w:pStyle w:val="Heading2"/>
      </w:pPr>
      <w:bookmarkStart w:id="6" w:name="_Toc173749539"/>
      <w:r>
        <w:t>Prerequisites</w:t>
      </w:r>
      <w:bookmarkEnd w:id="6"/>
    </w:p>
    <w:p w14:paraId="004ACC45" w14:textId="1AC41B3A" w:rsidR="004D2566" w:rsidRDefault="004D2566" w:rsidP="004B27A7">
      <w:pPr>
        <w:pStyle w:val="ListParagraph"/>
        <w:numPr>
          <w:ilvl w:val="0"/>
          <w:numId w:val="16"/>
        </w:numPr>
      </w:pPr>
      <w:r>
        <w:t>Your computer should be on, and you must be logged in and have the desktop present.  Best experience comes with no CPU intensive tasks running on your computer.</w:t>
      </w:r>
      <w:r w:rsidR="004B27A7">
        <w:br/>
      </w:r>
    </w:p>
    <w:p w14:paraId="7E2D1357" w14:textId="1A024ACB" w:rsidR="00B33062" w:rsidRDefault="00430C15" w:rsidP="004B27A7">
      <w:pPr>
        <w:pStyle w:val="ListParagraph"/>
        <w:numPr>
          <w:ilvl w:val="0"/>
          <w:numId w:val="16"/>
        </w:numPr>
      </w:pPr>
      <w:r>
        <w:t xml:space="preserve">You have the latest version of the firmware that you want to use downloaded to your computer. </w:t>
      </w:r>
      <w:r w:rsidR="002E2677">
        <w:rPr>
          <w:i/>
          <w:iCs/>
        </w:rPr>
        <w:t xml:space="preserve">It is highly </w:t>
      </w:r>
      <w:r w:rsidR="00B33062">
        <w:rPr>
          <w:i/>
          <w:iCs/>
        </w:rPr>
        <w:t>recommended</w:t>
      </w:r>
      <w:r w:rsidR="002E2677">
        <w:rPr>
          <w:i/>
          <w:iCs/>
        </w:rPr>
        <w:t xml:space="preserve"> that you download the firmware file from the “source of truth” (the developer’s </w:t>
      </w:r>
      <w:proofErr w:type="spellStart"/>
      <w:r w:rsidR="002E2677">
        <w:rPr>
          <w:i/>
          <w:iCs/>
        </w:rPr>
        <w:t>Github</w:t>
      </w:r>
      <w:proofErr w:type="spellEnd"/>
      <w:r w:rsidR="002E2677">
        <w:rPr>
          <w:i/>
          <w:iCs/>
        </w:rPr>
        <w:t xml:space="preserve"> repository or website)</w:t>
      </w:r>
      <w:r w:rsidR="00946641">
        <w:rPr>
          <w:i/>
          <w:iCs/>
        </w:rPr>
        <w:t>.</w:t>
      </w:r>
      <w:r w:rsidR="004B27A7">
        <w:rPr>
          <w:i/>
          <w:iCs/>
        </w:rPr>
        <w:br/>
      </w:r>
      <w:r w:rsidR="004B27A7">
        <w:rPr>
          <w:i/>
          <w:iCs/>
        </w:rPr>
        <w:br/>
      </w:r>
      <w:r w:rsidR="004B27A7" w:rsidRPr="004B27A7">
        <w:t>A firmware file come in various sizes and names, based on the functionality it performs, however it will always have the uf2 file extension.</w:t>
      </w:r>
      <w:r w:rsidR="004B27A7">
        <w:br/>
      </w:r>
    </w:p>
    <w:p w14:paraId="63F054CD" w14:textId="79D8B221" w:rsidR="00B33062" w:rsidRDefault="00B33062" w:rsidP="004B27A7">
      <w:pPr>
        <w:pStyle w:val="ListParagraph"/>
        <w:numPr>
          <w:ilvl w:val="0"/>
          <w:numId w:val="16"/>
        </w:numPr>
      </w:pPr>
      <w:r>
        <w:t>Make sure the Neo6502 device has been powered down.</w:t>
      </w:r>
    </w:p>
    <w:p w14:paraId="5BC109D3" w14:textId="77777777" w:rsidR="00E6748B" w:rsidRDefault="00E6748B" w:rsidP="00E6748B"/>
    <w:p w14:paraId="17A2DAB7" w14:textId="77777777" w:rsidR="00E6748B" w:rsidRDefault="00E6748B" w:rsidP="00E6748B">
      <w:pPr>
        <w:pStyle w:val="Heading2"/>
      </w:pPr>
      <w:bookmarkStart w:id="7" w:name="_Toc173749540"/>
      <w:r>
        <w:t>RP2040 programming for the Neo6502</w:t>
      </w:r>
      <w:bookmarkEnd w:id="7"/>
    </w:p>
    <w:p w14:paraId="5DAD6A02" w14:textId="77777777" w:rsidR="00E6748B" w:rsidRPr="00BB7BDB" w:rsidRDefault="00E6748B" w:rsidP="00E6748B">
      <w:pPr>
        <w:rPr>
          <w:b/>
          <w:bCs/>
        </w:rPr>
      </w:pPr>
      <w:r w:rsidRPr="00BB7BDB">
        <w:rPr>
          <w:b/>
          <w:bCs/>
        </w:rPr>
        <w:t>Required hardware:</w:t>
      </w:r>
    </w:p>
    <w:p w14:paraId="60C8AC29" w14:textId="77777777" w:rsidR="00E6748B" w:rsidRDefault="00E6748B" w:rsidP="00E6748B">
      <w:pPr>
        <w:pStyle w:val="ListParagraph"/>
        <w:numPr>
          <w:ilvl w:val="0"/>
          <w:numId w:val="7"/>
        </w:numPr>
      </w:pPr>
      <w:r>
        <w:t>A computer with a USB port and a modern operating system.</w:t>
      </w:r>
    </w:p>
    <w:p w14:paraId="0D818E25" w14:textId="77777777" w:rsidR="00E6748B" w:rsidRDefault="00E6748B" w:rsidP="00E6748B">
      <w:pPr>
        <w:pStyle w:val="ListParagraph"/>
        <w:numPr>
          <w:ilvl w:val="0"/>
          <w:numId w:val="7"/>
        </w:numPr>
      </w:pPr>
      <w:r>
        <w:t>A Neo6502 computer.</w:t>
      </w:r>
    </w:p>
    <w:p w14:paraId="3E36CE79" w14:textId="77777777" w:rsidR="00E6748B" w:rsidRDefault="00E6748B" w:rsidP="00E6748B">
      <w:pPr>
        <w:pStyle w:val="ListParagraph"/>
        <w:numPr>
          <w:ilvl w:val="0"/>
          <w:numId w:val="7"/>
        </w:numPr>
      </w:pPr>
      <w:r>
        <w:t>A USB cable with a USB-A on one end, and the appropriate end that will connect to your computer.</w:t>
      </w:r>
    </w:p>
    <w:p w14:paraId="10C0A5CB" w14:textId="63904A8E" w:rsidR="00E6748B" w:rsidRDefault="00E6748B" w:rsidP="00E6748B"/>
    <w:p w14:paraId="49A50AC0" w14:textId="0FCDC2B5" w:rsidR="00E6748B" w:rsidRDefault="000F03B3" w:rsidP="00E6748B">
      <w:r>
        <w:rPr>
          <w:noProof/>
        </w:rPr>
        <w:drawing>
          <wp:anchor distT="0" distB="0" distL="114300" distR="114300" simplePos="0" relativeHeight="251662336" behindDoc="0" locked="0" layoutInCell="1" allowOverlap="1" wp14:anchorId="1DE1A570" wp14:editId="0E481683">
            <wp:simplePos x="0" y="0"/>
            <wp:positionH relativeFrom="column">
              <wp:posOffset>3679006</wp:posOffset>
            </wp:positionH>
            <wp:positionV relativeFrom="paragraph">
              <wp:posOffset>76917</wp:posOffset>
            </wp:positionV>
            <wp:extent cx="2197100" cy="1120140"/>
            <wp:effectExtent l="0" t="0" r="0" b="0"/>
            <wp:wrapSquare wrapText="bothSides"/>
            <wp:docPr id="66925503"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13"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r w:rsidR="00E6748B">
        <w:rPr>
          <w:b/>
          <w:bCs/>
        </w:rPr>
        <w:t>:</w:t>
      </w:r>
    </w:p>
    <w:p w14:paraId="5B9A55D1" w14:textId="19B7D891" w:rsidR="00E6748B" w:rsidRPr="00E6748B" w:rsidRDefault="00E6748B" w:rsidP="00E6748B">
      <w:pPr>
        <w:pStyle w:val="ListParagraph"/>
        <w:numPr>
          <w:ilvl w:val="0"/>
          <w:numId w:val="10"/>
        </w:numPr>
      </w:pPr>
      <w:r>
        <w:t xml:space="preserve">Connect the USB cable between your computer and the Neo6502 USB-A port.  </w:t>
      </w:r>
      <w:r>
        <w:rPr>
          <w:i/>
          <w:iCs/>
        </w:rPr>
        <w:t>If you have a USB hub connected</w:t>
      </w:r>
      <w:r w:rsidR="00812100">
        <w:rPr>
          <w:i/>
          <w:iCs/>
        </w:rPr>
        <w:t xml:space="preserve"> or any other device connected to the USB-A port</w:t>
      </w:r>
      <w:r>
        <w:rPr>
          <w:i/>
          <w:iCs/>
        </w:rPr>
        <w:t xml:space="preserve">, please disconnect it </w:t>
      </w:r>
      <w:r w:rsidR="00812100">
        <w:rPr>
          <w:i/>
          <w:iCs/>
        </w:rPr>
        <w:t xml:space="preserve">during </w:t>
      </w:r>
      <w:r>
        <w:rPr>
          <w:i/>
          <w:iCs/>
        </w:rPr>
        <w:t>this process.</w:t>
      </w:r>
    </w:p>
    <w:p w14:paraId="50907465" w14:textId="20803929" w:rsidR="00C23CBF" w:rsidRPr="004D2566" w:rsidRDefault="00C23CBF" w:rsidP="00C23CBF">
      <w:pPr>
        <w:pStyle w:val="ListParagraph"/>
        <w:numPr>
          <w:ilvl w:val="0"/>
          <w:numId w:val="10"/>
        </w:numPr>
      </w:pPr>
      <w:r w:rsidRPr="001A035F">
        <w:t>Press and hold the "boot" button</w:t>
      </w:r>
      <w:r>
        <w:t xml:space="preserve"> (</w:t>
      </w:r>
      <w:r w:rsidR="00532C83">
        <w:t>bottom left, with the UEXT port on the left and the W6502 bus on the bottom</w:t>
      </w:r>
      <w:r>
        <w:t xml:space="preserve">).  </w:t>
      </w:r>
      <w:r>
        <w:rPr>
          <w:i/>
          <w:iCs/>
        </w:rPr>
        <w:t>Ensure you have heard or felt the button depress with a satisfying “click”.</w:t>
      </w:r>
    </w:p>
    <w:p w14:paraId="50CE2985" w14:textId="77777777" w:rsidR="00C23CBF" w:rsidRDefault="00C23CBF" w:rsidP="00C23CBF">
      <w:pPr>
        <w:pStyle w:val="ListParagraph"/>
        <w:numPr>
          <w:ilvl w:val="0"/>
          <w:numId w:val="10"/>
        </w:numPr>
      </w:pPr>
      <w:r>
        <w:t>T</w:t>
      </w:r>
      <w:r w:rsidRPr="001A035F">
        <w:t>urn the power on</w:t>
      </w:r>
      <w:r>
        <w:t xml:space="preserve">.  </w:t>
      </w:r>
    </w:p>
    <w:p w14:paraId="101BC390" w14:textId="77777777" w:rsidR="00C23CBF" w:rsidRDefault="00C23CBF" w:rsidP="00C23CBF">
      <w:pPr>
        <w:pStyle w:val="ListParagraph"/>
        <w:numPr>
          <w:ilvl w:val="0"/>
          <w:numId w:val="10"/>
        </w:numPr>
      </w:pPr>
      <w:r>
        <w:t xml:space="preserve">Release </w:t>
      </w:r>
      <w:r w:rsidRPr="001A035F">
        <w:t>the "boot" button.</w:t>
      </w:r>
    </w:p>
    <w:p w14:paraId="142A228A" w14:textId="77777777" w:rsidR="00C23CBF" w:rsidRDefault="00C23CBF" w:rsidP="00C23CBF">
      <w:pPr>
        <w:pStyle w:val="ListParagraph"/>
        <w:numPr>
          <w:ilvl w:val="0"/>
          <w:numId w:val="10"/>
        </w:numPr>
      </w:pPr>
      <w:r>
        <w:t>A volume will appear on your computer with the name “</w:t>
      </w:r>
      <w:r w:rsidRPr="004D2566">
        <w:t>RPI-RP2</w:t>
      </w:r>
      <w:r>
        <w:t>”.</w:t>
      </w:r>
    </w:p>
    <w:p w14:paraId="2F7BB697" w14:textId="77777777" w:rsidR="00C23CBF" w:rsidRDefault="00C23CBF" w:rsidP="00C23CBF">
      <w:pPr>
        <w:pStyle w:val="ListParagraph"/>
        <w:numPr>
          <w:ilvl w:val="0"/>
          <w:numId w:val="10"/>
        </w:numPr>
      </w:pPr>
      <w:r>
        <w:t>Copy the appropriate UF2 file to the “</w:t>
      </w:r>
      <w:r w:rsidRPr="004D2566">
        <w:t>RPI-RP2</w:t>
      </w:r>
      <w:r>
        <w:t>” volume.</w:t>
      </w:r>
    </w:p>
    <w:p w14:paraId="57FAE0A1" w14:textId="4C8931F5" w:rsidR="00E6748B" w:rsidRDefault="00C23CBF" w:rsidP="00532C83">
      <w:pPr>
        <w:pStyle w:val="ListParagraph"/>
        <w:numPr>
          <w:ilvl w:val="0"/>
          <w:numId w:val="10"/>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p>
    <w:p w14:paraId="432E7930" w14:textId="0FACE11A" w:rsidR="002352D7" w:rsidRPr="00DA7652" w:rsidRDefault="002352D7" w:rsidP="00532C83">
      <w:pPr>
        <w:pStyle w:val="ListParagraph"/>
        <w:numPr>
          <w:ilvl w:val="0"/>
          <w:numId w:val="10"/>
        </w:numPr>
      </w:pPr>
      <w:r>
        <w:t>Reconnect the USB hub and other devices that were removed on step 1.</w:t>
      </w:r>
    </w:p>
    <w:p w14:paraId="4ADB2C9C" w14:textId="77777777" w:rsidR="00E6748B" w:rsidRDefault="00E6748B" w:rsidP="00E6748B"/>
    <w:p w14:paraId="554B35E9" w14:textId="77777777" w:rsidR="00E6748B" w:rsidRDefault="00E6748B" w:rsidP="00E6748B"/>
    <w:p w14:paraId="5B801906" w14:textId="77777777" w:rsidR="009763ED" w:rsidRDefault="009763ED">
      <w:pPr>
        <w:rPr>
          <w:rFonts w:asciiTheme="majorHAnsi" w:eastAsiaTheme="majorEastAsia" w:hAnsiTheme="majorHAnsi" w:cstheme="majorBidi"/>
          <w:color w:val="0F4761" w:themeColor="accent1" w:themeShade="BF"/>
          <w:sz w:val="32"/>
          <w:szCs w:val="32"/>
        </w:rPr>
      </w:pPr>
      <w:r>
        <w:br w:type="page"/>
      </w:r>
    </w:p>
    <w:p w14:paraId="4160124C" w14:textId="4DCD63F2" w:rsidR="00E6748B" w:rsidRDefault="00E6748B" w:rsidP="00E6748B">
      <w:pPr>
        <w:pStyle w:val="Heading2"/>
      </w:pPr>
      <w:bookmarkStart w:id="8" w:name="_Toc173749541"/>
      <w:r>
        <w:lastRenderedPageBreak/>
        <w:t>RP2040 programming for the Neo6502pc</w:t>
      </w:r>
      <w:bookmarkEnd w:id="8"/>
    </w:p>
    <w:p w14:paraId="1DAAC19B" w14:textId="77777777" w:rsidR="00E6748B" w:rsidRPr="00BB7BDB" w:rsidRDefault="00E6748B" w:rsidP="00E6748B">
      <w:pPr>
        <w:rPr>
          <w:b/>
          <w:bCs/>
        </w:rPr>
      </w:pPr>
      <w:r w:rsidRPr="00BB7BDB">
        <w:rPr>
          <w:b/>
          <w:bCs/>
        </w:rPr>
        <w:t>Required hardware:</w:t>
      </w:r>
    </w:p>
    <w:p w14:paraId="3AD2228A" w14:textId="77777777" w:rsidR="00E6748B" w:rsidRDefault="00E6748B" w:rsidP="00E6748B">
      <w:pPr>
        <w:pStyle w:val="ListParagraph"/>
        <w:numPr>
          <w:ilvl w:val="0"/>
          <w:numId w:val="7"/>
        </w:numPr>
      </w:pPr>
      <w:r>
        <w:t>A computer with a USB port and a modern operating system.</w:t>
      </w:r>
    </w:p>
    <w:p w14:paraId="2A83C9B2" w14:textId="77777777" w:rsidR="00E6748B" w:rsidRDefault="00E6748B" w:rsidP="00E6748B">
      <w:pPr>
        <w:pStyle w:val="ListParagraph"/>
        <w:numPr>
          <w:ilvl w:val="0"/>
          <w:numId w:val="7"/>
        </w:numPr>
      </w:pPr>
      <w:r>
        <w:t>A Neo6502pc computer.</w:t>
      </w:r>
    </w:p>
    <w:p w14:paraId="1CDD8908" w14:textId="77777777" w:rsidR="00E6748B" w:rsidRPr="002C3019" w:rsidRDefault="00E6748B" w:rsidP="00E6748B">
      <w:pPr>
        <w:pStyle w:val="ListParagraph"/>
        <w:numPr>
          <w:ilvl w:val="0"/>
          <w:numId w:val="7"/>
        </w:numPr>
      </w:pPr>
      <w:r>
        <w:t>A USB cable with a USB-C on one end, and the appropriate end that will connect to your computer.</w:t>
      </w:r>
    </w:p>
    <w:p w14:paraId="79DEC9CD" w14:textId="77777777" w:rsidR="00E6748B" w:rsidRDefault="00E6748B" w:rsidP="00E6748B"/>
    <w:p w14:paraId="72F0ABC4" w14:textId="6D45A02A" w:rsidR="00E6748B" w:rsidRDefault="000F03B3" w:rsidP="00E6748B">
      <w:pPr>
        <w:rPr>
          <w:b/>
          <w:bCs/>
        </w:rPr>
      </w:pPr>
      <w:r>
        <w:rPr>
          <w:noProof/>
        </w:rPr>
        <w:drawing>
          <wp:anchor distT="0" distB="0" distL="114300" distR="114300" simplePos="0" relativeHeight="251664384" behindDoc="0" locked="0" layoutInCell="1" allowOverlap="1" wp14:anchorId="6BBBEAC4" wp14:editId="0DD061E4">
            <wp:simplePos x="0" y="0"/>
            <wp:positionH relativeFrom="column">
              <wp:posOffset>3701415</wp:posOffset>
            </wp:positionH>
            <wp:positionV relativeFrom="paragraph">
              <wp:posOffset>137488</wp:posOffset>
            </wp:positionV>
            <wp:extent cx="2197100" cy="1120140"/>
            <wp:effectExtent l="0" t="0" r="0" b="0"/>
            <wp:wrapSquare wrapText="bothSides"/>
            <wp:docPr id="1995108275"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13"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p>
    <w:p w14:paraId="6381D1B5" w14:textId="7782BACF" w:rsidR="00E6748B" w:rsidRDefault="00E6748B" w:rsidP="00E6748B">
      <w:pPr>
        <w:pStyle w:val="ListParagraph"/>
        <w:numPr>
          <w:ilvl w:val="0"/>
          <w:numId w:val="11"/>
        </w:numPr>
      </w:pPr>
      <w:r>
        <w:t>Connect the USB Cable between your computer and the Neo6502 USB-C port (with the LCD facing up, the USB-C port on the left).</w:t>
      </w:r>
    </w:p>
    <w:p w14:paraId="4462A793" w14:textId="7CDFB964" w:rsidR="00E6748B" w:rsidRDefault="00E6748B" w:rsidP="00E6748B">
      <w:pPr>
        <w:pStyle w:val="ListParagraph"/>
        <w:numPr>
          <w:ilvl w:val="0"/>
          <w:numId w:val="11"/>
        </w:numPr>
      </w:pPr>
      <w:r>
        <w:t>Slide the programming switch on the back of the Neo6502pc to the programming position (with the switch facing up and in the upper left corner – move to the right-most position).</w:t>
      </w:r>
    </w:p>
    <w:p w14:paraId="676E625B" w14:textId="609A2709" w:rsidR="004D2566" w:rsidRPr="004D2566" w:rsidRDefault="001A035F" w:rsidP="001A035F">
      <w:pPr>
        <w:pStyle w:val="ListParagraph"/>
        <w:numPr>
          <w:ilvl w:val="0"/>
          <w:numId w:val="11"/>
        </w:numPr>
      </w:pPr>
      <w:r w:rsidRPr="001A035F">
        <w:t>Press and hold the "boot" button</w:t>
      </w:r>
      <w:r>
        <w:t xml:space="preserve"> (to the left of the </w:t>
      </w:r>
      <w:r w:rsidR="004D2566">
        <w:t xml:space="preserve">programming switch).  </w:t>
      </w:r>
      <w:r w:rsidR="004D2566">
        <w:rPr>
          <w:i/>
          <w:iCs/>
        </w:rPr>
        <w:t>Ensure you have heard or felt the button depress with a satisfying “click”.</w:t>
      </w:r>
    </w:p>
    <w:p w14:paraId="6E0ED5EE" w14:textId="77777777" w:rsidR="004D2566" w:rsidRDefault="004D2566" w:rsidP="004D2566">
      <w:pPr>
        <w:pStyle w:val="ListParagraph"/>
        <w:numPr>
          <w:ilvl w:val="0"/>
          <w:numId w:val="11"/>
        </w:numPr>
      </w:pPr>
      <w:r>
        <w:t>T</w:t>
      </w:r>
      <w:r w:rsidR="001A035F" w:rsidRPr="001A035F">
        <w:t>urn the power on</w:t>
      </w:r>
      <w:r>
        <w:t xml:space="preserve">.  </w:t>
      </w:r>
    </w:p>
    <w:p w14:paraId="577B7C66" w14:textId="0BD08EBC" w:rsidR="00E6748B" w:rsidRDefault="004D2566" w:rsidP="004D2566">
      <w:pPr>
        <w:pStyle w:val="ListParagraph"/>
        <w:numPr>
          <w:ilvl w:val="0"/>
          <w:numId w:val="11"/>
        </w:numPr>
      </w:pPr>
      <w:r>
        <w:t xml:space="preserve">Release </w:t>
      </w:r>
      <w:r w:rsidR="001A035F" w:rsidRPr="001A035F">
        <w:t>the "boot" button.</w:t>
      </w:r>
    </w:p>
    <w:p w14:paraId="0D3FA015" w14:textId="20B53020" w:rsidR="004D2566" w:rsidRDefault="004D2566" w:rsidP="004D2566">
      <w:pPr>
        <w:pStyle w:val="ListParagraph"/>
        <w:numPr>
          <w:ilvl w:val="0"/>
          <w:numId w:val="11"/>
        </w:numPr>
      </w:pPr>
      <w:r>
        <w:t>A volume will appear on your computer with the name “</w:t>
      </w:r>
      <w:r w:rsidRPr="004D2566">
        <w:t>RPI-RP2</w:t>
      </w:r>
      <w:r>
        <w:t>”.</w:t>
      </w:r>
    </w:p>
    <w:p w14:paraId="027EA2EE" w14:textId="33F5E39D" w:rsidR="006642B3" w:rsidRDefault="006642B3" w:rsidP="004D2566">
      <w:pPr>
        <w:pStyle w:val="ListParagraph"/>
        <w:numPr>
          <w:ilvl w:val="0"/>
          <w:numId w:val="11"/>
        </w:numPr>
      </w:pPr>
      <w:r>
        <w:t>Copy the appropriate UF2 file to the “</w:t>
      </w:r>
      <w:r w:rsidRPr="004D2566">
        <w:t>RPI-RP2</w:t>
      </w:r>
      <w:r>
        <w:t>” volume.</w:t>
      </w:r>
    </w:p>
    <w:p w14:paraId="0E208B80" w14:textId="077F7AE1" w:rsidR="006642B3" w:rsidRDefault="006642B3" w:rsidP="004D2566">
      <w:pPr>
        <w:pStyle w:val="ListParagraph"/>
        <w:numPr>
          <w:ilvl w:val="0"/>
          <w:numId w:val="11"/>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p>
    <w:p w14:paraId="7B8F63A9" w14:textId="433D46E6" w:rsidR="009763ED" w:rsidRDefault="009763ED" w:rsidP="004D2566">
      <w:pPr>
        <w:pStyle w:val="ListParagraph"/>
        <w:numPr>
          <w:ilvl w:val="0"/>
          <w:numId w:val="11"/>
        </w:numPr>
      </w:pPr>
      <w:r>
        <w:t>Move the programming switch back to “run” position.</w:t>
      </w:r>
    </w:p>
    <w:p w14:paraId="6D5C0780" w14:textId="77777777" w:rsidR="009763ED" w:rsidRDefault="009763ED" w:rsidP="009763ED"/>
    <w:p w14:paraId="5C3CCD07" w14:textId="77777777" w:rsidR="00532C83" w:rsidRDefault="00532C83" w:rsidP="009763ED"/>
    <w:p w14:paraId="423F5A51" w14:textId="28968F7E" w:rsidR="00532C83" w:rsidRPr="00532C83" w:rsidRDefault="00532C83" w:rsidP="009763ED">
      <w:pPr>
        <w:rPr>
          <w:b/>
          <w:bCs/>
        </w:rPr>
      </w:pPr>
      <w:r w:rsidRPr="00532C83">
        <w:rPr>
          <w:b/>
          <w:bCs/>
        </w:rPr>
        <w:t>SUCCESS</w:t>
      </w:r>
    </w:p>
    <w:p w14:paraId="2D72FA12" w14:textId="2EF045E1" w:rsidR="000468EC" w:rsidRDefault="009763ED" w:rsidP="00463D15">
      <w:r>
        <w:t>Based on the firmware that was just flashed, the Neo6502pc will now operate within the firmware function.  Please refer to the documentation that comes with the firmware to know the next steps.   The most popular firmware and their next steps are provided in this document.</w:t>
      </w:r>
    </w:p>
    <w:p w14:paraId="4D9597E9" w14:textId="77777777" w:rsidR="00D0769C" w:rsidRDefault="00D0769C" w:rsidP="00463D15"/>
    <w:p w14:paraId="19AA01CA" w14:textId="77777777" w:rsidR="000468EC" w:rsidRDefault="000468EC">
      <w:r>
        <w:br w:type="page"/>
      </w:r>
    </w:p>
    <w:p w14:paraId="334A2FCE" w14:textId="77777777" w:rsidR="000468EC" w:rsidRDefault="000468EC" w:rsidP="000468EC">
      <w:pPr>
        <w:pStyle w:val="Heading1"/>
      </w:pPr>
      <w:bookmarkStart w:id="9" w:name="_Toc173749542"/>
      <w:r>
        <w:lastRenderedPageBreak/>
        <w:t>Current Firmware</w:t>
      </w:r>
      <w:bookmarkEnd w:id="9"/>
    </w:p>
    <w:p w14:paraId="1603D751" w14:textId="02B98A66" w:rsidR="000468EC" w:rsidRDefault="000468EC" w:rsidP="000468EC">
      <w:r>
        <w:t>The following are accurate as of the August 4</w:t>
      </w:r>
      <w:r w:rsidRPr="000468EC">
        <w:rPr>
          <w:vertAlign w:val="superscript"/>
        </w:rPr>
        <w:t>th</w:t>
      </w:r>
      <w:r>
        <w:t xml:space="preserve">, </w:t>
      </w:r>
      <w:proofErr w:type="gramStart"/>
      <w:r>
        <w:t>2024</w:t>
      </w:r>
      <w:proofErr w:type="gramEnd"/>
      <w:r>
        <w:t xml:space="preserve"> revision</w:t>
      </w:r>
      <w:r w:rsidR="00DD7F42">
        <w:t xml:space="preserve"> of this document.</w:t>
      </w:r>
    </w:p>
    <w:p w14:paraId="2BD1AFEB" w14:textId="77777777" w:rsidR="000468EC" w:rsidRDefault="000468EC" w:rsidP="000468EC"/>
    <w:p w14:paraId="03C119C5" w14:textId="2D883716" w:rsidR="000468EC" w:rsidRDefault="000468EC" w:rsidP="000468EC">
      <w:pPr>
        <w:pStyle w:val="Heading2"/>
        <w:rPr>
          <w:sz w:val="20"/>
          <w:szCs w:val="20"/>
        </w:rPr>
      </w:pPr>
      <w:bookmarkStart w:id="10" w:name="_Toc173749543"/>
      <w:proofErr w:type="spellStart"/>
      <w:r>
        <w:t>NeoBasic</w:t>
      </w:r>
      <w:proofErr w:type="spellEnd"/>
      <w:r>
        <w:t xml:space="preserve"> </w:t>
      </w:r>
      <w:r w:rsidRPr="000468EC">
        <w:rPr>
          <w:sz w:val="20"/>
          <w:szCs w:val="20"/>
        </w:rPr>
        <w:t>(codename:</w:t>
      </w:r>
      <w:r>
        <w:rPr>
          <w:sz w:val="20"/>
          <w:szCs w:val="20"/>
        </w:rPr>
        <w:t xml:space="preserve"> </w:t>
      </w:r>
      <w:r w:rsidRPr="000468EC">
        <w:rPr>
          <w:sz w:val="20"/>
          <w:szCs w:val="20"/>
        </w:rPr>
        <w:t>Morpheus)</w:t>
      </w:r>
      <w:bookmarkEnd w:id="10"/>
    </w:p>
    <w:p w14:paraId="7D7C9DFD" w14:textId="1EFC442E" w:rsidR="007C4ADF" w:rsidRPr="007C4ADF" w:rsidRDefault="007C4ADF" w:rsidP="00100DCF">
      <w:r>
        <w:t xml:space="preserve">Maintained by </w:t>
      </w:r>
      <w:r w:rsidR="00622422">
        <w:t>Paul Robson (paul@robsons.org.uk)</w:t>
      </w:r>
    </w:p>
    <w:p w14:paraId="223F66A9" w14:textId="33F937A1" w:rsidR="00E6345A" w:rsidRDefault="00E6345A" w:rsidP="000468EC">
      <w:r>
        <w:t xml:space="preserve">GitHub Repository: </w:t>
      </w:r>
      <w:hyperlink r:id="rId14" w:history="1">
        <w:r w:rsidRPr="007D3726">
          <w:rPr>
            <w:rStyle w:val="Hyperlink"/>
          </w:rPr>
          <w:t>https://github.com/paulscottrobson/neo6502-firmware</w:t>
        </w:r>
      </w:hyperlink>
    </w:p>
    <w:p w14:paraId="2953A049" w14:textId="008AFB4A" w:rsidR="000468EC" w:rsidRDefault="000468EC" w:rsidP="000468EC">
      <w:r>
        <w:t>Obtain the firmware from</w:t>
      </w:r>
      <w:r w:rsidR="00E6345A">
        <w:t xml:space="preserve"> the repository link</w:t>
      </w:r>
    </w:p>
    <w:p w14:paraId="36D2C1F0" w14:textId="78DD6FB2" w:rsidR="00100DCF" w:rsidRDefault="00100DCF" w:rsidP="000468EC"/>
    <w:p w14:paraId="2D52997F" w14:textId="6212F66C" w:rsidR="00AE0761" w:rsidRDefault="000A119D" w:rsidP="00AE0761">
      <w:pPr>
        <w:pStyle w:val="ListParagraph"/>
        <w:numPr>
          <w:ilvl w:val="0"/>
          <w:numId w:val="17"/>
        </w:numPr>
      </w:pPr>
      <w:r>
        <w:rPr>
          <w:noProof/>
        </w:rPr>
        <w:drawing>
          <wp:anchor distT="0" distB="0" distL="114300" distR="114300" simplePos="0" relativeHeight="251669504" behindDoc="0" locked="0" layoutInCell="1" allowOverlap="1" wp14:anchorId="0057613D" wp14:editId="44EC9841">
            <wp:simplePos x="0" y="0"/>
            <wp:positionH relativeFrom="column">
              <wp:posOffset>3664585</wp:posOffset>
            </wp:positionH>
            <wp:positionV relativeFrom="paragraph">
              <wp:posOffset>19050</wp:posOffset>
            </wp:positionV>
            <wp:extent cx="2211070" cy="1482725"/>
            <wp:effectExtent l="0" t="0" r="0" b="3175"/>
            <wp:wrapSquare wrapText="bothSides"/>
            <wp:docPr id="1062874843"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4843" name="Picture 26"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11070" cy="1482725"/>
                    </a:xfrm>
                    <a:prstGeom prst="rect">
                      <a:avLst/>
                    </a:prstGeom>
                  </pic:spPr>
                </pic:pic>
              </a:graphicData>
            </a:graphic>
            <wp14:sizeRelH relativeFrom="page">
              <wp14:pctWidth>0</wp14:pctWidth>
            </wp14:sizeRelH>
            <wp14:sizeRelV relativeFrom="page">
              <wp14:pctHeight>0</wp14:pctHeight>
            </wp14:sizeRelV>
          </wp:anchor>
        </w:drawing>
      </w:r>
      <w:r w:rsidR="00AE0761">
        <w:t xml:space="preserve">Within the </w:t>
      </w:r>
      <w:proofErr w:type="spellStart"/>
      <w:r w:rsidR="00AE0761">
        <w:t>Github</w:t>
      </w:r>
      <w:proofErr w:type="spellEnd"/>
      <w:r w:rsidR="00AE0761">
        <w:t xml:space="preserve"> </w:t>
      </w:r>
      <w:proofErr w:type="spellStart"/>
      <w:r w:rsidR="00AE0761">
        <w:t>respository</w:t>
      </w:r>
      <w:proofErr w:type="spellEnd"/>
      <w:r w:rsidR="00AE0761">
        <w:t>, navigate to the releases section (right side)</w:t>
      </w:r>
    </w:p>
    <w:p w14:paraId="721AACFD" w14:textId="07743380" w:rsidR="00AE0761" w:rsidRDefault="00AE0761" w:rsidP="00AE0761">
      <w:pPr>
        <w:pStyle w:val="ListParagraph"/>
        <w:numPr>
          <w:ilvl w:val="0"/>
          <w:numId w:val="17"/>
        </w:numPr>
      </w:pPr>
      <w:r>
        <w:t xml:space="preserve">Click on the link (release number).   This will take you to the releases list.  </w:t>
      </w:r>
    </w:p>
    <w:p w14:paraId="231A47AC" w14:textId="1F8CE7C1" w:rsidR="00AE0761" w:rsidRDefault="00AE0761" w:rsidP="00AE0761">
      <w:pPr>
        <w:pStyle w:val="ListParagraph"/>
        <w:numPr>
          <w:ilvl w:val="0"/>
          <w:numId w:val="17"/>
        </w:numPr>
      </w:pPr>
      <w:r>
        <w:t>Locate and click the zip file to download it.</w:t>
      </w:r>
    </w:p>
    <w:p w14:paraId="3D636E76" w14:textId="57EC6EC0" w:rsidR="00100DCF" w:rsidRDefault="00AE0761" w:rsidP="00AE0761">
      <w:pPr>
        <w:pStyle w:val="ListParagraph"/>
        <w:numPr>
          <w:ilvl w:val="0"/>
          <w:numId w:val="17"/>
        </w:numPr>
      </w:pPr>
      <w:r>
        <w:t>Unzip the file.</w:t>
      </w:r>
    </w:p>
    <w:p w14:paraId="16A7129A" w14:textId="2162AEFB" w:rsidR="00C7497A" w:rsidRPr="00B01FD2" w:rsidRDefault="00C7497A" w:rsidP="00AE0761">
      <w:pPr>
        <w:pStyle w:val="ListParagraph"/>
        <w:numPr>
          <w:ilvl w:val="0"/>
          <w:numId w:val="17"/>
        </w:numPr>
      </w:pPr>
      <w:r>
        <w:t xml:space="preserve">Locate the </w:t>
      </w:r>
      <w:r w:rsidR="002352D7">
        <w:t>“</w:t>
      </w:r>
      <w:r w:rsidR="002352D7" w:rsidRPr="002352D7">
        <w:rPr>
          <w:rFonts w:ascii="Courier New" w:hAnsi="Courier New" w:cs="Courier New"/>
        </w:rPr>
        <w:t>firmware_usb.uf2</w:t>
      </w:r>
      <w:r w:rsidR="002352D7">
        <w:t xml:space="preserve">” file. </w:t>
      </w:r>
      <w:r w:rsidR="00B01FD2">
        <w:t xml:space="preserve"> </w:t>
      </w:r>
      <w:r w:rsidR="00B01FD2">
        <w:br/>
      </w:r>
      <w:r w:rsidR="00B01FD2">
        <w:rPr>
          <w:i/>
          <w:iCs/>
        </w:rPr>
        <w:t>The “</w:t>
      </w:r>
      <w:r w:rsidR="00B01FD2" w:rsidRPr="00B01FD2">
        <w:rPr>
          <w:rFonts w:ascii="Courier New" w:hAnsi="Courier New" w:cs="Courier New"/>
        </w:rPr>
        <w:t>firmware_sd.uf2</w:t>
      </w:r>
      <w:r w:rsidR="00B01FD2">
        <w:rPr>
          <w:i/>
          <w:iCs/>
        </w:rPr>
        <w:t xml:space="preserve">” file is used when you are using the </w:t>
      </w:r>
      <w:proofErr w:type="spellStart"/>
      <w:r w:rsidR="00B01FD2">
        <w:rPr>
          <w:i/>
          <w:iCs/>
        </w:rPr>
        <w:t>SDCard</w:t>
      </w:r>
      <w:proofErr w:type="spellEnd"/>
      <w:r w:rsidR="00B01FD2">
        <w:rPr>
          <w:i/>
          <w:iCs/>
        </w:rPr>
        <w:t xml:space="preserve"> adapter.</w:t>
      </w:r>
    </w:p>
    <w:p w14:paraId="5B59E3BB" w14:textId="4B9671C0" w:rsidR="00B01FD2" w:rsidRDefault="00B01FD2" w:rsidP="00AE0761">
      <w:pPr>
        <w:pStyle w:val="ListParagraph"/>
        <w:numPr>
          <w:ilvl w:val="0"/>
          <w:numId w:val="17"/>
        </w:numPr>
      </w:pPr>
      <w:r>
        <w:t xml:space="preserve">Follow the directions above to program the RP2040 </w:t>
      </w:r>
      <w:r w:rsidR="00547845">
        <w:t xml:space="preserve">on page </w:t>
      </w:r>
      <w:r w:rsidR="00547845">
        <w:fldChar w:fldCharType="begin"/>
      </w:r>
      <w:r w:rsidR="00547845">
        <w:instrText xml:space="preserve"> PAGEREF _Ref173681549 \h </w:instrText>
      </w:r>
      <w:r w:rsidR="00547845">
        <w:fldChar w:fldCharType="separate"/>
      </w:r>
      <w:r w:rsidR="00547845">
        <w:rPr>
          <w:noProof/>
        </w:rPr>
        <w:t>4</w:t>
      </w:r>
      <w:r w:rsidR="00547845">
        <w:fldChar w:fldCharType="end"/>
      </w:r>
      <w:r w:rsidR="00547845">
        <w:t>.</w:t>
      </w:r>
    </w:p>
    <w:p w14:paraId="0EE5BFCB" w14:textId="77777777" w:rsidR="00DD7F42" w:rsidRDefault="00DD7F42" w:rsidP="00DD7F42"/>
    <w:p w14:paraId="09F878A3" w14:textId="6746A17C" w:rsidR="00D22220" w:rsidRDefault="00DD7F42" w:rsidP="00D22220">
      <w:r>
        <w:t xml:space="preserve">Please refer to </w:t>
      </w:r>
      <w:r w:rsidR="00633DFC">
        <w:t xml:space="preserve">the </w:t>
      </w:r>
      <w:proofErr w:type="spellStart"/>
      <w:r w:rsidR="00633DFC">
        <w:t>NeoBasic</w:t>
      </w:r>
      <w:proofErr w:type="spellEnd"/>
      <w:r w:rsidR="00633DFC">
        <w:t xml:space="preserve"> section for more information.</w:t>
      </w:r>
    </w:p>
    <w:p w14:paraId="1C4512EE" w14:textId="77777777" w:rsidR="00D22220" w:rsidRDefault="00D22220" w:rsidP="00D22220"/>
    <w:p w14:paraId="497A23D3" w14:textId="0AB0C33D" w:rsidR="00D22220" w:rsidRDefault="009740F8" w:rsidP="00D22220">
      <w:pPr>
        <w:pStyle w:val="Heading2"/>
      </w:pPr>
      <w:bookmarkStart w:id="11" w:name="_Toc173749544"/>
      <w:r>
        <w:rPr>
          <w:noProof/>
        </w:rPr>
        <w:drawing>
          <wp:anchor distT="0" distB="0" distL="114300" distR="114300" simplePos="0" relativeHeight="251670528" behindDoc="0" locked="0" layoutInCell="1" allowOverlap="1" wp14:anchorId="62DB0F78" wp14:editId="4F7BFB6B">
            <wp:simplePos x="0" y="0"/>
            <wp:positionH relativeFrom="column">
              <wp:posOffset>2794622</wp:posOffset>
            </wp:positionH>
            <wp:positionV relativeFrom="paragraph">
              <wp:posOffset>145129</wp:posOffset>
            </wp:positionV>
            <wp:extent cx="3082413" cy="1633745"/>
            <wp:effectExtent l="0" t="0" r="3810" b="5080"/>
            <wp:wrapSquare wrapText="bothSides"/>
            <wp:docPr id="394125186" name="Picture 27"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5186" name="Picture 27" descr="A blue screen with whit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2413" cy="1633745"/>
                    </a:xfrm>
                    <a:prstGeom prst="rect">
                      <a:avLst/>
                    </a:prstGeom>
                  </pic:spPr>
                </pic:pic>
              </a:graphicData>
            </a:graphic>
            <wp14:sizeRelH relativeFrom="page">
              <wp14:pctWidth>0</wp14:pctWidth>
            </wp14:sizeRelH>
            <wp14:sizeRelV relativeFrom="page">
              <wp14:pctHeight>0</wp14:pctHeight>
            </wp14:sizeRelV>
          </wp:anchor>
        </w:drawing>
      </w:r>
      <w:proofErr w:type="gramStart"/>
      <w:r w:rsidR="00D22220">
        <w:t>Apple ]</w:t>
      </w:r>
      <w:proofErr w:type="gramEnd"/>
      <w:r w:rsidR="00D22220">
        <w:t>[ and //e Emulation</w:t>
      </w:r>
      <w:bookmarkEnd w:id="11"/>
    </w:p>
    <w:p w14:paraId="64770413" w14:textId="5EB96DA9" w:rsidR="002352D7" w:rsidRDefault="00D22220" w:rsidP="002352D7">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44AFA10C" w14:textId="6D053564" w:rsidR="00D22220" w:rsidRDefault="00D22220" w:rsidP="002352D7">
      <w:r>
        <w:t xml:space="preserve">Obtain the firmware from: </w:t>
      </w:r>
      <w:hyperlink r:id="rId17" w:history="1">
        <w:r w:rsidRPr="007D3726">
          <w:rPr>
            <w:rStyle w:val="Hyperlink"/>
          </w:rPr>
          <w:t>https://github.com/vsladkov/reload-emulator</w:t>
        </w:r>
      </w:hyperlink>
      <w:r>
        <w:t xml:space="preserve"> </w:t>
      </w:r>
    </w:p>
    <w:p w14:paraId="2BFFD0B8" w14:textId="05398A83" w:rsidR="00E6345A" w:rsidRDefault="00E6345A" w:rsidP="002352D7">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18" w:history="1">
        <w:r w:rsidR="00A35FA5" w:rsidRPr="007D3726">
          <w:rPr>
            <w:rStyle w:val="Hyperlink"/>
          </w:rPr>
          <w:t>https://ftp.olimex.com/Neo6502/</w:t>
        </w:r>
      </w:hyperlink>
      <w:r w:rsidR="00A35FA5">
        <w:t xml:space="preserve"> </w:t>
      </w:r>
    </w:p>
    <w:p w14:paraId="475F3D2B" w14:textId="77777777" w:rsidR="00A35FA5" w:rsidRDefault="00A35FA5" w:rsidP="002352D7"/>
    <w:p w14:paraId="2CBEF145" w14:textId="69CDE640" w:rsidR="00A35FA5" w:rsidRDefault="004B73DF" w:rsidP="00A35FA5">
      <w:pPr>
        <w:pStyle w:val="ListParagraph"/>
        <w:numPr>
          <w:ilvl w:val="0"/>
          <w:numId w:val="18"/>
        </w:numPr>
      </w:pPr>
      <w:r>
        <w:t xml:space="preserve">Click the link to open the </w:t>
      </w:r>
      <w:proofErr w:type="spellStart"/>
      <w:r>
        <w:t>Olimex</w:t>
      </w:r>
      <w:proofErr w:type="spellEnd"/>
      <w:r>
        <w:t xml:space="preserve"> FTP site.</w:t>
      </w:r>
    </w:p>
    <w:p w14:paraId="79660524" w14:textId="787645A9" w:rsidR="004B73DF" w:rsidRDefault="004B73DF" w:rsidP="00A35FA5">
      <w:pPr>
        <w:pStyle w:val="ListParagraph"/>
        <w:numPr>
          <w:ilvl w:val="0"/>
          <w:numId w:val="18"/>
        </w:numPr>
      </w:pPr>
      <w:r>
        <w:t>Click and download the “</w:t>
      </w:r>
      <w:r w:rsidRPr="004B73DF">
        <w:rPr>
          <w:rFonts w:ascii="Courier New" w:hAnsi="Courier New" w:cs="Courier New"/>
        </w:rPr>
        <w:t>blank_disk_for_apple2e_code_development_apple2e_ProDOS_2_4_3.zip</w:t>
      </w:r>
      <w:r>
        <w:t>” file.</w:t>
      </w:r>
    </w:p>
    <w:p w14:paraId="096E507D" w14:textId="23CA6015" w:rsidR="004B73DF" w:rsidRDefault="004B73DF" w:rsidP="00A35FA5">
      <w:pPr>
        <w:pStyle w:val="ListParagraph"/>
        <w:numPr>
          <w:ilvl w:val="0"/>
          <w:numId w:val="18"/>
        </w:numPr>
      </w:pPr>
      <w:r>
        <w:t xml:space="preserve">Unzip </w:t>
      </w:r>
      <w:proofErr w:type="gramStart"/>
      <w:r>
        <w:t xml:space="preserve">it, </w:t>
      </w:r>
      <w:r w:rsidR="00570580">
        <w:t>and</w:t>
      </w:r>
      <w:proofErr w:type="gramEnd"/>
      <w:r w:rsidR="00570580">
        <w:t xml:space="preserve"> copy the “</w:t>
      </w:r>
      <w:r w:rsidR="00570580" w:rsidRPr="00570580">
        <w:rPr>
          <w:rFonts w:ascii="Courier New" w:hAnsi="Courier New" w:cs="Courier New"/>
        </w:rPr>
        <w:t>ProDOS_2_4_3.po</w:t>
      </w:r>
      <w:r w:rsidR="00570580">
        <w:t>” to a flash drive.</w:t>
      </w:r>
    </w:p>
    <w:p w14:paraId="33302395" w14:textId="493DE49A" w:rsidR="00570580" w:rsidRDefault="00570580" w:rsidP="00570580">
      <w:pPr>
        <w:pStyle w:val="ListParagraph"/>
        <w:numPr>
          <w:ilvl w:val="0"/>
          <w:numId w:val="18"/>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Pr="00570580">
        <w:rPr>
          <w:rFonts w:ascii="Courier New" w:hAnsi="Courier New" w:cs="Courier New"/>
        </w:rPr>
        <w:t>apple2e.uf2</w:t>
      </w:r>
      <w:r>
        <w:t>” file.</w:t>
      </w:r>
    </w:p>
    <w:p w14:paraId="6BE86484" w14:textId="77777777" w:rsidR="00570580" w:rsidRDefault="00570580" w:rsidP="00570580"/>
    <w:p w14:paraId="4B2FAA98" w14:textId="74A74F28" w:rsidR="00570580" w:rsidRDefault="00570580" w:rsidP="00570580">
      <w:r>
        <w:t>You can replace the “</w:t>
      </w:r>
      <w:r w:rsidRPr="00570580">
        <w:rPr>
          <w:rFonts w:ascii="Courier New" w:hAnsi="Courier New" w:cs="Courier New"/>
        </w:rPr>
        <w:t>ProDOS_2_4_3.po</w:t>
      </w:r>
      <w:r>
        <w:t xml:space="preserve">” with other disk images that can be found on the internet.  Check out the </w:t>
      </w:r>
      <w:proofErr w:type="gramStart"/>
      <w:r>
        <w:t>Apple ]</w:t>
      </w:r>
      <w:proofErr w:type="gramEnd"/>
      <w:r>
        <w:t>[ section on the Internet Archive</w:t>
      </w:r>
      <w:r w:rsidR="009439F7">
        <w:t xml:space="preserve"> (</w:t>
      </w:r>
      <w:hyperlink r:id="rId19" w:history="1">
        <w:r w:rsidR="009439F7" w:rsidRPr="007D3726">
          <w:rPr>
            <w:rStyle w:val="Hyperlink"/>
          </w:rPr>
          <w:t>https://archive.org/details/softwarelibrary_apple_games</w:t>
        </w:r>
      </w:hyperlink>
      <w:r w:rsidR="009439F7">
        <w:t xml:space="preserve">) </w:t>
      </w:r>
      <w:r>
        <w:t>as well as other locations.</w:t>
      </w:r>
    </w:p>
    <w:p w14:paraId="309321D9" w14:textId="1BADF076" w:rsidR="009439F7" w:rsidRDefault="009439F7">
      <w:pPr>
        <w:rPr>
          <w:rFonts w:asciiTheme="majorHAnsi" w:eastAsiaTheme="majorEastAsia" w:hAnsiTheme="majorHAnsi" w:cstheme="majorBidi"/>
          <w:color w:val="0F4761" w:themeColor="accent1" w:themeShade="BF"/>
          <w:sz w:val="32"/>
          <w:szCs w:val="32"/>
        </w:rPr>
      </w:pPr>
      <w:r>
        <w:br w:type="page"/>
      </w:r>
    </w:p>
    <w:p w14:paraId="5C29BF54" w14:textId="1BADF076" w:rsidR="00E6345A" w:rsidRDefault="00E6345A" w:rsidP="00E6345A">
      <w:pPr>
        <w:pStyle w:val="Heading2"/>
      </w:pPr>
      <w:bookmarkStart w:id="12" w:name="_Toc173749545"/>
      <w:proofErr w:type="gramStart"/>
      <w:r>
        <w:lastRenderedPageBreak/>
        <w:t>Apple ]</w:t>
      </w:r>
      <w:proofErr w:type="gramEnd"/>
      <w:r>
        <w:t xml:space="preserve">[ </w:t>
      </w:r>
      <w:proofErr w:type="spellStart"/>
      <w:r>
        <w:t>TotalReplay</w:t>
      </w:r>
      <w:bookmarkEnd w:id="12"/>
      <w:proofErr w:type="spellEnd"/>
      <w:r>
        <w:t xml:space="preserve"> </w:t>
      </w:r>
    </w:p>
    <w:p w14:paraId="121DB122" w14:textId="7E284E11" w:rsidR="00A35FA5" w:rsidRDefault="00A35FA5" w:rsidP="00A35FA5">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3B05664A" w14:textId="77777777" w:rsidR="00A35FA5" w:rsidRDefault="00A35FA5" w:rsidP="00A35FA5">
      <w:r>
        <w:t xml:space="preserve">Obtain the firmware from: </w:t>
      </w:r>
      <w:hyperlink r:id="rId20" w:history="1">
        <w:r w:rsidRPr="007D3726">
          <w:rPr>
            <w:rStyle w:val="Hyperlink"/>
          </w:rPr>
          <w:t>https://github.com/vsladkov/reload-emulator</w:t>
        </w:r>
      </w:hyperlink>
      <w:r>
        <w:t xml:space="preserve"> </w:t>
      </w:r>
    </w:p>
    <w:p w14:paraId="5931EC97" w14:textId="1FD4B6D8" w:rsidR="00A35FA5" w:rsidRDefault="00A35FA5" w:rsidP="00A35FA5">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1" w:history="1">
        <w:r w:rsidRPr="007D3726">
          <w:rPr>
            <w:rStyle w:val="Hyperlink"/>
          </w:rPr>
          <w:t>https://ftp.olimex.com/Neo6502/</w:t>
        </w:r>
      </w:hyperlink>
      <w:r>
        <w:t xml:space="preserve"> </w:t>
      </w:r>
    </w:p>
    <w:p w14:paraId="53CA6189" w14:textId="05F57B5E" w:rsidR="00A35FA5" w:rsidRDefault="00436F80" w:rsidP="00A35FA5">
      <w:r>
        <w:rPr>
          <w:noProof/>
        </w:rPr>
        <w:drawing>
          <wp:anchor distT="0" distB="0" distL="114300" distR="114300" simplePos="0" relativeHeight="251660288" behindDoc="0" locked="0" layoutInCell="1" allowOverlap="1" wp14:anchorId="0B47CEFC" wp14:editId="1567EB9F">
            <wp:simplePos x="0" y="0"/>
            <wp:positionH relativeFrom="column">
              <wp:posOffset>3282950</wp:posOffset>
            </wp:positionH>
            <wp:positionV relativeFrom="paragraph">
              <wp:posOffset>53975</wp:posOffset>
            </wp:positionV>
            <wp:extent cx="2562860" cy="1921510"/>
            <wp:effectExtent l="0" t="0" r="2540" b="0"/>
            <wp:wrapSquare wrapText="bothSides"/>
            <wp:docPr id="1518195042" name="Picture 17" descr="Total Replay : Free Download, Borrow, and Streaming : Interne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tal Replay : Free Download, Borrow, and Streaming : Internet Archiv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2860" cy="192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119E4" w14:textId="31A594C4" w:rsidR="009439F7" w:rsidRDefault="009439F7" w:rsidP="009439F7">
      <w:pPr>
        <w:pStyle w:val="ListParagraph"/>
        <w:numPr>
          <w:ilvl w:val="0"/>
          <w:numId w:val="19"/>
        </w:numPr>
      </w:pPr>
      <w:r>
        <w:t xml:space="preserve">Click the link to open the </w:t>
      </w:r>
      <w:proofErr w:type="spellStart"/>
      <w:r>
        <w:t>Olimex</w:t>
      </w:r>
      <w:proofErr w:type="spellEnd"/>
      <w:r>
        <w:t xml:space="preserve"> FTP site.</w:t>
      </w:r>
    </w:p>
    <w:p w14:paraId="64D9EEFA" w14:textId="1139BAB0" w:rsidR="009439F7" w:rsidRDefault="009439F7" w:rsidP="009439F7">
      <w:pPr>
        <w:pStyle w:val="ListParagraph"/>
        <w:numPr>
          <w:ilvl w:val="0"/>
          <w:numId w:val="19"/>
        </w:numPr>
      </w:pPr>
      <w:r>
        <w:t>Click and download two files:</w:t>
      </w:r>
    </w:p>
    <w:p w14:paraId="65131DD7" w14:textId="53A5B735" w:rsidR="009439F7" w:rsidRDefault="009439F7" w:rsidP="009439F7">
      <w:pPr>
        <w:pStyle w:val="ListParagraph"/>
        <w:numPr>
          <w:ilvl w:val="0"/>
          <w:numId w:val="20"/>
        </w:numPr>
      </w:pPr>
      <w:r>
        <w:t>“</w:t>
      </w:r>
      <w:r w:rsidRPr="00436F80">
        <w:rPr>
          <w:rFonts w:ascii="Courier New" w:hAnsi="Courier New" w:cs="Courier New"/>
        </w:rPr>
        <w:t>Total Replay v5.1.hdv</w:t>
      </w:r>
      <w:r>
        <w:t>” file.</w:t>
      </w:r>
    </w:p>
    <w:p w14:paraId="075AF628" w14:textId="2604FAB3" w:rsidR="009439F7" w:rsidRDefault="009439F7" w:rsidP="00436F80">
      <w:pPr>
        <w:pStyle w:val="ListParagraph"/>
        <w:numPr>
          <w:ilvl w:val="0"/>
          <w:numId w:val="20"/>
        </w:numPr>
      </w:pPr>
      <w:r>
        <w:t>“</w:t>
      </w:r>
      <w:r w:rsidRPr="00436F80">
        <w:rPr>
          <w:rFonts w:ascii="Courier New" w:hAnsi="Courier New" w:cs="Courier New"/>
        </w:rPr>
        <w:t>apple2e-5.uf2</w:t>
      </w:r>
      <w:r>
        <w:t>” file</w:t>
      </w:r>
      <w:r w:rsidR="00436F80">
        <w:t>.</w:t>
      </w:r>
    </w:p>
    <w:p w14:paraId="47A20418" w14:textId="06AF81E8" w:rsidR="009439F7" w:rsidRDefault="00436F80" w:rsidP="009439F7">
      <w:pPr>
        <w:pStyle w:val="ListParagraph"/>
        <w:numPr>
          <w:ilvl w:val="0"/>
          <w:numId w:val="19"/>
        </w:numPr>
      </w:pPr>
      <w:r>
        <w:t>C</w:t>
      </w:r>
      <w:r w:rsidR="009439F7">
        <w:t>opy the “</w:t>
      </w:r>
      <w:r w:rsidRPr="00436F80">
        <w:rPr>
          <w:rFonts w:ascii="Courier New" w:hAnsi="Courier New" w:cs="Courier New"/>
        </w:rPr>
        <w:t>Total Replay v5.1.hdv</w:t>
      </w:r>
      <w:r w:rsidR="009439F7">
        <w:t>” to a flash drive.</w:t>
      </w:r>
    </w:p>
    <w:p w14:paraId="2D83E2F6" w14:textId="366BEECD" w:rsidR="009439F7" w:rsidRDefault="009439F7" w:rsidP="009439F7">
      <w:pPr>
        <w:pStyle w:val="ListParagraph"/>
        <w:numPr>
          <w:ilvl w:val="0"/>
          <w:numId w:val="19"/>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00436F80" w:rsidRPr="00436F80">
        <w:rPr>
          <w:rFonts w:ascii="Courier New" w:hAnsi="Courier New" w:cs="Courier New"/>
        </w:rPr>
        <w:t>apple2e-5.uf2</w:t>
      </w:r>
      <w:r>
        <w:t>” file.</w:t>
      </w:r>
    </w:p>
    <w:p w14:paraId="51F29E27" w14:textId="642A4A90" w:rsidR="00436F80" w:rsidRDefault="00436F80" w:rsidP="00436F80"/>
    <w:p w14:paraId="045C2664" w14:textId="16161A52" w:rsidR="00436F80" w:rsidRDefault="00436F80" w:rsidP="00436F80">
      <w:r>
        <w:fldChar w:fldCharType="begin"/>
      </w:r>
      <w:r>
        <w:instrText xml:space="preserve"> INCLUDEPICTURE "https://archive.org/serve/TotalReplay/00playable_screenshot.png" \* MERGEFORMATINET </w:instrText>
      </w:r>
      <w:r w:rsidR="00000000">
        <w:fldChar w:fldCharType="separate"/>
      </w:r>
      <w:r>
        <w:fldChar w:fldCharType="end"/>
      </w:r>
      <w:r>
        <w:t xml:space="preserve">If successful, turning on the Neo6502 device, will present you with the </w:t>
      </w:r>
      <w:proofErr w:type="spellStart"/>
      <w:r>
        <w:t>TotalReplay</w:t>
      </w:r>
      <w:proofErr w:type="spellEnd"/>
      <w:r>
        <w:t xml:space="preserve"> title screen.  All games can be played with a keyboard and some games support the USB gamepad, your milage by vary.  </w:t>
      </w:r>
    </w:p>
    <w:p w14:paraId="16468E08" w14:textId="77777777" w:rsidR="000468EC" w:rsidRDefault="000468EC" w:rsidP="000468EC"/>
    <w:p w14:paraId="51BA6054" w14:textId="77777777" w:rsidR="00F21AA4" w:rsidRDefault="00F21AA4" w:rsidP="000468EC"/>
    <w:p w14:paraId="760E6A21" w14:textId="13A8D83B" w:rsidR="00F21AA4" w:rsidRDefault="009740F8" w:rsidP="00F21AA4">
      <w:pPr>
        <w:pStyle w:val="Heading2"/>
      </w:pPr>
      <w:bookmarkStart w:id="13" w:name="_Toc173749546"/>
      <w:r>
        <w:rPr>
          <w:noProof/>
        </w:rPr>
        <w:drawing>
          <wp:anchor distT="0" distB="0" distL="114300" distR="114300" simplePos="0" relativeHeight="251668480" behindDoc="0" locked="0" layoutInCell="1" allowOverlap="1" wp14:anchorId="0F3075B1" wp14:editId="2AC0D672">
            <wp:simplePos x="0" y="0"/>
            <wp:positionH relativeFrom="column">
              <wp:posOffset>3192145</wp:posOffset>
            </wp:positionH>
            <wp:positionV relativeFrom="paragraph">
              <wp:posOffset>167108</wp:posOffset>
            </wp:positionV>
            <wp:extent cx="2658751" cy="2086897"/>
            <wp:effectExtent l="0" t="0" r="0" b="0"/>
            <wp:wrapSquare wrapText="bothSides"/>
            <wp:docPr id="1523659718" name="Picture 25" descr="A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9718" name="Picture 25" descr="A screen with a white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58751" cy="2086897"/>
                    </a:xfrm>
                    <a:prstGeom prst="rect">
                      <a:avLst/>
                    </a:prstGeom>
                  </pic:spPr>
                </pic:pic>
              </a:graphicData>
            </a:graphic>
            <wp14:sizeRelH relativeFrom="page">
              <wp14:pctWidth>0</wp14:pctWidth>
            </wp14:sizeRelH>
            <wp14:sizeRelV relativeFrom="page">
              <wp14:pctHeight>0</wp14:pctHeight>
            </wp14:sizeRelV>
          </wp:anchor>
        </w:drawing>
      </w:r>
      <w:r w:rsidR="00F21AA4">
        <w:t>Oric Atmos</w:t>
      </w:r>
      <w:bookmarkEnd w:id="13"/>
      <w:r w:rsidR="00F21AA4">
        <w:t xml:space="preserve"> </w:t>
      </w:r>
    </w:p>
    <w:p w14:paraId="220A583F" w14:textId="02626427" w:rsidR="00F21AA4" w:rsidRDefault="00F21AA4" w:rsidP="00F21AA4">
      <w:r>
        <w:t xml:space="preserve">Maintained by </w:t>
      </w:r>
      <w:proofErr w:type="spellStart"/>
      <w:r w:rsidR="00622422">
        <w:t>Veselin</w:t>
      </w:r>
      <w:proofErr w:type="spellEnd"/>
      <w:r w:rsidR="00622422">
        <w:t xml:space="preserve"> </w:t>
      </w:r>
      <w:proofErr w:type="spellStart"/>
      <w:r w:rsidR="00622422">
        <w:t>Sladkov</w:t>
      </w:r>
      <w:proofErr w:type="spellEnd"/>
      <w:r w:rsidR="00622422">
        <w:t xml:space="preserve"> (</w:t>
      </w:r>
      <w:r w:rsidR="00622422">
        <w:rPr>
          <w:color w:val="000080"/>
          <w:u w:val="single" w:color="000080"/>
        </w:rPr>
        <w:t>veselin.sladkov@gmail.com</w:t>
      </w:r>
      <w:r w:rsidR="00622422">
        <w:t>)</w:t>
      </w:r>
    </w:p>
    <w:p w14:paraId="01E81DB7" w14:textId="0562C7BE" w:rsidR="00F21AA4" w:rsidRDefault="00F21AA4" w:rsidP="00F21AA4">
      <w:r>
        <w:t xml:space="preserve">Obtain the firmware from: </w:t>
      </w:r>
      <w:hyperlink r:id="rId24" w:history="1">
        <w:r w:rsidRPr="007D3726">
          <w:rPr>
            <w:rStyle w:val="Hyperlink"/>
          </w:rPr>
          <w:t>https://github.com/vsladkov/reload-emulator</w:t>
        </w:r>
      </w:hyperlink>
      <w:r>
        <w:t xml:space="preserve"> </w:t>
      </w:r>
    </w:p>
    <w:p w14:paraId="40C8AB21" w14:textId="3489BDF4" w:rsidR="00F21AA4" w:rsidRDefault="00F21AA4" w:rsidP="00F21AA4">
      <w:r>
        <w:t>The firmware source code is found on the repository; however, it is not compiled into a uf2 file.</w:t>
      </w:r>
    </w:p>
    <w:p w14:paraId="7C0F8CA1" w14:textId="32AB105A" w:rsidR="002966A5" w:rsidRDefault="002966A5" w:rsidP="00F21AA4"/>
    <w:p w14:paraId="70BA5E4B" w14:textId="38785041" w:rsidR="002966A5" w:rsidRDefault="002966A5" w:rsidP="00351104">
      <w:r>
        <w:t xml:space="preserve">You can download the uf2 firmware file from </w:t>
      </w:r>
      <w:proofErr w:type="spellStart"/>
      <w:r>
        <w:t>Olimex’s</w:t>
      </w:r>
      <w:proofErr w:type="spellEnd"/>
      <w:r>
        <w:t xml:space="preserve"> FTP site: </w:t>
      </w:r>
      <w:hyperlink r:id="rId25" w:history="1">
        <w:r w:rsidR="00351104" w:rsidRPr="000A119D">
          <w:rPr>
            <w:rStyle w:val="Hyperlink"/>
            <w:rFonts w:ascii="Courier New" w:hAnsi="Courier New" w:cs="Courier New"/>
          </w:rPr>
          <w:t>https://ftp.olimex.com/Neo6502/uf2/oric_960x540_372MHz.uf2</w:t>
        </w:r>
      </w:hyperlink>
    </w:p>
    <w:p w14:paraId="44D145B0" w14:textId="78E7FAC1" w:rsidR="002966A5" w:rsidRDefault="002966A5" w:rsidP="00F21AA4"/>
    <w:p w14:paraId="4DB65D3D" w14:textId="2A3355CA" w:rsidR="00F21AA4" w:rsidRDefault="002966A5" w:rsidP="00F21AA4">
      <w:r>
        <w:t>This is an older version, and n</w:t>
      </w:r>
      <w:r w:rsidR="00F21AA4">
        <w:t xml:space="preserve">o compiled version </w:t>
      </w:r>
      <w:r>
        <w:t>updated</w:t>
      </w:r>
      <w:r w:rsidR="00F21AA4">
        <w:t xml:space="preserve"> firmware is available as a download,</w:t>
      </w:r>
      <w:r w:rsidR="00736492">
        <w:t xml:space="preserve"> as you must have copies of the Oric ROMs.  Y</w:t>
      </w:r>
      <w:r w:rsidR="00F21AA4">
        <w:t xml:space="preserve">ou will need to compile it yourself or ask folks on social media if a </w:t>
      </w:r>
      <w:r>
        <w:t xml:space="preserve">updated </w:t>
      </w:r>
      <w:r w:rsidR="00F21AA4">
        <w:t>compiled version is available.</w:t>
      </w:r>
    </w:p>
    <w:p w14:paraId="6CC4B1FE" w14:textId="07D6FEEE" w:rsidR="00351104" w:rsidRDefault="00351104" w:rsidP="00F21AA4"/>
    <w:p w14:paraId="09787008" w14:textId="37EF8259" w:rsidR="00E6748B" w:rsidRPr="000468EC" w:rsidRDefault="00E6748B" w:rsidP="000468EC">
      <w:pPr>
        <w:rPr>
          <w:b/>
          <w:bCs/>
        </w:rPr>
      </w:pPr>
      <w:r>
        <w:br w:type="page"/>
      </w:r>
    </w:p>
    <w:p w14:paraId="6094BAC2" w14:textId="62BF7E67" w:rsidR="009B1A0F" w:rsidRDefault="009B1A0F" w:rsidP="00241889">
      <w:pPr>
        <w:pStyle w:val="Heading1"/>
      </w:pPr>
      <w:bookmarkStart w:id="14" w:name="_Toc173749547"/>
      <w:r>
        <w:lastRenderedPageBreak/>
        <w:t>Appendix A</w:t>
      </w:r>
      <w:bookmarkEnd w:id="14"/>
    </w:p>
    <w:p w14:paraId="166D1837" w14:textId="5B00FAFD" w:rsidR="00F026E2" w:rsidRPr="00C26DA3" w:rsidRDefault="009B1A0F" w:rsidP="00241889">
      <w:r w:rsidRPr="00E02FF4">
        <w:t xml:space="preserve">This appendix offers the detailed specifications for each of the Neo6502 computers and the differences between </w:t>
      </w:r>
      <w:r w:rsidR="00F026E2" w:rsidRPr="00E02FF4">
        <w:t>them.</w:t>
      </w:r>
      <w:r w:rsidR="00C26DA3">
        <w:t xml:space="preserve">  </w:t>
      </w:r>
    </w:p>
    <w:p w14:paraId="4AAF3D40" w14:textId="61F51473" w:rsidR="00F026E2" w:rsidRDefault="00F026E2" w:rsidP="00241889"/>
    <w:tbl>
      <w:tblPr>
        <w:tblStyle w:val="GridTable4-Accent1"/>
        <w:tblW w:w="4858" w:type="pct"/>
        <w:tblLook w:val="04A0" w:firstRow="1" w:lastRow="0" w:firstColumn="1" w:lastColumn="0" w:noHBand="0" w:noVBand="1"/>
      </w:tblPr>
      <w:tblGrid>
        <w:gridCol w:w="5664"/>
        <w:gridCol w:w="1621"/>
        <w:gridCol w:w="1799"/>
      </w:tblGrid>
      <w:tr w:rsidR="00241889" w:rsidRPr="001C63A4" w14:paraId="04D6D822" w14:textId="77777777" w:rsidTr="004B6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3FDCF82" w14:textId="593E9D6F" w:rsidR="00F026E2" w:rsidRPr="001C63A4" w:rsidRDefault="00F026E2" w:rsidP="00241889">
            <w:r w:rsidRPr="001C63A4">
              <w:t>Feature</w:t>
            </w:r>
          </w:p>
        </w:tc>
        <w:tc>
          <w:tcPr>
            <w:tcW w:w="892" w:type="pct"/>
            <w:vAlign w:val="center"/>
          </w:tcPr>
          <w:p w14:paraId="3B0E509F" w14:textId="10D15E2D"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 xml:space="preserve">Neo6502 </w:t>
            </w:r>
            <w:r w:rsidR="001C63A4">
              <w:br/>
            </w:r>
            <w:r w:rsidRPr="001C63A4">
              <w:t>Computer</w:t>
            </w:r>
          </w:p>
        </w:tc>
        <w:tc>
          <w:tcPr>
            <w:tcW w:w="990" w:type="pct"/>
            <w:vAlign w:val="center"/>
          </w:tcPr>
          <w:p w14:paraId="2F37A58D" w14:textId="73FF7C70"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Neo6502pc Computer</w:t>
            </w:r>
          </w:p>
        </w:tc>
      </w:tr>
      <w:tr w:rsidR="00241889" w:rsidRPr="001C63A4" w14:paraId="33A5AF9C"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12E55E3" w14:textId="1DE6F957" w:rsidR="00F026E2" w:rsidRPr="004B6A18" w:rsidRDefault="00F026E2" w:rsidP="00241889">
            <w:pPr>
              <w:rPr>
                <w:b w:val="0"/>
                <w:bCs w:val="0"/>
              </w:rPr>
            </w:pPr>
            <w:r w:rsidRPr="004B6A18">
              <w:rPr>
                <w:b w:val="0"/>
                <w:bCs w:val="0"/>
              </w:rPr>
              <w:t xml:space="preserve">Physical W65C02 processor </w:t>
            </w:r>
            <w:r w:rsidR="0085062E" w:rsidRPr="004B6A18">
              <w:rPr>
                <w:b w:val="0"/>
                <w:bCs w:val="0"/>
              </w:rPr>
              <w:t xml:space="preserve">running at </w:t>
            </w:r>
            <w:r w:rsidRPr="004B6A18">
              <w:rPr>
                <w:b w:val="0"/>
                <w:bCs w:val="0"/>
              </w:rPr>
              <w:t>6.25Mhz</w:t>
            </w:r>
          </w:p>
        </w:tc>
        <w:tc>
          <w:tcPr>
            <w:tcW w:w="892" w:type="pct"/>
            <w:vAlign w:val="center"/>
          </w:tcPr>
          <w:p w14:paraId="29A1AE86" w14:textId="03848D14"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AB101FA" w14:textId="18C14D8F"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016ED424"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64EBAB3" w14:textId="0E1610C0" w:rsidR="0085062E" w:rsidRPr="004B6A18" w:rsidRDefault="0085062E" w:rsidP="00241889">
            <w:pPr>
              <w:rPr>
                <w:b w:val="0"/>
                <w:bCs w:val="0"/>
              </w:rPr>
            </w:pPr>
            <w:r w:rsidRPr="004B6A18">
              <w:rPr>
                <w:b w:val="0"/>
                <w:bCs w:val="0"/>
              </w:rPr>
              <w:t>RP2040 SoC (System on a Chip)</w:t>
            </w:r>
            <w:r w:rsidR="004B6A18">
              <w:rPr>
                <w:b w:val="0"/>
                <w:bCs w:val="0"/>
              </w:rPr>
              <w:t xml:space="preserve"> </w:t>
            </w:r>
            <w:r w:rsidRPr="004B6A18">
              <w:rPr>
                <w:b w:val="0"/>
                <w:bCs w:val="0"/>
              </w:rPr>
              <w:t>w/ 2MB Flash</w:t>
            </w:r>
          </w:p>
        </w:tc>
        <w:tc>
          <w:tcPr>
            <w:tcW w:w="892" w:type="pct"/>
            <w:vAlign w:val="center"/>
          </w:tcPr>
          <w:p w14:paraId="455D6CB9" w14:textId="6DB9E62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2C20CD40" w14:textId="23DC9B2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4E13698B"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13CD0BEC" w14:textId="06403146" w:rsidR="00F026E2" w:rsidRPr="004B6A18" w:rsidRDefault="00540E18" w:rsidP="00241889">
            <w:pPr>
              <w:rPr>
                <w:b w:val="0"/>
                <w:bCs w:val="0"/>
              </w:rPr>
            </w:pPr>
            <w:r w:rsidRPr="004B6A18">
              <w:rPr>
                <w:b w:val="0"/>
                <w:bCs w:val="0"/>
              </w:rPr>
              <w:t xml:space="preserve">10-pin </w:t>
            </w:r>
            <w:r w:rsidR="00F026E2" w:rsidRPr="004B6A18">
              <w:rPr>
                <w:b w:val="0"/>
                <w:bCs w:val="0"/>
              </w:rPr>
              <w:t>UEXT connector</w:t>
            </w:r>
          </w:p>
        </w:tc>
        <w:tc>
          <w:tcPr>
            <w:tcW w:w="892" w:type="pct"/>
            <w:vAlign w:val="center"/>
          </w:tcPr>
          <w:p w14:paraId="3C4F21F8" w14:textId="30F95CA9" w:rsidR="00F026E2" w:rsidRPr="001C63A4" w:rsidRDefault="00F026E2" w:rsidP="004B6A18">
            <w:pPr>
              <w:jc w:val="center"/>
              <w:cnfStyle w:val="000000100000" w:firstRow="0" w:lastRow="0" w:firstColumn="0" w:lastColumn="0" w:oddVBand="0" w:evenVBand="0" w:oddHBand="1" w:evenHBand="0" w:firstRowFirstColumn="0" w:firstRowLastColumn="0" w:lastRowFirstColumn="0" w:lastRowLastColumn="0"/>
            </w:pPr>
            <w:r w:rsidRPr="001C63A4">
              <w:t>1x</w:t>
            </w:r>
          </w:p>
        </w:tc>
        <w:tc>
          <w:tcPr>
            <w:tcW w:w="990" w:type="pct"/>
            <w:vAlign w:val="center"/>
          </w:tcPr>
          <w:p w14:paraId="42D70624" w14:textId="63D7F7B8" w:rsidR="00F026E2"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4x</w:t>
            </w:r>
          </w:p>
        </w:tc>
      </w:tr>
      <w:tr w:rsidR="004B6A18" w:rsidRPr="001C63A4" w14:paraId="1F9CEC07"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9C4EADD" w14:textId="34C39F5D" w:rsidR="0085062E" w:rsidRPr="004B6A18" w:rsidRDefault="0085062E" w:rsidP="00241889">
            <w:pPr>
              <w:rPr>
                <w:b w:val="0"/>
                <w:bCs w:val="0"/>
              </w:rPr>
            </w:pPr>
            <w:r w:rsidRPr="004B6A18">
              <w:rPr>
                <w:b w:val="0"/>
                <w:bCs w:val="0"/>
              </w:rPr>
              <w:t>6502</w:t>
            </w:r>
            <w:r w:rsidR="0013373D" w:rsidRPr="004B6A18">
              <w:rPr>
                <w:b w:val="0"/>
                <w:bCs w:val="0"/>
              </w:rPr>
              <w:t xml:space="preserve"> bus</w:t>
            </w:r>
            <w:r w:rsidRPr="004B6A18">
              <w:rPr>
                <w:b w:val="0"/>
                <w:bCs w:val="0"/>
              </w:rPr>
              <w:t xml:space="preserve"> connector</w:t>
            </w:r>
          </w:p>
        </w:tc>
        <w:tc>
          <w:tcPr>
            <w:tcW w:w="892" w:type="pct"/>
            <w:vAlign w:val="center"/>
          </w:tcPr>
          <w:p w14:paraId="7272F34E" w14:textId="2CDBD6AE"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EECDB11" w14:textId="6E47AB6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7D27FEA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2177BA4" w14:textId="63043D52" w:rsidR="0085062E" w:rsidRPr="004B6A18" w:rsidRDefault="0085062E" w:rsidP="00241889">
            <w:pPr>
              <w:rPr>
                <w:b w:val="0"/>
                <w:bCs w:val="0"/>
              </w:rPr>
            </w:pPr>
            <w:r w:rsidRPr="004B6A18">
              <w:rPr>
                <w:b w:val="0"/>
                <w:bCs w:val="0"/>
              </w:rPr>
              <w:t xml:space="preserve">Audio </w:t>
            </w:r>
            <w:r w:rsidR="00B562AD" w:rsidRPr="004B6A18">
              <w:rPr>
                <w:b w:val="0"/>
                <w:bCs w:val="0"/>
              </w:rPr>
              <w:t>mini speaker</w:t>
            </w:r>
          </w:p>
        </w:tc>
        <w:tc>
          <w:tcPr>
            <w:tcW w:w="892" w:type="pct"/>
            <w:vAlign w:val="center"/>
          </w:tcPr>
          <w:p w14:paraId="39EF3E23" w14:textId="4AF14E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2A2F8C59" w14:textId="152B11BC"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7D549B33"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2625CF0" w14:textId="35249272" w:rsidR="0085062E" w:rsidRPr="004B6A18" w:rsidRDefault="0085062E" w:rsidP="00241889">
            <w:pPr>
              <w:rPr>
                <w:b w:val="0"/>
                <w:bCs w:val="0"/>
              </w:rPr>
            </w:pPr>
            <w:r w:rsidRPr="004B6A18">
              <w:rPr>
                <w:b w:val="0"/>
                <w:bCs w:val="0"/>
              </w:rPr>
              <w:t>Audio 3.5mm connector</w:t>
            </w:r>
          </w:p>
        </w:tc>
        <w:tc>
          <w:tcPr>
            <w:tcW w:w="892" w:type="pct"/>
            <w:vAlign w:val="center"/>
          </w:tcPr>
          <w:p w14:paraId="1294231B" w14:textId="246F2E9C"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581373F6" w14:textId="5954CCB4"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3DA2A8A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1D2F6E1" w14:textId="5712F056" w:rsidR="0085062E" w:rsidRPr="004B6A18" w:rsidRDefault="0085062E" w:rsidP="00241889">
            <w:pPr>
              <w:rPr>
                <w:b w:val="0"/>
                <w:bCs w:val="0"/>
              </w:rPr>
            </w:pPr>
            <w:r w:rsidRPr="004B6A18">
              <w:rPr>
                <w:b w:val="0"/>
                <w:bCs w:val="0"/>
              </w:rPr>
              <w:t>USB-C power supply connector</w:t>
            </w:r>
          </w:p>
        </w:tc>
        <w:tc>
          <w:tcPr>
            <w:tcW w:w="892" w:type="pct"/>
            <w:vAlign w:val="center"/>
          </w:tcPr>
          <w:p w14:paraId="0555D941" w14:textId="531567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497C38FA" w14:textId="45FABE1D"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259BFFAC"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42D2D12" w14:textId="0C9AF3AE" w:rsidR="0085062E" w:rsidRPr="004B6A18" w:rsidRDefault="0085062E" w:rsidP="00241889">
            <w:pPr>
              <w:rPr>
                <w:b w:val="0"/>
                <w:bCs w:val="0"/>
              </w:rPr>
            </w:pPr>
            <w:r w:rsidRPr="004B6A18">
              <w:rPr>
                <w:b w:val="0"/>
                <w:bCs w:val="0"/>
              </w:rPr>
              <w:t>DVI/HDMI connector</w:t>
            </w:r>
          </w:p>
        </w:tc>
        <w:tc>
          <w:tcPr>
            <w:tcW w:w="892" w:type="pct"/>
            <w:vAlign w:val="center"/>
          </w:tcPr>
          <w:p w14:paraId="7426BE90" w14:textId="4DBDE5A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0D698EE8" w14:textId="3758D33A" w:rsidR="0085062E" w:rsidRPr="001C63A4" w:rsidRDefault="00431357" w:rsidP="004B6A18">
            <w:pPr>
              <w:jc w:val="center"/>
              <w:cnfStyle w:val="000000000000" w:firstRow="0" w:lastRow="0" w:firstColumn="0" w:lastColumn="0" w:oddVBand="0" w:evenVBand="0" w:oddHBand="0" w:evenHBand="0" w:firstRowFirstColumn="0" w:firstRowLastColumn="0" w:lastRowFirstColumn="0" w:lastRowLastColumn="0"/>
            </w:pPr>
            <w:r>
              <w:t>No</w:t>
            </w:r>
            <w:r>
              <w:rPr>
                <w:rStyle w:val="FootnoteReference"/>
              </w:rPr>
              <w:footnoteReference w:id="1"/>
            </w:r>
          </w:p>
        </w:tc>
      </w:tr>
      <w:tr w:rsidR="00241889" w:rsidRPr="001C63A4" w14:paraId="09694E95"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CAC3576" w14:textId="27D0590E" w:rsidR="001C63A4" w:rsidRPr="004B6A18" w:rsidRDefault="001C63A4" w:rsidP="00241889">
            <w:pPr>
              <w:rPr>
                <w:b w:val="0"/>
                <w:bCs w:val="0"/>
              </w:rPr>
            </w:pPr>
            <w:r w:rsidRPr="004B6A18">
              <w:rPr>
                <w:b w:val="0"/>
                <w:bCs w:val="0"/>
              </w:rPr>
              <w:t xml:space="preserve">USB-A </w:t>
            </w:r>
            <w:r w:rsidR="00E02FF4" w:rsidRPr="004B6A18">
              <w:rPr>
                <w:b w:val="0"/>
                <w:bCs w:val="0"/>
              </w:rPr>
              <w:t>Port</w:t>
            </w:r>
            <w:r w:rsidR="00E02FF4" w:rsidRPr="004B6A18">
              <w:rPr>
                <w:rStyle w:val="FootnoteReference"/>
                <w:b w:val="0"/>
                <w:bCs w:val="0"/>
              </w:rPr>
              <w:footnoteReference w:id="2"/>
            </w:r>
          </w:p>
        </w:tc>
        <w:tc>
          <w:tcPr>
            <w:tcW w:w="892" w:type="pct"/>
            <w:vAlign w:val="center"/>
          </w:tcPr>
          <w:p w14:paraId="258BD0C0" w14:textId="2B48447D"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1x</w:t>
            </w:r>
            <w:r w:rsidR="00E02FF4">
              <w:rPr>
                <w:rStyle w:val="FootnoteReference"/>
              </w:rPr>
              <w:footnoteReference w:id="3"/>
            </w:r>
          </w:p>
        </w:tc>
        <w:tc>
          <w:tcPr>
            <w:tcW w:w="990" w:type="pct"/>
            <w:vAlign w:val="center"/>
          </w:tcPr>
          <w:p w14:paraId="7FD42A57" w14:textId="6FD9775E"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3x</w:t>
            </w:r>
          </w:p>
        </w:tc>
      </w:tr>
      <w:tr w:rsidR="0085062E" w:rsidRPr="001C63A4" w14:paraId="50CA5AED"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CAEE89D" w14:textId="316F30BC" w:rsidR="0085062E" w:rsidRPr="004B6A18" w:rsidRDefault="0085062E" w:rsidP="00241889">
            <w:pPr>
              <w:rPr>
                <w:b w:val="0"/>
                <w:bCs w:val="0"/>
              </w:rPr>
            </w:pPr>
            <w:r w:rsidRPr="004B6A18">
              <w:rPr>
                <w:b w:val="0"/>
                <w:bCs w:val="0"/>
              </w:rPr>
              <w:t>4-position configuration slide switch</w:t>
            </w:r>
          </w:p>
        </w:tc>
        <w:tc>
          <w:tcPr>
            <w:tcW w:w="892" w:type="pct"/>
            <w:vAlign w:val="center"/>
          </w:tcPr>
          <w:p w14:paraId="1D1E9432" w14:textId="47101705"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9280EBE" w14:textId="4A2A3A0A"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41A70E14"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70B3B5C" w14:textId="7429F0E2" w:rsidR="00650D4D" w:rsidRPr="004B6A18" w:rsidRDefault="00CC1A60" w:rsidP="00241889">
            <w:pPr>
              <w:rPr>
                <w:b w:val="0"/>
                <w:bCs w:val="0"/>
              </w:rPr>
            </w:pPr>
            <w:r w:rsidRPr="004B6A18">
              <w:rPr>
                <w:b w:val="0"/>
                <w:bCs w:val="0"/>
              </w:rPr>
              <w:t>Boot Button</w:t>
            </w:r>
          </w:p>
        </w:tc>
        <w:tc>
          <w:tcPr>
            <w:tcW w:w="892" w:type="pct"/>
            <w:vAlign w:val="center"/>
          </w:tcPr>
          <w:p w14:paraId="04F122E6" w14:textId="175766B6" w:rsidR="00650D4D" w:rsidRPr="001C63A4" w:rsidRDefault="00CC1A60"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1D48961" w14:textId="054DC8BF"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51C81E99"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B6825FB" w14:textId="1417DEAB" w:rsidR="00650D4D" w:rsidRPr="004B6A18" w:rsidRDefault="00CC1A60" w:rsidP="00241889">
            <w:pPr>
              <w:rPr>
                <w:b w:val="0"/>
                <w:bCs w:val="0"/>
              </w:rPr>
            </w:pPr>
            <w:r w:rsidRPr="004B6A18">
              <w:rPr>
                <w:rFonts w:eastAsia="Times New Roman"/>
                <w:b w:val="0"/>
                <w:bCs w:val="0"/>
              </w:rPr>
              <w:t xml:space="preserve">One </w:t>
            </w:r>
            <w:r w:rsidR="00540E18" w:rsidRPr="004B6A18">
              <w:rPr>
                <w:rFonts w:eastAsia="Times New Roman"/>
                <w:b w:val="0"/>
                <w:bCs w:val="0"/>
              </w:rPr>
              <w:t>14-pin external</w:t>
            </w:r>
            <w:r w:rsidRPr="004B6A18">
              <w:rPr>
                <w:rFonts w:eastAsia="Times New Roman"/>
                <w:b w:val="0"/>
                <w:bCs w:val="0"/>
              </w:rPr>
              <w:t xml:space="preserve"> 12 GPIO connector</w:t>
            </w:r>
          </w:p>
        </w:tc>
        <w:tc>
          <w:tcPr>
            <w:tcW w:w="892" w:type="pct"/>
            <w:vAlign w:val="center"/>
          </w:tcPr>
          <w:p w14:paraId="15860EFD" w14:textId="6C887FC7" w:rsidR="00650D4D" w:rsidRPr="001C63A4" w:rsidRDefault="00CC1A60"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52F9BCAD" w14:textId="3336FE48"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55EBC62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B714CA1" w14:textId="144EF9F1" w:rsidR="00650D4D" w:rsidRPr="004B6A18" w:rsidRDefault="00650D4D" w:rsidP="00241889">
            <w:pPr>
              <w:rPr>
                <w:b w:val="0"/>
                <w:bCs w:val="0"/>
              </w:rPr>
            </w:pPr>
            <w:r w:rsidRPr="004B6A18">
              <w:rPr>
                <w:b w:val="0"/>
                <w:bCs w:val="0"/>
              </w:rPr>
              <w:t>Programming slide switch</w:t>
            </w:r>
          </w:p>
        </w:tc>
        <w:tc>
          <w:tcPr>
            <w:tcW w:w="892" w:type="pct"/>
            <w:vAlign w:val="center"/>
          </w:tcPr>
          <w:p w14:paraId="4495A47D" w14:textId="42B1A030"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3BD42DBF" w14:textId="360F88BB"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6B6A9C58"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7F87116" w14:textId="32FA7CC5" w:rsidR="00650D4D" w:rsidRPr="004B6A18" w:rsidRDefault="00650D4D" w:rsidP="00241889">
            <w:pPr>
              <w:rPr>
                <w:b w:val="0"/>
                <w:bCs w:val="0"/>
              </w:rPr>
            </w:pPr>
            <w:r w:rsidRPr="004B6A18">
              <w:rPr>
                <w:b w:val="0"/>
                <w:bCs w:val="0"/>
              </w:rPr>
              <w:t>USB-C Programming Port</w:t>
            </w:r>
          </w:p>
        </w:tc>
        <w:tc>
          <w:tcPr>
            <w:tcW w:w="892" w:type="pct"/>
            <w:vAlign w:val="center"/>
          </w:tcPr>
          <w:p w14:paraId="0117335C" w14:textId="71230193"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721A0625" w14:textId="045035AF"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56BA906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1B7D673" w14:textId="7F8D525D" w:rsidR="00650D4D" w:rsidRPr="004B6A18" w:rsidRDefault="00650D4D" w:rsidP="00241889">
            <w:pPr>
              <w:rPr>
                <w:b w:val="0"/>
                <w:bCs w:val="0"/>
              </w:rPr>
            </w:pPr>
            <w:r w:rsidRPr="004B6A18">
              <w:rPr>
                <w:rFonts w:eastAsia="Times New Roman"/>
                <w:b w:val="0"/>
                <w:bCs w:val="0"/>
              </w:rPr>
              <w:t>Build</w:t>
            </w:r>
            <w:r w:rsidR="00431357" w:rsidRPr="004B6A18">
              <w:rPr>
                <w:rFonts w:eastAsia="Times New Roman"/>
                <w:b w:val="0"/>
                <w:bCs w:val="0"/>
              </w:rPr>
              <w:t>-</w:t>
            </w:r>
            <w:r w:rsidRPr="004B6A18">
              <w:rPr>
                <w:rFonts w:eastAsia="Times New Roman"/>
                <w:b w:val="0"/>
                <w:bCs w:val="0"/>
              </w:rPr>
              <w:t>in LCD display w/ touch panel acting like mouse</w:t>
            </w:r>
          </w:p>
        </w:tc>
        <w:tc>
          <w:tcPr>
            <w:tcW w:w="892" w:type="pct"/>
            <w:vAlign w:val="center"/>
          </w:tcPr>
          <w:p w14:paraId="04AAB9EB" w14:textId="691C38E7"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24AB326F" w14:textId="7172553E"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6694877A"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E43A26D" w14:textId="4C941F84" w:rsidR="00650D4D" w:rsidRPr="004B6A18" w:rsidRDefault="00650D4D" w:rsidP="00241889">
            <w:pPr>
              <w:rPr>
                <w:b w:val="0"/>
                <w:bCs w:val="0"/>
              </w:rPr>
            </w:pPr>
            <w:r w:rsidRPr="004B6A18">
              <w:rPr>
                <w:rFonts w:eastAsia="Times New Roman"/>
                <w:b w:val="0"/>
                <w:bCs w:val="0"/>
              </w:rPr>
              <w:t xml:space="preserve">Build in </w:t>
            </w:r>
            <w:r w:rsidR="004B6A18">
              <w:rPr>
                <w:rFonts w:eastAsia="Times New Roman"/>
                <w:b w:val="0"/>
                <w:bCs w:val="0"/>
                <w:lang w:val="en"/>
              </w:rPr>
              <w:t>LiPo</w:t>
            </w:r>
            <w:r w:rsidR="00E02FF4" w:rsidRPr="004B6A18">
              <w:rPr>
                <w:rFonts w:eastAsia="Times New Roman"/>
                <w:b w:val="0"/>
                <w:bCs w:val="0"/>
                <w:lang w:val="en"/>
              </w:rPr>
              <w:t xml:space="preserve"> battery</w:t>
            </w:r>
            <w:r w:rsidR="004B6A18">
              <w:rPr>
                <w:rFonts w:eastAsia="Times New Roman"/>
                <w:b w:val="0"/>
                <w:bCs w:val="0"/>
                <w:lang w:val="en"/>
              </w:rPr>
              <w:t xml:space="preserve"> </w:t>
            </w:r>
            <w:r w:rsidR="004B6A18">
              <w:rPr>
                <w:rFonts w:eastAsia="Times New Roman"/>
                <w:b w:val="0"/>
                <w:bCs w:val="0"/>
              </w:rPr>
              <w:t>w/</w:t>
            </w:r>
            <w:r w:rsidR="00E02FF4" w:rsidRPr="004B6A18">
              <w:rPr>
                <w:rFonts w:eastAsia="Times New Roman"/>
                <w:b w:val="0"/>
                <w:bCs w:val="0"/>
              </w:rPr>
              <w:t xml:space="preserve"> </w:t>
            </w:r>
            <w:r w:rsidRPr="004B6A18">
              <w:rPr>
                <w:rFonts w:eastAsia="Times New Roman"/>
                <w:b w:val="0"/>
                <w:bCs w:val="0"/>
              </w:rPr>
              <w:t xml:space="preserve">charger </w:t>
            </w:r>
            <w:r w:rsidR="00E02FF4" w:rsidRPr="004B6A18">
              <w:rPr>
                <w:rFonts w:eastAsia="Times New Roman"/>
                <w:b w:val="0"/>
                <w:bCs w:val="0"/>
              </w:rPr>
              <w:t xml:space="preserve">circuit and </w:t>
            </w:r>
            <w:r w:rsidRPr="004B6A18">
              <w:rPr>
                <w:rFonts w:eastAsia="Times New Roman"/>
                <w:b w:val="0"/>
                <w:bCs w:val="0"/>
              </w:rPr>
              <w:t>battery monitoring</w:t>
            </w:r>
          </w:p>
        </w:tc>
        <w:tc>
          <w:tcPr>
            <w:tcW w:w="892" w:type="pct"/>
            <w:vAlign w:val="center"/>
          </w:tcPr>
          <w:p w14:paraId="13BB20F8" w14:textId="6E7B3E85"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0CEC76C1" w14:textId="3052EEE9"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0630E89D"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7B20756" w14:textId="011D9A0B" w:rsidR="00650D4D" w:rsidRPr="004B6A18" w:rsidRDefault="00650D4D" w:rsidP="00241889">
            <w:pPr>
              <w:rPr>
                <w:b w:val="0"/>
                <w:bCs w:val="0"/>
              </w:rPr>
            </w:pPr>
            <w:r w:rsidRPr="004B6A18">
              <w:rPr>
                <w:rFonts w:eastAsia="Times New Roman"/>
                <w:b w:val="0"/>
                <w:bCs w:val="0"/>
              </w:rPr>
              <w:t>Power on off switch</w:t>
            </w:r>
          </w:p>
        </w:tc>
        <w:tc>
          <w:tcPr>
            <w:tcW w:w="892" w:type="pct"/>
            <w:vAlign w:val="center"/>
          </w:tcPr>
          <w:p w14:paraId="63D06095" w14:textId="67AB38AA"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4C161503" w14:textId="2EA9B318"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bl>
    <w:p w14:paraId="7D131353" w14:textId="4C070E1C" w:rsidR="00F026E2" w:rsidRDefault="00F026E2" w:rsidP="00241889"/>
    <w:p w14:paraId="53E9FDDF" w14:textId="0A282F6B" w:rsidR="00872EB3" w:rsidRDefault="00872EB3">
      <w:r>
        <w:br w:type="page"/>
      </w:r>
    </w:p>
    <w:p w14:paraId="0E52E0A3" w14:textId="10FF7A7B" w:rsidR="00F67141" w:rsidRPr="00F67141" w:rsidRDefault="001E002B" w:rsidP="00F67141">
      <w:pPr>
        <w:pStyle w:val="Heading2"/>
        <w:spacing w:before="0" w:after="0"/>
      </w:pPr>
      <w:bookmarkStart w:id="15" w:name="_Toc173749548"/>
      <w:r>
        <w:rPr>
          <w:noProof/>
        </w:rPr>
        <w:lastRenderedPageBreak/>
        <w:drawing>
          <wp:anchor distT="0" distB="0" distL="114300" distR="114300" simplePos="0" relativeHeight="251673600" behindDoc="1" locked="0" layoutInCell="1" allowOverlap="1" wp14:anchorId="542CDC94" wp14:editId="11368DA3">
            <wp:simplePos x="0" y="0"/>
            <wp:positionH relativeFrom="column">
              <wp:posOffset>3627796</wp:posOffset>
            </wp:positionH>
            <wp:positionV relativeFrom="paragraph">
              <wp:posOffset>213852</wp:posOffset>
            </wp:positionV>
            <wp:extent cx="2211070" cy="2069465"/>
            <wp:effectExtent l="0" t="0" r="0" b="635"/>
            <wp:wrapTight wrapText="bothSides">
              <wp:wrapPolygon edited="1">
                <wp:start x="8614" y="-611"/>
                <wp:lineTo x="6531" y="1317"/>
                <wp:lineTo x="5217" y="2524"/>
                <wp:lineTo x="4232" y="3155"/>
                <wp:lineTo x="2248" y="4918"/>
                <wp:lineTo x="1038" y="6656"/>
                <wp:lineTo x="-374" y="8484"/>
                <wp:lineTo x="-629" y="8589"/>
                <wp:lineTo x="800" y="10737"/>
                <wp:lineTo x="12599" y="21453"/>
                <wp:lineTo x="13189" y="21453"/>
                <wp:lineTo x="18371" y="21600"/>
                <wp:lineTo x="21600" y="21600"/>
                <wp:lineTo x="21921" y="10051"/>
                <wp:lineTo x="22061" y="5075"/>
                <wp:lineTo x="22080" y="5343"/>
                <wp:lineTo x="22169" y="5180"/>
                <wp:lineTo x="22143" y="5125"/>
                <wp:lineTo x="22060" y="5153"/>
                <wp:lineTo x="22007" y="0"/>
                <wp:lineTo x="8614" y="-611"/>
              </wp:wrapPolygon>
            </wp:wrapTight>
            <wp:docPr id="517522541" name="Picture 33" descr="A red circuit board with black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2541" name="Picture 33" descr="A red circuit board with black and red component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1070" cy="2069465"/>
                    </a:xfrm>
                    <a:prstGeom prst="rect">
                      <a:avLst/>
                    </a:prstGeom>
                  </pic:spPr>
                </pic:pic>
              </a:graphicData>
            </a:graphic>
            <wp14:sizeRelH relativeFrom="page">
              <wp14:pctWidth>0</wp14:pctWidth>
            </wp14:sizeRelH>
            <wp14:sizeRelV relativeFrom="page">
              <wp14:pctHeight>0</wp14:pctHeight>
            </wp14:sizeRelV>
          </wp:anchor>
        </w:drawing>
      </w:r>
      <w:r w:rsidR="00F67141" w:rsidRPr="00F67141">
        <w:t>Neo6502</w:t>
      </w:r>
      <w:bookmarkEnd w:id="15"/>
      <w:r w:rsidR="00F67141" w:rsidRPr="00F67141">
        <w:t xml:space="preserve"> </w:t>
      </w:r>
    </w:p>
    <w:p w14:paraId="0C8242EC" w14:textId="1BEB9A57" w:rsidR="00512822" w:rsidRDefault="00F67141" w:rsidP="00512822">
      <w:r>
        <w:t xml:space="preserve">The </w:t>
      </w:r>
      <w:proofErr w:type="spellStart"/>
      <w:r w:rsidR="0005472C">
        <w:t>Olimex</w:t>
      </w:r>
      <w:proofErr w:type="spellEnd"/>
      <w:r w:rsidR="0005472C">
        <w:t xml:space="preserve"> </w:t>
      </w:r>
      <w:r>
        <w:t xml:space="preserve">Neo6502 </w:t>
      </w:r>
      <w:r w:rsidR="00937E50">
        <w:t>was the first model</w:t>
      </w:r>
      <w:r w:rsidR="001E002B">
        <w:t xml:space="preserve"> released</w:t>
      </w:r>
      <w:r w:rsidR="009C44E8">
        <w:t>.</w:t>
      </w:r>
      <w:r w:rsidR="0005472C">
        <w:t xml:space="preserve"> </w:t>
      </w:r>
      <w:r w:rsidR="00512822">
        <w:t>The main components are a W65C02 and a Raspberry Pi RP2040. The W65C02 runs the machine code (at about 6.3Mhz), with the RP2040 providing RAM, Video and other aspects.</w:t>
      </w:r>
    </w:p>
    <w:p w14:paraId="5A67350B" w14:textId="49F271A5" w:rsidR="001E002B" w:rsidRDefault="001E002B" w:rsidP="009C44E8">
      <w:pPr>
        <w:ind w:left="-5" w:right="424"/>
      </w:pPr>
    </w:p>
    <w:p w14:paraId="6914103C" w14:textId="43CB4A04" w:rsidR="00B24E04" w:rsidRDefault="00512822" w:rsidP="00961C3B">
      <w:pPr>
        <w:ind w:left="-5" w:right="424"/>
      </w:pPr>
      <w:r>
        <w:rPr>
          <w:noProof/>
        </w:rPr>
        <w:drawing>
          <wp:anchor distT="0" distB="0" distL="114300" distR="114300" simplePos="0" relativeHeight="251675648" behindDoc="1" locked="0" layoutInCell="1" allowOverlap="1" wp14:anchorId="65E1FC8C" wp14:editId="05AA039E">
            <wp:simplePos x="0" y="0"/>
            <wp:positionH relativeFrom="column">
              <wp:posOffset>37301</wp:posOffset>
            </wp:positionH>
            <wp:positionV relativeFrom="paragraph">
              <wp:posOffset>404269</wp:posOffset>
            </wp:positionV>
            <wp:extent cx="2536190" cy="2191385"/>
            <wp:effectExtent l="0" t="0" r="0" b="5715"/>
            <wp:wrapTight wrapText="bothSides">
              <wp:wrapPolygon edited="1">
                <wp:start x="0" y="-581"/>
                <wp:lineTo x="0" y="1364"/>
                <wp:lineTo x="0" y="2427"/>
                <wp:lineTo x="0" y="5253"/>
                <wp:lineTo x="0" y="7208"/>
                <wp:lineTo x="0" y="8262"/>
                <wp:lineTo x="0" y="9466"/>
                <wp:lineTo x="0" y="10305"/>
                <wp:lineTo x="108" y="12017"/>
                <wp:lineTo x="108" y="12643"/>
                <wp:lineTo x="0" y="21600"/>
                <wp:lineTo x="16657" y="21531"/>
                <wp:lineTo x="17198" y="21531"/>
                <wp:lineTo x="21416" y="9389"/>
                <wp:lineTo x="21936" y="8182"/>
                <wp:lineTo x="15994" y="4087"/>
                <wp:lineTo x="12711" y="2322"/>
                <wp:lineTo x="10698" y="1317"/>
                <wp:lineTo x="8444" y="0"/>
                <wp:lineTo x="7400" y="-727"/>
                <wp:lineTo x="0" y="-581"/>
              </wp:wrapPolygon>
            </wp:wrapTight>
            <wp:docPr id="1606964176" name="Picture 3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4176" name="Picture 36" descr="A close-up of a circuit boar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536190" cy="2191385"/>
                    </a:xfrm>
                    <a:prstGeom prst="rect">
                      <a:avLst/>
                    </a:prstGeom>
                  </pic:spPr>
                </pic:pic>
              </a:graphicData>
            </a:graphic>
            <wp14:sizeRelH relativeFrom="page">
              <wp14:pctWidth>0</wp14:pctWidth>
            </wp14:sizeRelH>
            <wp14:sizeRelV relativeFrom="page">
              <wp14:pctHeight>0</wp14:pctHeight>
            </wp14:sizeRelV>
          </wp:anchor>
        </w:drawing>
      </w:r>
      <w:r w:rsidR="0005472C">
        <w:t>Early adopters had a revision A board (purple</w:t>
      </w:r>
      <w:r w:rsidR="001E002B">
        <w:t>),</w:t>
      </w:r>
      <w:r>
        <w:t xml:space="preserve"> and later the revision B board (red) was released. </w:t>
      </w:r>
      <w:r w:rsidR="0005472C">
        <w:t>Both are almost identical, with the exception that</w:t>
      </w:r>
      <w:r>
        <w:t xml:space="preserve"> the revision A board </w:t>
      </w:r>
      <w:r w:rsidR="0005472C">
        <w:t>require</w:t>
      </w:r>
      <w:r>
        <w:t>d</w:t>
      </w:r>
      <w:r w:rsidR="0005472C">
        <w:t xml:space="preserve"> a couple of wires </w:t>
      </w:r>
      <w:r>
        <w:t xml:space="preserve">connecting pins of the UEXT to the 6502 bus to </w:t>
      </w:r>
      <w:r w:rsidR="0005472C">
        <w:t>work properly.</w:t>
      </w:r>
      <w:r w:rsidR="009C44E8">
        <w:t xml:space="preserve">  </w:t>
      </w:r>
      <w:r>
        <w:t xml:space="preserve">Both </w:t>
      </w:r>
      <w:r w:rsidR="00A216E6">
        <w:t>model</w:t>
      </w:r>
      <w:r>
        <w:t>s</w:t>
      </w:r>
      <w:r w:rsidR="00A216E6">
        <w:t xml:space="preserve"> </w:t>
      </w:r>
      <w:r w:rsidR="009C44E8">
        <w:t>come as the board only, with cases available to protect the board.</w:t>
      </w:r>
    </w:p>
    <w:p w14:paraId="445DB552" w14:textId="017AAC36" w:rsidR="00F67141" w:rsidRDefault="00684829" w:rsidP="009C44E8">
      <w:pPr>
        <w:pStyle w:val="Heading3"/>
        <w:spacing w:before="0" w:after="0"/>
      </w:pPr>
      <w:r>
        <w:br w:type="textWrapping" w:clear="all"/>
      </w:r>
      <w:bookmarkStart w:id="16" w:name="_Toc173749549"/>
      <w:r w:rsidR="00F67141">
        <w:t xml:space="preserve">Hardware </w:t>
      </w:r>
      <w:r w:rsidR="004C40A4">
        <w:t>Pictures</w:t>
      </w:r>
      <w:bookmarkEnd w:id="16"/>
    </w:p>
    <w:p w14:paraId="2FCFBDC9" w14:textId="77777777" w:rsidR="009C44E8" w:rsidRPr="009C44E8" w:rsidRDefault="009C44E8" w:rsidP="009C44E8"/>
    <w:p w14:paraId="2BA444AB" w14:textId="424C42EC" w:rsidR="00F67141" w:rsidRDefault="009C44E8" w:rsidP="009C44E8">
      <w:r>
        <w:rPr>
          <w:noProof/>
        </w:rPr>
        <w:drawing>
          <wp:inline distT="0" distB="0" distL="0" distR="0" wp14:anchorId="02B037CC" wp14:editId="55B9A371">
            <wp:extent cx="5692613" cy="3546987"/>
            <wp:effectExtent l="0" t="0" r="0" b="0"/>
            <wp:docPr id="1770954375" name="Picture 32" descr="A red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4375" name="Picture 32" descr="A red circuit board with white text&#10;&#10;Description automatically generated"/>
                    <pic:cNvPicPr/>
                  </pic:nvPicPr>
                  <pic:blipFill rotWithShape="1">
                    <a:blip r:embed="rId28" cstate="print">
                      <a:extLst>
                        <a:ext uri="{28A0092B-C50C-407E-A947-70E740481C1C}">
                          <a14:useLocalDpi xmlns:a14="http://schemas.microsoft.com/office/drawing/2010/main" val="0"/>
                        </a:ext>
                      </a:extLst>
                    </a:blip>
                    <a:srcRect l="11042" t="2647" r="11286" b="11315"/>
                    <a:stretch/>
                  </pic:blipFill>
                  <pic:spPr bwMode="auto">
                    <a:xfrm>
                      <a:off x="0" y="0"/>
                      <a:ext cx="5692613" cy="3546987"/>
                    </a:xfrm>
                    <a:prstGeom prst="rect">
                      <a:avLst/>
                    </a:prstGeom>
                    <a:ln>
                      <a:noFill/>
                    </a:ln>
                    <a:extLst>
                      <a:ext uri="{53640926-AAD7-44D8-BBD7-CCE9431645EC}">
                        <a14:shadowObscured xmlns:a14="http://schemas.microsoft.com/office/drawing/2010/main"/>
                      </a:ext>
                    </a:extLst>
                  </pic:spPr>
                </pic:pic>
              </a:graphicData>
            </a:graphic>
          </wp:inline>
        </w:drawing>
      </w:r>
    </w:p>
    <w:p w14:paraId="1DC9AF5B" w14:textId="77777777" w:rsidR="00C75EBD" w:rsidRDefault="00C75EBD" w:rsidP="009C44E8"/>
    <w:p w14:paraId="367FC464" w14:textId="77777777" w:rsidR="00C75EBD" w:rsidRDefault="00C75EBD" w:rsidP="009C44E8"/>
    <w:p w14:paraId="6F9169F2" w14:textId="77777777" w:rsidR="00C75EBD" w:rsidRDefault="00C75EBD" w:rsidP="009C44E8"/>
    <w:p w14:paraId="15EABF38" w14:textId="77777777" w:rsidR="00C75EBD" w:rsidRDefault="00C75EBD" w:rsidP="009C44E8"/>
    <w:p w14:paraId="1941F413" w14:textId="77777777" w:rsidR="00C75EBD" w:rsidRDefault="00C75EBD" w:rsidP="009C44E8"/>
    <w:p w14:paraId="52F6CE12" w14:textId="77777777" w:rsidR="00C75EBD" w:rsidRDefault="00C75EBD" w:rsidP="009C44E8"/>
    <w:p w14:paraId="4A97D2B6" w14:textId="77777777" w:rsidR="00C75EBD" w:rsidRDefault="00C75EBD" w:rsidP="009C44E8"/>
    <w:p w14:paraId="733274D7" w14:textId="614C63A6" w:rsidR="004C40A4" w:rsidRDefault="004C40A4" w:rsidP="009C44E8">
      <w:r>
        <w:br w:type="page"/>
      </w:r>
    </w:p>
    <w:p w14:paraId="6C2CD767" w14:textId="77777777" w:rsidR="00633DFC" w:rsidRDefault="00633DFC" w:rsidP="002966A5">
      <w:pPr>
        <w:pStyle w:val="Heading2"/>
      </w:pPr>
      <w:bookmarkStart w:id="17" w:name="_Toc173749550"/>
      <w:r>
        <w:lastRenderedPageBreak/>
        <w:t>Neo6502pc</w:t>
      </w:r>
      <w:bookmarkEnd w:id="17"/>
    </w:p>
    <w:p w14:paraId="4D15AF2E" w14:textId="6080A093" w:rsidR="00FA01AA" w:rsidRDefault="00F67141" w:rsidP="00633DFC">
      <w:r>
        <w:t xml:space="preserve">The </w:t>
      </w:r>
      <w:proofErr w:type="spellStart"/>
      <w:r w:rsidR="0005472C">
        <w:t>Olimex</w:t>
      </w:r>
      <w:proofErr w:type="spellEnd"/>
      <w:r w:rsidR="0005472C">
        <w:t xml:space="preserve"> </w:t>
      </w:r>
      <w:r w:rsidR="00633DFC" w:rsidRPr="009B1A0F">
        <w:t xml:space="preserve">Neo6502pc is </w:t>
      </w:r>
      <w:r>
        <w:t xml:space="preserve">an </w:t>
      </w:r>
      <w:r w:rsidR="00633DFC" w:rsidRPr="009B1A0F">
        <w:t>open</w:t>
      </w:r>
      <w:r w:rsidR="00315DC8">
        <w:t>-</w:t>
      </w:r>
      <w:r w:rsidR="00633DFC" w:rsidRPr="009B1A0F">
        <w:t xml:space="preserve">source hardware </w:t>
      </w:r>
      <w:r w:rsidR="00B70D6C">
        <w:t xml:space="preserve">and software standalone </w:t>
      </w:r>
      <w:r w:rsidR="00633DFC" w:rsidRPr="009B1A0F">
        <w:t xml:space="preserve">modern retro computer with </w:t>
      </w:r>
      <w:r w:rsidR="00315DC8">
        <w:t xml:space="preserve">a real </w:t>
      </w:r>
      <w:r w:rsidR="00633DFC" w:rsidRPr="009B1A0F">
        <w:t>W65C02 processor, RP2040 co-processor, USB host</w:t>
      </w:r>
      <w:r w:rsidR="00C22584">
        <w:t xml:space="preserve"> (with 3x USB-A ports)</w:t>
      </w:r>
      <w:r w:rsidR="00633DFC" w:rsidRPr="009B1A0F">
        <w:t xml:space="preserve">, </w:t>
      </w:r>
      <w:proofErr w:type="spellStart"/>
      <w:r w:rsidR="00633DFC" w:rsidRPr="009B1A0F">
        <w:t>Lipo</w:t>
      </w:r>
      <w:proofErr w:type="spellEnd"/>
      <w:r w:rsidR="00633DFC" w:rsidRPr="009B1A0F">
        <w:t xml:space="preserve"> battery</w:t>
      </w:r>
      <w:r w:rsidR="00C22584">
        <w:t xml:space="preserve"> with</w:t>
      </w:r>
      <w:r w:rsidR="00633DFC" w:rsidRPr="009B1A0F">
        <w:t xml:space="preserve"> charger</w:t>
      </w:r>
      <w:r w:rsidR="00C22584">
        <w:t xml:space="preserve"> circuit and battery monitoring</w:t>
      </w:r>
      <w:r w:rsidR="00633DFC" w:rsidRPr="009B1A0F">
        <w:t xml:space="preserve">. </w:t>
      </w:r>
      <w:r w:rsidR="00FA01AA">
        <w:t xml:space="preserve"> </w:t>
      </w:r>
      <w:r w:rsidR="00633DFC" w:rsidRPr="009B1A0F">
        <w:br/>
      </w:r>
    </w:p>
    <w:p w14:paraId="4167C72D" w14:textId="65CD8EAF" w:rsidR="00FA01AA" w:rsidRDefault="00FA01AA" w:rsidP="00FA01AA">
      <w:pPr>
        <w:ind w:left="-5" w:right="424"/>
      </w:pPr>
      <w:r>
        <w:t>The design goal with Neo6502pc was to create a simple retro-computer with a real 6502 processor that has modern features (provided by the Raspberry RP2040 co-processor) such as HDMI video output, USB ports that support USB keyboards, flash drives for storage, and USB game pad. The RP2040 co-processor emulates the RAM for the W6502 processor.</w:t>
      </w:r>
    </w:p>
    <w:p w14:paraId="67BD7F4B" w14:textId="13E03F44" w:rsidR="00FC4906" w:rsidRDefault="00633DFC" w:rsidP="00315DC8">
      <w:r w:rsidRPr="009B1A0F">
        <w:br/>
      </w:r>
      <w:r w:rsidR="00FA01AA">
        <w:t xml:space="preserve">More Information: </w:t>
      </w:r>
      <w:hyperlink r:id="rId29" w:history="1">
        <w:r w:rsidR="00FA01AA" w:rsidRPr="007D3726">
          <w:rPr>
            <w:rStyle w:val="Hyperlink"/>
          </w:rPr>
          <w:t>https://www.olimex.com/Products/Retro-Computers/Neo6502pc/open-source-hardware</w:t>
        </w:r>
      </w:hyperlink>
    </w:p>
    <w:p w14:paraId="04CDCA7F" w14:textId="77777777" w:rsidR="00A216E6" w:rsidRDefault="00A216E6" w:rsidP="00315DC8"/>
    <w:p w14:paraId="14FD8364" w14:textId="77777777" w:rsidR="00A216E6" w:rsidRDefault="00A216E6" w:rsidP="00315DC8"/>
    <w:p w14:paraId="1FA0412B" w14:textId="7C77DC49" w:rsidR="00315DC8" w:rsidRDefault="00FC4906" w:rsidP="00315DC8">
      <w:pPr>
        <w:pStyle w:val="Heading2"/>
        <w:pBdr>
          <w:bottom w:val="double" w:sz="4" w:space="1" w:color="auto"/>
        </w:pBdr>
        <w:sectPr w:rsidR="00315DC8" w:rsidSect="0034622B">
          <w:footerReference w:type="default" r:id="rId30"/>
          <w:type w:val="continuous"/>
          <w:pgSz w:w="12240" w:h="15840"/>
          <w:pgMar w:top="1080" w:right="1080" w:bottom="1080" w:left="1800" w:header="720" w:footer="720" w:gutter="0"/>
          <w:cols w:space="720"/>
          <w:docGrid w:linePitch="360"/>
        </w:sectPr>
      </w:pPr>
      <w:bookmarkStart w:id="18" w:name="_Toc173749551"/>
      <w:r>
        <w:t>Feature</w:t>
      </w:r>
      <w:r w:rsidR="00315DC8">
        <w:t>s</w:t>
      </w:r>
      <w:bookmarkEnd w:id="18"/>
    </w:p>
    <w:p w14:paraId="656139DB" w14:textId="24869E43" w:rsidR="00FC4906" w:rsidRDefault="00315DC8" w:rsidP="00315DC8">
      <w:pPr>
        <w:numPr>
          <w:ilvl w:val="0"/>
          <w:numId w:val="23"/>
        </w:numPr>
        <w:ind w:left="187" w:right="418" w:hanging="187"/>
      </w:pPr>
      <w:r>
        <w:t xml:space="preserve">A </w:t>
      </w:r>
      <w:r w:rsidR="00FC4906">
        <w:t>real W65C02 processor clocked at 6.25Mhz</w:t>
      </w:r>
    </w:p>
    <w:p w14:paraId="48EB936F" w14:textId="2C07930A" w:rsidR="002E1553" w:rsidRDefault="00315DC8" w:rsidP="002E1553">
      <w:pPr>
        <w:numPr>
          <w:ilvl w:val="0"/>
          <w:numId w:val="23"/>
        </w:numPr>
        <w:ind w:left="187" w:right="418" w:hanging="187"/>
      </w:pPr>
      <w:r>
        <w:t>G</w:t>
      </w:r>
      <w:r w:rsidR="00FC4906">
        <w:t xml:space="preserve">raphics co-processor RP2040 </w:t>
      </w:r>
      <w:r>
        <w:t xml:space="preserve">providing </w:t>
      </w:r>
      <w:r w:rsidR="002E1553">
        <w:t>320 x 240 resolution with 256-color display on HDMI/DVI.</w:t>
      </w:r>
    </w:p>
    <w:p w14:paraId="0FC5D0B9" w14:textId="77777777" w:rsidR="00FC4906" w:rsidRDefault="00FC4906" w:rsidP="00315DC8">
      <w:pPr>
        <w:numPr>
          <w:ilvl w:val="0"/>
          <w:numId w:val="23"/>
        </w:numPr>
        <w:ind w:left="187" w:right="418" w:hanging="187"/>
      </w:pPr>
      <w:r>
        <w:t>32k Graphics RAM for tiles and sprites</w:t>
      </w:r>
    </w:p>
    <w:p w14:paraId="32E4FE42" w14:textId="77777777" w:rsidR="00FC4906" w:rsidRDefault="00FC4906" w:rsidP="00315DC8">
      <w:pPr>
        <w:numPr>
          <w:ilvl w:val="0"/>
          <w:numId w:val="23"/>
        </w:numPr>
        <w:ind w:left="187" w:right="418" w:hanging="187"/>
      </w:pPr>
      <w:r>
        <w:t>128 sprites up to 32x32 pixels.</w:t>
      </w:r>
    </w:p>
    <w:p w14:paraId="15FAF488" w14:textId="77777777" w:rsidR="00FC4906" w:rsidRDefault="00FC4906" w:rsidP="00315DC8">
      <w:pPr>
        <w:numPr>
          <w:ilvl w:val="0"/>
          <w:numId w:val="23"/>
        </w:numPr>
        <w:ind w:left="187" w:right="418" w:hanging="187"/>
      </w:pPr>
      <w:r>
        <w:t>Multiple tile maps (16x16 tiles, can be double sized)</w:t>
      </w:r>
    </w:p>
    <w:p w14:paraId="5783D4FB" w14:textId="77777777" w:rsidR="00FC4906" w:rsidRDefault="00FC4906" w:rsidP="00315DC8">
      <w:pPr>
        <w:numPr>
          <w:ilvl w:val="0"/>
          <w:numId w:val="23"/>
        </w:numPr>
        <w:ind w:left="187" w:right="418" w:hanging="187"/>
      </w:pPr>
      <w:r>
        <w:t>High speed drawing features</w:t>
      </w:r>
    </w:p>
    <w:p w14:paraId="778E7746" w14:textId="77777777" w:rsidR="00FC4906" w:rsidRDefault="00FC4906" w:rsidP="00315DC8">
      <w:pPr>
        <w:numPr>
          <w:ilvl w:val="0"/>
          <w:numId w:val="23"/>
        </w:numPr>
        <w:ind w:left="187" w:right="418" w:hanging="187"/>
      </w:pPr>
      <w:r>
        <w:t>Turtle Graphics</w:t>
      </w:r>
    </w:p>
    <w:p w14:paraId="2F82AD52" w14:textId="3A542AF8" w:rsidR="00FC4906" w:rsidRDefault="00FC4906" w:rsidP="00315DC8">
      <w:pPr>
        <w:numPr>
          <w:ilvl w:val="0"/>
          <w:numId w:val="23"/>
        </w:numPr>
        <w:ind w:left="187" w:right="418" w:hanging="187"/>
      </w:pPr>
      <w:proofErr w:type="spellStart"/>
      <w:r>
        <w:t>Blitter</w:t>
      </w:r>
      <w:proofErr w:type="spellEnd"/>
      <w:r>
        <w:t xml:space="preserve"> for high</w:t>
      </w:r>
      <w:r w:rsidR="002E1553">
        <w:t>-</w:t>
      </w:r>
      <w:r>
        <w:t>speed graphics</w:t>
      </w:r>
    </w:p>
    <w:p w14:paraId="433FE40D" w14:textId="5BF3A75A" w:rsidR="00FC4906" w:rsidRDefault="002E1553" w:rsidP="00315DC8">
      <w:pPr>
        <w:numPr>
          <w:ilvl w:val="0"/>
          <w:numId w:val="23"/>
        </w:numPr>
        <w:ind w:left="187" w:right="418" w:hanging="187"/>
      </w:pPr>
      <w:r>
        <w:t xml:space="preserve">Four </w:t>
      </w:r>
      <w:r w:rsidR="00FC4906">
        <w:t xml:space="preserve">UEXT interface </w:t>
      </w:r>
      <w:r>
        <w:t xml:space="preserve">ports </w:t>
      </w:r>
      <w:r w:rsidR="00FC4906">
        <w:t xml:space="preserve">to access a wide range of hardware add </w:t>
      </w:r>
      <w:proofErr w:type="spellStart"/>
      <w:r w:rsidR="00FC4906">
        <w:t>ons</w:t>
      </w:r>
      <w:proofErr w:type="spellEnd"/>
      <w:r w:rsidR="00FC4906">
        <w:t>.</w:t>
      </w:r>
    </w:p>
    <w:p w14:paraId="051CA895" w14:textId="77777777" w:rsidR="00FC4906" w:rsidRDefault="00FC4906" w:rsidP="00315DC8">
      <w:pPr>
        <w:numPr>
          <w:ilvl w:val="0"/>
          <w:numId w:val="23"/>
        </w:numPr>
        <w:ind w:left="187" w:right="418" w:hanging="187"/>
      </w:pPr>
      <w:r>
        <w:t>1 channel "beeper" sound with SFX library (to be replaced by AY-3-8910 Emulation)</w:t>
      </w:r>
    </w:p>
    <w:p w14:paraId="377C1826" w14:textId="10B96CF4" w:rsidR="00FC4906" w:rsidRDefault="00FC4906" w:rsidP="00315DC8">
      <w:pPr>
        <w:numPr>
          <w:ilvl w:val="0"/>
          <w:numId w:val="23"/>
        </w:numPr>
        <w:ind w:left="187" w:right="418" w:hanging="187"/>
      </w:pPr>
      <w:r>
        <w:t xml:space="preserve">USB </w:t>
      </w:r>
      <w:r w:rsidR="00A929B5">
        <w:t xml:space="preserve">flash drive support for storage w/ optional </w:t>
      </w:r>
      <w:r>
        <w:t>SD Card</w:t>
      </w:r>
      <w:r w:rsidR="00A929B5">
        <w:t xml:space="preserve"> support.</w:t>
      </w:r>
    </w:p>
    <w:p w14:paraId="2EB7303D" w14:textId="08774D72" w:rsidR="00FC4906" w:rsidRDefault="00A929B5" w:rsidP="00315DC8">
      <w:pPr>
        <w:numPr>
          <w:ilvl w:val="0"/>
          <w:numId w:val="23"/>
        </w:numPr>
        <w:ind w:left="187" w:right="418" w:hanging="187"/>
      </w:pPr>
      <w:r>
        <w:t>Supports s</w:t>
      </w:r>
      <w:r w:rsidR="00FC4906">
        <w:t>tandard USB keyboard</w:t>
      </w:r>
      <w:r>
        <w:t>.</w:t>
      </w:r>
    </w:p>
    <w:p w14:paraId="44C2641C" w14:textId="77777777" w:rsidR="00FC4906" w:rsidRDefault="00FC4906" w:rsidP="00315DC8">
      <w:pPr>
        <w:numPr>
          <w:ilvl w:val="0"/>
          <w:numId w:val="23"/>
        </w:numPr>
        <w:ind w:left="187" w:right="418" w:hanging="187"/>
      </w:pPr>
      <w:r>
        <w:t>Fast structured BASIC with hardware support and inline assembler.</w:t>
      </w:r>
    </w:p>
    <w:p w14:paraId="708758BD" w14:textId="303780E9" w:rsidR="00FC4906" w:rsidRDefault="00FC4906" w:rsidP="00315DC8">
      <w:pPr>
        <w:numPr>
          <w:ilvl w:val="0"/>
          <w:numId w:val="23"/>
        </w:numPr>
        <w:ind w:left="187" w:right="418" w:hanging="187"/>
      </w:pPr>
      <w:r>
        <w:t>BASIC can be edited on screen or using a text editor.</w:t>
      </w:r>
    </w:p>
    <w:p w14:paraId="1364514F" w14:textId="77777777" w:rsidR="00FC4906" w:rsidRDefault="00FC4906" w:rsidP="00315DC8">
      <w:pPr>
        <w:numPr>
          <w:ilvl w:val="0"/>
          <w:numId w:val="23"/>
        </w:numPr>
        <w:ind w:left="187" w:right="418" w:hanging="187"/>
      </w:pPr>
      <w:r>
        <w:t>High Speed Integer/Floating point arithmetic</w:t>
      </w:r>
    </w:p>
    <w:p w14:paraId="0A9006EA" w14:textId="1FF8B07A" w:rsidR="00FC4906" w:rsidRDefault="00A929B5" w:rsidP="00315DC8">
      <w:pPr>
        <w:numPr>
          <w:ilvl w:val="0"/>
          <w:numId w:val="23"/>
        </w:numPr>
        <w:ind w:left="187" w:right="418" w:hanging="187"/>
      </w:pPr>
      <w:r>
        <w:t>Huge open-source community that has written d</w:t>
      </w:r>
      <w:r w:rsidR="00FC4906">
        <w:t xml:space="preserve">ocumentation, </w:t>
      </w:r>
      <w:r>
        <w:t xml:space="preserve">provided </w:t>
      </w:r>
      <w:r w:rsidR="00FC4906">
        <w:t xml:space="preserve">samples, </w:t>
      </w:r>
      <w:r>
        <w:t>and code including games</w:t>
      </w:r>
      <w:r w:rsidR="00FC4906">
        <w:t>.</w:t>
      </w:r>
    </w:p>
    <w:p w14:paraId="5265EFDC" w14:textId="77777777" w:rsidR="00FC4906" w:rsidRDefault="00FC4906" w:rsidP="00315DC8">
      <w:pPr>
        <w:numPr>
          <w:ilvl w:val="0"/>
          <w:numId w:val="23"/>
        </w:numPr>
        <w:ind w:left="187" w:right="418" w:hanging="187"/>
      </w:pPr>
      <w:r>
        <w:t>Cross development support</w:t>
      </w:r>
    </w:p>
    <w:p w14:paraId="2BAFB53F" w14:textId="77777777" w:rsidR="00FC4906" w:rsidRDefault="00FC4906" w:rsidP="00315DC8">
      <w:pPr>
        <w:numPr>
          <w:ilvl w:val="0"/>
          <w:numId w:val="23"/>
        </w:numPr>
        <w:ind w:left="187" w:right="418" w:hanging="187"/>
      </w:pPr>
      <w:r>
        <w:t>Accurate cross platform emulator for Windows/Mac/Linux, only requires SDL2</w:t>
      </w:r>
    </w:p>
    <w:p w14:paraId="0EC90210" w14:textId="77777777" w:rsidR="00FC4906" w:rsidRDefault="00FC4906" w:rsidP="00315DC8">
      <w:pPr>
        <w:numPr>
          <w:ilvl w:val="0"/>
          <w:numId w:val="23"/>
        </w:numPr>
        <w:ind w:left="187" w:right="418" w:hanging="187"/>
      </w:pPr>
      <w:r>
        <w:t>Serial link to PC for Cross-Development</w:t>
      </w:r>
    </w:p>
    <w:p w14:paraId="5060E0ED" w14:textId="77777777" w:rsidR="00FC4906" w:rsidRDefault="00FC4906" w:rsidP="00315DC8">
      <w:pPr>
        <w:numPr>
          <w:ilvl w:val="0"/>
          <w:numId w:val="23"/>
        </w:numPr>
        <w:ind w:left="187" w:right="418" w:hanging="187"/>
      </w:pPr>
      <w:r>
        <w:t>Program in PASCAL using Mad Pascal compiler</w:t>
      </w:r>
    </w:p>
    <w:p w14:paraId="2FA1B805" w14:textId="77777777" w:rsidR="00FC4906" w:rsidRDefault="00FC4906" w:rsidP="00315DC8">
      <w:pPr>
        <w:numPr>
          <w:ilvl w:val="0"/>
          <w:numId w:val="23"/>
        </w:numPr>
        <w:ind w:left="187" w:right="418" w:hanging="187"/>
      </w:pPr>
      <w:r>
        <w:t>Program in 'C' using CC65 and LLVM</w:t>
      </w:r>
    </w:p>
    <w:p w14:paraId="6A1D5C13" w14:textId="77777777" w:rsidR="00FC4906" w:rsidRDefault="00FC4906" w:rsidP="00315DC8">
      <w:pPr>
        <w:numPr>
          <w:ilvl w:val="0"/>
          <w:numId w:val="23"/>
        </w:numPr>
        <w:ind w:left="187" w:right="418" w:hanging="187"/>
      </w:pPr>
      <w:r>
        <w:t>USB Mouse and Gamepad support</w:t>
      </w:r>
    </w:p>
    <w:p w14:paraId="036230F4" w14:textId="15FF6EC4" w:rsidR="00FC4906" w:rsidRDefault="00FC4906" w:rsidP="00315DC8">
      <w:pPr>
        <w:numPr>
          <w:ilvl w:val="0"/>
          <w:numId w:val="23"/>
        </w:numPr>
        <w:ind w:left="187" w:right="418" w:hanging="187"/>
      </w:pPr>
      <w:r>
        <w:t>BASIC support for Serial, I2C and SPI hardware via UEXT Connector</w:t>
      </w:r>
      <w:r w:rsidR="000F51EC">
        <w:t xml:space="preserve"> </w:t>
      </w:r>
      <w:r>
        <w:t>- 64KB linear RAM space for code</w:t>
      </w:r>
    </w:p>
    <w:p w14:paraId="68FCB144" w14:textId="77777777" w:rsidR="00FC4906" w:rsidRDefault="00FC4906" w:rsidP="00315DC8">
      <w:pPr>
        <w:numPr>
          <w:ilvl w:val="0"/>
          <w:numId w:val="23"/>
        </w:numPr>
        <w:ind w:left="187" w:right="418" w:hanging="187"/>
      </w:pPr>
      <w:r>
        <w:t>LCD display</w:t>
      </w:r>
    </w:p>
    <w:p w14:paraId="4129797C" w14:textId="5B748916" w:rsidR="00FC4906" w:rsidRDefault="00315DC8" w:rsidP="00315DC8">
      <w:pPr>
        <w:numPr>
          <w:ilvl w:val="0"/>
          <w:numId w:val="23"/>
        </w:numPr>
        <w:ind w:left="187" w:right="418" w:hanging="187"/>
      </w:pPr>
      <w:r>
        <w:t>I</w:t>
      </w:r>
      <w:r w:rsidR="00FC4906">
        <w:t>nternal battery backup power supply which allow</w:t>
      </w:r>
      <w:r>
        <w:t>s</w:t>
      </w:r>
      <w:r w:rsidR="00FC4906">
        <w:t xml:space="preserve"> it to operate up to 3 hours without external power supply</w:t>
      </w:r>
    </w:p>
    <w:p w14:paraId="6F266695" w14:textId="22D658C8" w:rsidR="00FC4906" w:rsidRDefault="000F51EC" w:rsidP="00315DC8">
      <w:pPr>
        <w:numPr>
          <w:ilvl w:val="0"/>
          <w:numId w:val="23"/>
        </w:numPr>
        <w:ind w:left="187" w:right="418" w:hanging="187"/>
      </w:pPr>
      <w:r>
        <w:t>T</w:t>
      </w:r>
      <w:r w:rsidR="00FC4906">
        <w:t>hree external and one internal USB hosts (internal is connected to LCD touch panel)</w:t>
      </w:r>
    </w:p>
    <w:p w14:paraId="2F3A487B" w14:textId="77777777" w:rsidR="00FC4906" w:rsidRDefault="00FC4906" w:rsidP="00315DC8">
      <w:pPr>
        <w:numPr>
          <w:ilvl w:val="0"/>
          <w:numId w:val="23"/>
        </w:numPr>
        <w:ind w:left="187" w:right="418" w:hanging="187"/>
      </w:pPr>
      <w:r>
        <w:t xml:space="preserve">Audio output </w:t>
      </w:r>
    </w:p>
    <w:p w14:paraId="6ECACE55" w14:textId="77777777" w:rsidR="00FC4906" w:rsidRDefault="00FC4906" w:rsidP="00315DC8">
      <w:pPr>
        <w:numPr>
          <w:ilvl w:val="0"/>
          <w:numId w:val="23"/>
        </w:numPr>
        <w:ind w:left="187" w:right="418" w:hanging="187"/>
      </w:pPr>
      <w:r>
        <w:t>12 GPIO extension connector</w:t>
      </w:r>
    </w:p>
    <w:p w14:paraId="755A794E" w14:textId="7F7D6707" w:rsidR="00FC4906" w:rsidRDefault="00FC4906" w:rsidP="00315DC8">
      <w:pPr>
        <w:numPr>
          <w:ilvl w:val="0"/>
          <w:numId w:val="23"/>
        </w:numPr>
        <w:ind w:left="187" w:right="418" w:hanging="187"/>
      </w:pPr>
      <w:r>
        <w:t>USB-C for power and internal battery charg</w:t>
      </w:r>
      <w:r w:rsidR="000F51EC">
        <w:t>ing.</w:t>
      </w:r>
    </w:p>
    <w:p w14:paraId="2AEC8ADE" w14:textId="0CC6298D" w:rsidR="00FC4906" w:rsidRDefault="000F51EC" w:rsidP="00315DC8">
      <w:pPr>
        <w:numPr>
          <w:ilvl w:val="0"/>
          <w:numId w:val="23"/>
        </w:numPr>
        <w:ind w:left="187" w:right="418" w:hanging="187"/>
      </w:pPr>
      <w:r>
        <w:t>S</w:t>
      </w:r>
      <w:r w:rsidR="00FC4906">
        <w:t>econd USB-C for RP2040 firmware programming</w:t>
      </w:r>
    </w:p>
    <w:p w14:paraId="4F981EEB" w14:textId="77777777" w:rsidR="00FC4906" w:rsidRDefault="00FC4906" w:rsidP="00315DC8">
      <w:pPr>
        <w:numPr>
          <w:ilvl w:val="0"/>
          <w:numId w:val="23"/>
        </w:numPr>
        <w:ind w:left="187" w:right="418" w:hanging="187"/>
      </w:pPr>
      <w:r>
        <w:t>Dimensions 220 x 130 x 35 mm</w:t>
      </w:r>
    </w:p>
    <w:p w14:paraId="61F0D19B" w14:textId="77777777" w:rsidR="00315DC8" w:rsidRDefault="00315DC8" w:rsidP="00FC4906">
      <w:pPr>
        <w:ind w:left="-5" w:right="424"/>
        <w:sectPr w:rsidR="00315DC8" w:rsidSect="00315DC8">
          <w:type w:val="continuous"/>
          <w:pgSz w:w="12240" w:h="15840"/>
          <w:pgMar w:top="1080" w:right="1080" w:bottom="1080" w:left="1800" w:header="720" w:footer="720" w:gutter="0"/>
          <w:cols w:num="2" w:space="720"/>
          <w:docGrid w:linePitch="360"/>
        </w:sectPr>
      </w:pPr>
    </w:p>
    <w:p w14:paraId="6EBD6D7B" w14:textId="77777777" w:rsidR="00A929B5" w:rsidRDefault="00A929B5" w:rsidP="00FC4906">
      <w:pPr>
        <w:ind w:left="-5" w:right="424"/>
      </w:pPr>
    </w:p>
    <w:p w14:paraId="2A874B9E" w14:textId="77777777" w:rsidR="00FA01AA" w:rsidRDefault="00FA01AA" w:rsidP="00FA01AA">
      <w:pPr>
        <w:ind w:right="424"/>
      </w:pPr>
    </w:p>
    <w:p w14:paraId="7A8E5EA3" w14:textId="77777777" w:rsidR="00D93DDD" w:rsidRDefault="00D93DDD" w:rsidP="002966A5">
      <w:pPr>
        <w:pStyle w:val="Heading3"/>
      </w:pPr>
      <w:bookmarkStart w:id="19" w:name="_Toc6070"/>
      <w:bookmarkStart w:id="20" w:name="_Toc173749552"/>
      <w:r>
        <w:lastRenderedPageBreak/>
        <w:t>Hardware Pictures</w:t>
      </w:r>
      <w:bookmarkEnd w:id="20"/>
    </w:p>
    <w:p w14:paraId="796C86EE" w14:textId="38A6994A" w:rsidR="009D095F" w:rsidRDefault="00142029" w:rsidP="009D095F">
      <w:pPr>
        <w:rPr>
          <w:noProof/>
        </w:rPr>
      </w:pPr>
      <w:r>
        <w:rPr>
          <w:noProof/>
        </w:rPr>
        <w:drawing>
          <wp:inline distT="0" distB="0" distL="0" distR="0" wp14:anchorId="38A8231D" wp14:editId="3C679439">
            <wp:extent cx="5943600" cy="3343275"/>
            <wp:effectExtent l="0" t="0" r="0" b="0"/>
            <wp:docPr id="557283432" name="Picture 20" descr="A blue rectangular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3432" name="Picture 20" descr="A blue rectangular device with a screen and button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t xml:space="preserve"> </w:t>
      </w:r>
      <w:r>
        <w:rPr>
          <w:noProof/>
        </w:rPr>
        <w:drawing>
          <wp:inline distT="0" distB="0" distL="0" distR="0" wp14:anchorId="2C1341AC" wp14:editId="1E2CEC07">
            <wp:extent cx="5943600" cy="3343275"/>
            <wp:effectExtent l="0" t="0" r="0" b="0"/>
            <wp:docPr id="874857603" name="Picture 19"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7603" name="Picture 19" descr="A blue rectangular object with red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0F34B4" w14:textId="3465E47D" w:rsidR="00142029" w:rsidRDefault="00142029">
      <w:pPr>
        <w:rPr>
          <w:noProof/>
        </w:rPr>
      </w:pPr>
      <w:r>
        <w:rPr>
          <w:noProof/>
        </w:rPr>
        <w:br w:type="page"/>
      </w:r>
    </w:p>
    <w:p w14:paraId="2480F6DE" w14:textId="0AC472A1" w:rsidR="009D095F" w:rsidRDefault="00142029" w:rsidP="00C2338F">
      <w:pPr>
        <w:jc w:val="center"/>
      </w:pPr>
      <w:r>
        <w:rPr>
          <w:noProof/>
        </w:rPr>
        <w:lastRenderedPageBreak/>
        <w:drawing>
          <wp:inline distT="0" distB="0" distL="0" distR="0" wp14:anchorId="0A575566" wp14:editId="3C798D42">
            <wp:extent cx="5943600" cy="3343275"/>
            <wp:effectExtent l="0" t="0" r="0" b="0"/>
            <wp:docPr id="62016178" name="Picture 21"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78" name="Picture 21" descr="A blue rectangular object with red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2338F">
        <w:rPr>
          <w:noProof/>
          <w:sz w:val="22"/>
        </w:rPr>
        <mc:AlternateContent>
          <mc:Choice Requires="wpg">
            <w:drawing>
              <wp:inline distT="0" distB="0" distL="0" distR="0" wp14:anchorId="4300D256" wp14:editId="11921193">
                <wp:extent cx="4111310" cy="4669722"/>
                <wp:effectExtent l="0" t="0" r="3810" b="4445"/>
                <wp:docPr id="5219" name="Group 5219"/>
                <wp:cNvGraphicFramePr/>
                <a:graphic xmlns:a="http://schemas.openxmlformats.org/drawingml/2006/main">
                  <a:graphicData uri="http://schemas.microsoft.com/office/word/2010/wordprocessingGroup">
                    <wpg:wgp>
                      <wpg:cNvGrpSpPr/>
                      <wpg:grpSpPr>
                        <a:xfrm>
                          <a:off x="0" y="0"/>
                          <a:ext cx="4111310" cy="4669722"/>
                          <a:chOff x="0" y="0"/>
                          <a:chExt cx="6275070" cy="7924800"/>
                        </a:xfrm>
                      </wpg:grpSpPr>
                      <pic:pic xmlns:pic="http://schemas.openxmlformats.org/drawingml/2006/picture">
                        <pic:nvPicPr>
                          <pic:cNvPr id="335" name="Picture 335"/>
                          <pic:cNvPicPr/>
                        </pic:nvPicPr>
                        <pic:blipFill>
                          <a:blip r:embed="rId34"/>
                          <a:stretch>
                            <a:fillRect/>
                          </a:stretch>
                        </pic:blipFill>
                        <pic:spPr>
                          <a:xfrm>
                            <a:off x="169545" y="0"/>
                            <a:ext cx="3049905" cy="3049905"/>
                          </a:xfrm>
                          <a:prstGeom prst="rect">
                            <a:avLst/>
                          </a:prstGeom>
                        </pic:spPr>
                      </pic:pic>
                      <pic:pic xmlns:pic="http://schemas.openxmlformats.org/drawingml/2006/picture">
                        <pic:nvPicPr>
                          <pic:cNvPr id="337" name="Picture 337"/>
                          <pic:cNvPicPr/>
                        </pic:nvPicPr>
                        <pic:blipFill>
                          <a:blip r:embed="rId35"/>
                          <a:stretch>
                            <a:fillRect/>
                          </a:stretch>
                        </pic:blipFill>
                        <pic:spPr>
                          <a:xfrm>
                            <a:off x="3040380" y="169545"/>
                            <a:ext cx="3234690" cy="3234690"/>
                          </a:xfrm>
                          <a:prstGeom prst="rect">
                            <a:avLst/>
                          </a:prstGeom>
                        </pic:spPr>
                      </pic:pic>
                      <pic:pic xmlns:pic="http://schemas.openxmlformats.org/drawingml/2006/picture">
                        <pic:nvPicPr>
                          <pic:cNvPr id="339" name="Picture 339"/>
                          <pic:cNvPicPr/>
                        </pic:nvPicPr>
                        <pic:blipFill>
                          <a:blip r:embed="rId36"/>
                          <a:stretch>
                            <a:fillRect/>
                          </a:stretch>
                        </pic:blipFill>
                        <pic:spPr>
                          <a:xfrm>
                            <a:off x="0" y="2519045"/>
                            <a:ext cx="3219450" cy="3219450"/>
                          </a:xfrm>
                          <a:prstGeom prst="rect">
                            <a:avLst/>
                          </a:prstGeom>
                        </pic:spPr>
                      </pic:pic>
                      <pic:pic xmlns:pic="http://schemas.openxmlformats.org/drawingml/2006/picture">
                        <pic:nvPicPr>
                          <pic:cNvPr id="341" name="Picture 341"/>
                          <pic:cNvPicPr/>
                        </pic:nvPicPr>
                        <pic:blipFill>
                          <a:blip r:embed="rId37"/>
                          <a:stretch>
                            <a:fillRect/>
                          </a:stretch>
                        </pic:blipFill>
                        <pic:spPr>
                          <a:xfrm>
                            <a:off x="3411220" y="3100705"/>
                            <a:ext cx="2738755" cy="2738755"/>
                          </a:xfrm>
                          <a:prstGeom prst="rect">
                            <a:avLst/>
                          </a:prstGeom>
                        </pic:spPr>
                      </pic:pic>
                      <pic:pic xmlns:pic="http://schemas.openxmlformats.org/drawingml/2006/picture">
                        <pic:nvPicPr>
                          <pic:cNvPr id="343" name="Picture 343"/>
                          <pic:cNvPicPr/>
                        </pic:nvPicPr>
                        <pic:blipFill>
                          <a:blip r:embed="rId38"/>
                          <a:stretch>
                            <a:fillRect/>
                          </a:stretch>
                        </pic:blipFill>
                        <pic:spPr>
                          <a:xfrm>
                            <a:off x="245110" y="5111750"/>
                            <a:ext cx="2813050" cy="2813050"/>
                          </a:xfrm>
                          <a:prstGeom prst="rect">
                            <a:avLst/>
                          </a:prstGeom>
                        </pic:spPr>
                      </pic:pic>
                    </wpg:wgp>
                  </a:graphicData>
                </a:graphic>
              </wp:inline>
            </w:drawing>
          </mc:Choice>
          <mc:Fallback xmlns="">
            <w:pict>
              <v:group w14:anchorId="0B187BDC" id="Group 5219" o:spid="_x0000_s1026" style="width:323.75pt;height:367.7pt;mso-position-horizontal-relative:char;mso-position-vertical-relative:line" coordsize="62750,792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VO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UEsDBAoAAAAAAAAAIQC2P3SolREBAJURAQAUAAAAZHJzL21lZGlhL2ltYWdlMi5qcGf/&#13;&#10;2P/gABBKRklGAAEBAQBHAEcAAP/bAEMAAwICAwICAwMDAwQDAwQFCAUFBAQFCgcHBggMCgwMCwoL&#13;&#10;Cw0OEhANDhEOCwsQFhARExQVFRUMDxcYFhQYEhQVFP/bAEMBAwQEBQQFCQUFCRQNCw0UFBQUFBQU&#13;&#10;FBQUFBQUFBQUFBQUFBQUFBQUFBQUFBQUFBQUFBQUFBQUFBQUFBQUFBQUFP/AABEIBCcEJ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1T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2VBLAwQKAAAAAAAAACEAAb0m&#13;&#10;0eAGAQDgBgEAFAAAAGRycy9tZWRpYS9pbWFnZTMuanBn/9j/4AAQSkZJRgABAQEARwBHAAD/2wBD&#13;&#10;AAMCAgMCAgMDAwMEAwMEBQgFBQQEBQoHBwYIDAoMDAsKCwsNDhIQDQ4RDgsLEBYQERMUFRUVDA8X&#13;&#10;GBYUGBIUFRT/2wBDAQMEBAUEBQkFBQkUDQsNFBQUFBQUFBQUFBQUFBQUFBQUFBQUFBQUFBQUFBQU&#13;&#10;FBQUFBQUFBQUFBQUFBQUFBQUFBT/wAARCAQgBCA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9U6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1T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ZUEsD&#13;&#10;BAoAAAAAAAAAIQDXSpEW2FgAANhYAAAUAAAAZHJzL21lZGlhL2ltYWdlNS5qcGf/2P/gABBKRklG&#13;&#10;AAEBAQEsASwAAP/bAEMAAwICAwICAwMDAwQDAwQFCAUFBAQFCgcHBggMCgwMCwoLCw0OEhANDhEO&#13;&#10;CwsQFhARExQVFRUMDxcYFhQYEhQVFP/bAEMBAwQEBQQFCQUFCRQNCw0UFBQUFBQUFBQUFBQUFBQU&#13;&#10;FBQUFBQUFBQUFBQUFBQUFBQUFBQUFBQUFBQUFBQUFBQUFP/AABEIAhwCH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1T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5" o:spid="_x0000_s1027" type="#_x0000_t75" style="position:absolute;left:1695;width:30499;height:30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">
                  <v:imagedata r:id="rId39" o:title=""/>
                </v:shape>
                <v:shape id="Picture 337" o:spid="_x0000_s1028" type="#_x0000_t75" style="position:absolute;left:30403;top:1695;width:32347;height:32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">
                  <v:imagedata r:id="rId40" o:title=""/>
                </v:shape>
                <v:shape id="Picture 339" o:spid="_x0000_s1029" type="#_x0000_t75" style="position:absolute;top:25190;width:32194;height:32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">
                  <v:imagedata r:id="rId41" o:title=""/>
                </v:shape>
                <v:shape id="Picture 341" o:spid="_x0000_s1030" type="#_x0000_t75" style="position:absolute;left:34112;top:31007;width:27387;height:273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">
                  <v:imagedata r:id="rId42" o:title=""/>
                </v:shape>
                <v:shape id="Picture 343" o:spid="_x0000_s1031" type="#_x0000_t75" style="position:absolute;left:2451;top:51117;width:28130;height:28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">
                  <v:imagedata r:id="rId43" o:title=""/>
                </v:shape>
                <w10:anchorlock/>
              </v:group>
            </w:pict>
          </mc:Fallback>
        </mc:AlternateContent>
      </w:r>
    </w:p>
    <w:p w14:paraId="2AA6EA52" w14:textId="1C21AF08" w:rsidR="00142029" w:rsidRDefault="00FC4906">
      <w:r>
        <w:br w:type="page"/>
      </w:r>
      <w:bookmarkEnd w:id="19"/>
    </w:p>
    <w:p w14:paraId="0C07DBE6" w14:textId="0FE53F6B" w:rsidR="00423D42" w:rsidRDefault="00423D42" w:rsidP="00F67141">
      <w:pPr>
        <w:pStyle w:val="Heading2"/>
      </w:pPr>
      <w:bookmarkStart w:id="21" w:name="_Toc6072"/>
      <w:bookmarkStart w:id="22" w:name="_Toc173749553"/>
      <w:r>
        <w:lastRenderedPageBreak/>
        <w:t>Neo6502pc Specific Hardware Specifications</w:t>
      </w:r>
      <w:bookmarkEnd w:id="22"/>
    </w:p>
    <w:p w14:paraId="7A8D54C3" w14:textId="60E127AD" w:rsidR="00423D42" w:rsidRDefault="00423D42" w:rsidP="00F67141">
      <w:pPr>
        <w:pStyle w:val="Heading3"/>
      </w:pPr>
      <w:bookmarkStart w:id="23" w:name="_Toc6073"/>
      <w:bookmarkStart w:id="24" w:name="_Toc173749554"/>
      <w:r>
        <w:t>Neo6502pc – Schematic</w:t>
      </w:r>
      <w:bookmarkEnd w:id="23"/>
      <w:bookmarkEnd w:id="24"/>
    </w:p>
    <w:p w14:paraId="1AF9C570" w14:textId="77777777" w:rsidR="00423D42" w:rsidRDefault="00423D42" w:rsidP="00423D42">
      <w:pPr>
        <w:rPr>
          <w:rFonts w:ascii="Courier New" w:hAnsi="Courier New" w:cs="Courier New"/>
        </w:rPr>
      </w:pPr>
      <w:r>
        <w:t xml:space="preserve">The latest schematic for the Neo6502pc is available on GitHub using this link: </w:t>
      </w:r>
      <w:hyperlink r:id="rId44" w:history="1">
        <w:r w:rsidRPr="007D3726">
          <w:rPr>
            <w:rStyle w:val="Hyperlink"/>
            <w:rFonts w:ascii="Courier New" w:hAnsi="Courier New" w:cs="Courier New"/>
          </w:rPr>
          <w:t>https://github.com/OLIMEX/Neo6502pc</w:t>
        </w:r>
      </w:hyperlink>
    </w:p>
    <w:p w14:paraId="1EEBCFA4" w14:textId="77777777" w:rsidR="00423D42" w:rsidRDefault="00423D42" w:rsidP="00423D42">
      <w:pPr>
        <w:rPr>
          <w:rFonts w:ascii="Courier New" w:hAnsi="Courier New" w:cs="Courier New"/>
        </w:rPr>
      </w:pPr>
    </w:p>
    <w:p w14:paraId="63F05F5F" w14:textId="3ABA740A" w:rsidR="00423D42" w:rsidRDefault="00423D42" w:rsidP="00F67141">
      <w:pPr>
        <w:pStyle w:val="Heading3"/>
      </w:pPr>
      <w:bookmarkStart w:id="25" w:name="_Toc6076"/>
      <w:bookmarkStart w:id="26" w:name="_Toc173749555"/>
      <w:r>
        <w:t>Neo6502pc – 12 GPIO EXT1 Connector</w:t>
      </w:r>
      <w:bookmarkEnd w:id="25"/>
      <w:bookmarkEnd w:id="26"/>
    </w:p>
    <w:p w14:paraId="1787BB4C" w14:textId="77777777" w:rsidR="00423D42" w:rsidRDefault="00423D42" w:rsidP="00423D42">
      <w:pPr>
        <w:ind w:left="-5" w:right="424"/>
      </w:pPr>
      <w:r>
        <w:t>Neo6502pc has a CH32V003 expander IC which is connected to RP2040 via I2C and can monitor battery charge, the presence of the external power supply and access to the 12 GPIOs via the EXT1 connector:</w:t>
      </w:r>
    </w:p>
    <w:p w14:paraId="0E4EA6BC" w14:textId="77777777" w:rsidR="001925B1" w:rsidRDefault="001925B1" w:rsidP="00423D42">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747FC3A" w14:textId="77777777" w:rsidTr="00D532BA">
        <w:tc>
          <w:tcPr>
            <w:tcW w:w="5000" w:type="pct"/>
            <w:tcBorders>
              <w:bottom w:val="single" w:sz="4" w:space="0" w:color="A6A6A6" w:themeColor="background1" w:themeShade="A6"/>
            </w:tcBorders>
          </w:tcPr>
          <w:p w14:paraId="3008A8FF" w14:textId="472852D5" w:rsidR="001925B1" w:rsidRDefault="001925B1" w:rsidP="00D532BA">
            <w:pPr>
              <w:ind w:right="424"/>
            </w:pPr>
            <w:r>
              <w:rPr>
                <w:noProof/>
              </w:rPr>
              <w:drawing>
                <wp:inline distT="0" distB="0" distL="0" distR="0" wp14:anchorId="70FE90A4" wp14:editId="54DE9B7E">
                  <wp:extent cx="5600700" cy="2197100"/>
                  <wp:effectExtent l="0" t="0" r="0" b="0"/>
                  <wp:docPr id="23895658" name="Picture 30" descr="A diagram of an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658" name="Picture 30" descr="A diagram of an electrical wiring&#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00700" cy="2197100"/>
                          </a:xfrm>
                          <a:prstGeom prst="rect">
                            <a:avLst/>
                          </a:prstGeom>
                        </pic:spPr>
                      </pic:pic>
                    </a:graphicData>
                  </a:graphic>
                </wp:inline>
              </w:drawing>
            </w:r>
          </w:p>
        </w:tc>
      </w:tr>
      <w:tr w:rsidR="001925B1" w14:paraId="56D5E5E2" w14:textId="77777777" w:rsidTr="00D532BA">
        <w:tc>
          <w:tcPr>
            <w:tcW w:w="5000" w:type="pct"/>
            <w:tcBorders>
              <w:top w:val="single" w:sz="4" w:space="0" w:color="A6A6A6" w:themeColor="background1" w:themeShade="A6"/>
              <w:bottom w:val="single" w:sz="4" w:space="0" w:color="7F7F7F" w:themeColor="text1" w:themeTint="80"/>
            </w:tcBorders>
          </w:tcPr>
          <w:p w14:paraId="7FA422BF" w14:textId="008439C4"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t>
            </w:r>
            <w:r>
              <w:rPr>
                <w:color w:val="A6A6A6" w:themeColor="background1" w:themeShade="A6"/>
              </w:rPr>
              <w:t>12-pin GPIO EXT1 connector schematic</w:t>
            </w:r>
          </w:p>
        </w:tc>
      </w:tr>
    </w:tbl>
    <w:p w14:paraId="31128F1A" w14:textId="77777777" w:rsidR="001925B1" w:rsidRDefault="001925B1" w:rsidP="00423D42">
      <w:pPr>
        <w:ind w:left="-5" w:right="424"/>
      </w:pPr>
    </w:p>
    <w:p w14:paraId="4D2908C8" w14:textId="0EA4AF73" w:rsidR="00423D42" w:rsidRDefault="00423D42" w:rsidP="00423D42">
      <w:pPr>
        <w:spacing w:line="259" w:lineRule="auto"/>
        <w:ind w:left="-2"/>
      </w:pPr>
    </w:p>
    <w:p w14:paraId="52A01FCA" w14:textId="77777777" w:rsidR="00423D42" w:rsidRDefault="00423D42" w:rsidP="00423D42">
      <w:pPr>
        <w:rPr>
          <w:rFonts w:ascii="Courier New" w:hAnsi="Courier New" w:cs="Courier New"/>
        </w:rPr>
      </w:pPr>
    </w:p>
    <w:p w14:paraId="0C963C20" w14:textId="77777777" w:rsidR="00423D42" w:rsidRPr="00423D42" w:rsidRDefault="00423D42" w:rsidP="00423D42"/>
    <w:p w14:paraId="0FD04038" w14:textId="77777777" w:rsidR="001925B1" w:rsidRDefault="001925B1">
      <w:pPr>
        <w:rPr>
          <w:rFonts w:asciiTheme="majorHAnsi" w:eastAsiaTheme="majorEastAsia" w:hAnsiTheme="majorHAnsi" w:cstheme="majorBidi"/>
          <w:color w:val="0F4761" w:themeColor="accent1" w:themeShade="BF"/>
          <w:sz w:val="40"/>
          <w:szCs w:val="40"/>
        </w:rPr>
      </w:pPr>
      <w:r>
        <w:br w:type="page"/>
      </w:r>
    </w:p>
    <w:p w14:paraId="06B84817" w14:textId="77777777" w:rsidR="001925B1" w:rsidRDefault="001925B1" w:rsidP="00F67141">
      <w:pPr>
        <w:pStyle w:val="Heading1"/>
        <w:spacing w:before="0" w:after="0"/>
      </w:pPr>
      <w:bookmarkStart w:id="27" w:name="_Toc173749556"/>
      <w:bookmarkEnd w:id="21"/>
      <w:r>
        <w:lastRenderedPageBreak/>
        <w:t>Shared Hardware</w:t>
      </w:r>
      <w:bookmarkEnd w:id="27"/>
    </w:p>
    <w:p w14:paraId="66B25ADE" w14:textId="77777777" w:rsidR="001925B1" w:rsidRDefault="001925B1" w:rsidP="00F67141">
      <w:pPr>
        <w:pStyle w:val="Heading2"/>
        <w:spacing w:before="0" w:after="0"/>
      </w:pPr>
      <w:bookmarkStart w:id="28" w:name="_Toc173749557"/>
      <w:r>
        <w:t>Neo6502pc and Neo6502 – W6502 Bus Connector</w:t>
      </w:r>
      <w:bookmarkEnd w:id="28"/>
    </w:p>
    <w:p w14:paraId="6354DF8C" w14:textId="77777777" w:rsidR="001925B1" w:rsidRDefault="001925B1" w:rsidP="00F67141">
      <w:pPr>
        <w:ind w:left="-5" w:right="424"/>
      </w:pPr>
      <w:r>
        <w:t xml:space="preserve">All 6502 signals are available on BUS1 connector for attaching external hardware on it.  Signals available:  </w:t>
      </w:r>
    </w:p>
    <w:p w14:paraId="4A10E316" w14:textId="77777777" w:rsidR="001925B1" w:rsidRDefault="001925B1" w:rsidP="00F67141">
      <w:pPr>
        <w:ind w:left="-5" w:right="424"/>
      </w:pPr>
    </w:p>
    <w:p w14:paraId="04E4AC0C" w14:textId="77777777" w:rsidR="001925B1" w:rsidRDefault="001925B1" w:rsidP="00F67141">
      <w:pPr>
        <w:pStyle w:val="ListParagraph"/>
        <w:numPr>
          <w:ilvl w:val="0"/>
          <w:numId w:val="25"/>
        </w:numPr>
        <w:ind w:right="424"/>
        <w:sectPr w:rsidR="001925B1" w:rsidSect="001925B1">
          <w:type w:val="continuous"/>
          <w:pgSz w:w="12240" w:h="15840"/>
          <w:pgMar w:top="1080" w:right="1080" w:bottom="1080" w:left="1800" w:header="720" w:footer="720" w:gutter="0"/>
          <w:cols w:space="720"/>
          <w:docGrid w:linePitch="360"/>
        </w:sectPr>
      </w:pPr>
    </w:p>
    <w:p w14:paraId="53A8EECC" w14:textId="77777777" w:rsidR="001925B1" w:rsidRDefault="001925B1" w:rsidP="00F67141">
      <w:pPr>
        <w:pStyle w:val="ListParagraph"/>
        <w:numPr>
          <w:ilvl w:val="0"/>
          <w:numId w:val="25"/>
        </w:numPr>
        <w:ind w:right="424"/>
      </w:pPr>
      <w:r>
        <w:t>+5V</w:t>
      </w:r>
    </w:p>
    <w:p w14:paraId="12DDE8EB" w14:textId="77777777" w:rsidR="001925B1" w:rsidRDefault="001925B1" w:rsidP="00F67141">
      <w:pPr>
        <w:pStyle w:val="ListParagraph"/>
        <w:numPr>
          <w:ilvl w:val="0"/>
          <w:numId w:val="25"/>
        </w:numPr>
        <w:ind w:right="424"/>
      </w:pPr>
      <w:r>
        <w:t>3.3V</w:t>
      </w:r>
    </w:p>
    <w:p w14:paraId="663D4CEB" w14:textId="77777777" w:rsidR="001925B1" w:rsidRDefault="001925B1" w:rsidP="00F67141">
      <w:pPr>
        <w:pStyle w:val="ListParagraph"/>
        <w:numPr>
          <w:ilvl w:val="0"/>
          <w:numId w:val="25"/>
        </w:numPr>
        <w:ind w:right="424"/>
      </w:pPr>
      <w:r>
        <w:t>GND</w:t>
      </w:r>
    </w:p>
    <w:p w14:paraId="58BCD37F" w14:textId="77777777" w:rsidR="001925B1" w:rsidRDefault="001925B1" w:rsidP="00F67141">
      <w:pPr>
        <w:pStyle w:val="ListParagraph"/>
        <w:numPr>
          <w:ilvl w:val="0"/>
          <w:numId w:val="25"/>
        </w:numPr>
        <w:ind w:right="424"/>
      </w:pPr>
      <w:r>
        <w:t>D0-D7</w:t>
      </w:r>
    </w:p>
    <w:p w14:paraId="5F0AA034" w14:textId="77777777" w:rsidR="001925B1" w:rsidRDefault="001925B1" w:rsidP="00F67141">
      <w:pPr>
        <w:pStyle w:val="ListParagraph"/>
        <w:numPr>
          <w:ilvl w:val="0"/>
          <w:numId w:val="25"/>
        </w:numPr>
        <w:ind w:right="424"/>
      </w:pPr>
      <w:r>
        <w:t>A0-A15</w:t>
      </w:r>
    </w:p>
    <w:p w14:paraId="35B0C867" w14:textId="77777777" w:rsidR="001925B1" w:rsidRDefault="001925B1" w:rsidP="00F67141">
      <w:pPr>
        <w:pStyle w:val="ListParagraph"/>
        <w:numPr>
          <w:ilvl w:val="0"/>
          <w:numId w:val="25"/>
        </w:numPr>
        <w:ind w:right="424"/>
      </w:pPr>
      <w:r>
        <w:t>PHI2</w:t>
      </w:r>
    </w:p>
    <w:p w14:paraId="5A04E544" w14:textId="77777777" w:rsidR="001925B1" w:rsidRDefault="001925B1" w:rsidP="00F67141">
      <w:pPr>
        <w:pStyle w:val="ListParagraph"/>
        <w:numPr>
          <w:ilvl w:val="0"/>
          <w:numId w:val="25"/>
        </w:numPr>
        <w:ind w:right="424"/>
      </w:pPr>
      <w:r>
        <w:t>R/W</w:t>
      </w:r>
    </w:p>
    <w:p w14:paraId="08DC5758" w14:textId="77777777" w:rsidR="001925B1" w:rsidRDefault="001925B1" w:rsidP="00F67141">
      <w:pPr>
        <w:pStyle w:val="ListParagraph"/>
        <w:numPr>
          <w:ilvl w:val="0"/>
          <w:numId w:val="25"/>
        </w:numPr>
        <w:ind w:right="424"/>
      </w:pPr>
      <w:r>
        <w:t>RESB</w:t>
      </w:r>
    </w:p>
    <w:p w14:paraId="080F8531" w14:textId="77777777" w:rsidR="001925B1" w:rsidRDefault="001925B1" w:rsidP="00F67141">
      <w:pPr>
        <w:pStyle w:val="ListParagraph"/>
        <w:numPr>
          <w:ilvl w:val="0"/>
          <w:numId w:val="25"/>
        </w:numPr>
        <w:ind w:right="424"/>
      </w:pPr>
      <w:r>
        <w:t>SOB</w:t>
      </w:r>
    </w:p>
    <w:p w14:paraId="56756172" w14:textId="77777777" w:rsidR="001925B1" w:rsidRDefault="001925B1" w:rsidP="00F67141">
      <w:pPr>
        <w:pStyle w:val="ListParagraph"/>
        <w:numPr>
          <w:ilvl w:val="0"/>
          <w:numId w:val="25"/>
        </w:numPr>
        <w:ind w:right="424"/>
      </w:pPr>
      <w:r>
        <w:t>MLB</w:t>
      </w:r>
    </w:p>
    <w:p w14:paraId="7028388A" w14:textId="77777777" w:rsidR="001925B1" w:rsidRDefault="001925B1" w:rsidP="00F67141">
      <w:pPr>
        <w:pStyle w:val="ListParagraph"/>
        <w:numPr>
          <w:ilvl w:val="0"/>
          <w:numId w:val="25"/>
        </w:numPr>
        <w:ind w:right="424"/>
      </w:pPr>
      <w:r>
        <w:t>VPB</w:t>
      </w:r>
    </w:p>
    <w:p w14:paraId="520DF613" w14:textId="77777777" w:rsidR="001925B1" w:rsidRDefault="001925B1" w:rsidP="00F67141">
      <w:pPr>
        <w:pStyle w:val="ListParagraph"/>
        <w:numPr>
          <w:ilvl w:val="0"/>
          <w:numId w:val="25"/>
        </w:numPr>
        <w:ind w:right="424"/>
      </w:pPr>
      <w:r>
        <w:t>SYNC</w:t>
      </w:r>
    </w:p>
    <w:p w14:paraId="7CA61EF9" w14:textId="77777777" w:rsidR="001925B1" w:rsidRDefault="001925B1" w:rsidP="00F67141">
      <w:pPr>
        <w:pStyle w:val="ListParagraph"/>
        <w:numPr>
          <w:ilvl w:val="0"/>
          <w:numId w:val="25"/>
        </w:numPr>
        <w:ind w:right="424"/>
      </w:pPr>
      <w:r>
        <w:t>NMIB</w:t>
      </w:r>
    </w:p>
    <w:p w14:paraId="0BFF4220" w14:textId="77777777" w:rsidR="001925B1" w:rsidRDefault="001925B1" w:rsidP="00F67141">
      <w:pPr>
        <w:pStyle w:val="ListParagraph"/>
        <w:numPr>
          <w:ilvl w:val="0"/>
          <w:numId w:val="25"/>
        </w:numPr>
        <w:ind w:right="424"/>
      </w:pPr>
      <w:r>
        <w:t>IRQB</w:t>
      </w:r>
    </w:p>
    <w:p w14:paraId="5A988F47" w14:textId="77777777" w:rsidR="001925B1" w:rsidRDefault="001925B1" w:rsidP="00F67141">
      <w:pPr>
        <w:ind w:right="424"/>
        <w:sectPr w:rsidR="001925B1" w:rsidSect="001925B1">
          <w:type w:val="continuous"/>
          <w:pgSz w:w="12240" w:h="15840"/>
          <w:pgMar w:top="1080" w:right="1080" w:bottom="1080" w:left="1800" w:header="720" w:footer="720" w:gutter="0"/>
          <w:cols w:num="4" w:space="360"/>
          <w:docGrid w:linePitch="360"/>
        </w:sectPr>
      </w:pPr>
    </w:p>
    <w:p w14:paraId="29BD85D7" w14:textId="77777777" w:rsidR="001925B1" w:rsidRDefault="001925B1" w:rsidP="00F67141">
      <w:pPr>
        <w:ind w:right="424"/>
      </w:pPr>
    </w:p>
    <w:p w14:paraId="66C443EC" w14:textId="77777777" w:rsidR="001925B1" w:rsidRDefault="001925B1" w:rsidP="00F67141">
      <w:pPr>
        <w:ind w:left="-5" w:right="424"/>
      </w:pPr>
      <w:r>
        <w:t xml:space="preserve">Two signals of RP2040 SWDIO and SWCLK are also present for RP2040 debugging, these should </w:t>
      </w:r>
      <w:r w:rsidRPr="00423D42">
        <w:rPr>
          <w:u w:val="single"/>
        </w:rPr>
        <w:t>not be connected</w:t>
      </w:r>
      <w:r>
        <w:t xml:space="preserve"> on the external 6502 peripheral boards.</w:t>
      </w:r>
    </w:p>
    <w:p w14:paraId="126EA521"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55C8661" w14:textId="77777777" w:rsidTr="00D532BA">
        <w:tc>
          <w:tcPr>
            <w:tcW w:w="5000" w:type="pct"/>
            <w:tcBorders>
              <w:bottom w:val="single" w:sz="4" w:space="0" w:color="A6A6A6" w:themeColor="background1" w:themeShade="A6"/>
            </w:tcBorders>
          </w:tcPr>
          <w:p w14:paraId="39C1A826" w14:textId="77777777" w:rsidR="001925B1" w:rsidRDefault="001925B1" w:rsidP="00D532BA">
            <w:pPr>
              <w:ind w:right="424"/>
            </w:pPr>
            <w:r>
              <w:rPr>
                <w:noProof/>
              </w:rPr>
              <w:drawing>
                <wp:inline distT="0" distB="0" distL="0" distR="0" wp14:anchorId="6AEC7020" wp14:editId="0B966487">
                  <wp:extent cx="4505632" cy="4482465"/>
                  <wp:effectExtent l="0" t="0" r="3175" b="635"/>
                  <wp:docPr id="354" name="Picture 354" descr="A diagram of a bus&#10;&#10;Description automatically generated"/>
                  <wp:cNvGraphicFramePr/>
                  <a:graphic xmlns:a="http://schemas.openxmlformats.org/drawingml/2006/main">
                    <a:graphicData uri="http://schemas.openxmlformats.org/drawingml/2006/picture">
                      <pic:pic xmlns:pic="http://schemas.openxmlformats.org/drawingml/2006/picture">
                        <pic:nvPicPr>
                          <pic:cNvPr id="354" name="Picture 354" descr="A diagram of a bus&#10;&#10;Description automatically generated"/>
                          <pic:cNvPicPr/>
                        </pic:nvPicPr>
                        <pic:blipFill rotWithShape="1">
                          <a:blip r:embed="rId46"/>
                          <a:srcRect l="7784" t="5874" r="7270" b="2548"/>
                          <a:stretch/>
                        </pic:blipFill>
                        <pic:spPr bwMode="auto">
                          <a:xfrm>
                            <a:off x="0" y="0"/>
                            <a:ext cx="4506742" cy="4483569"/>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56F113C7" w14:textId="77777777" w:rsidTr="00D532BA">
        <w:tc>
          <w:tcPr>
            <w:tcW w:w="5000" w:type="pct"/>
            <w:tcBorders>
              <w:top w:val="single" w:sz="4" w:space="0" w:color="A6A6A6" w:themeColor="background1" w:themeShade="A6"/>
              <w:bottom w:val="single" w:sz="4" w:space="0" w:color="7F7F7F" w:themeColor="text1" w:themeTint="80"/>
            </w:tcBorders>
          </w:tcPr>
          <w:p w14:paraId="599C2981" w14:textId="77777777"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W6502 </w:t>
            </w:r>
            <w:r>
              <w:rPr>
                <w:color w:val="A6A6A6" w:themeColor="background1" w:themeShade="A6"/>
              </w:rPr>
              <w:t>bus</w:t>
            </w:r>
            <w:r w:rsidRPr="001925B1">
              <w:rPr>
                <w:color w:val="A6A6A6" w:themeColor="background1" w:themeShade="A6"/>
              </w:rPr>
              <w:t xml:space="preserve"> </w:t>
            </w:r>
            <w:r>
              <w:rPr>
                <w:color w:val="A6A6A6" w:themeColor="background1" w:themeShade="A6"/>
              </w:rPr>
              <w:t>c</w:t>
            </w:r>
            <w:r w:rsidRPr="001925B1">
              <w:rPr>
                <w:color w:val="A6A6A6" w:themeColor="background1" w:themeShade="A6"/>
              </w:rPr>
              <w:t>onnector</w:t>
            </w:r>
            <w:r>
              <w:rPr>
                <w:color w:val="A6A6A6" w:themeColor="background1" w:themeShade="A6"/>
              </w:rPr>
              <w:t xml:space="preserve"> schematic</w:t>
            </w:r>
          </w:p>
        </w:tc>
      </w:tr>
    </w:tbl>
    <w:p w14:paraId="799091EE" w14:textId="77777777" w:rsidR="001925B1" w:rsidRDefault="001925B1" w:rsidP="001925B1">
      <w:pPr>
        <w:ind w:left="-5" w:right="424"/>
      </w:pPr>
    </w:p>
    <w:p w14:paraId="3A3B5318" w14:textId="77777777" w:rsidR="001925B1" w:rsidRDefault="001925B1" w:rsidP="001925B1">
      <w:pPr>
        <w:spacing w:line="259" w:lineRule="auto"/>
        <w:ind w:left="807"/>
      </w:pPr>
    </w:p>
    <w:p w14:paraId="10EF8E52" w14:textId="77777777" w:rsidR="001925B1" w:rsidRDefault="001925B1" w:rsidP="001925B1">
      <w:pPr>
        <w:rPr>
          <w:rFonts w:ascii="Courier New" w:hAnsi="Courier New" w:cs="Courier New"/>
        </w:rPr>
      </w:pPr>
      <w:bookmarkStart w:id="29" w:name="_Toc6074"/>
      <w:r>
        <w:rPr>
          <w:rFonts w:ascii="Courier New" w:hAnsi="Courier New" w:cs="Courier New"/>
        </w:rPr>
        <w:br w:type="page"/>
      </w:r>
    </w:p>
    <w:p w14:paraId="5133A805" w14:textId="77777777" w:rsidR="001925B1" w:rsidRDefault="001925B1" w:rsidP="001925B1">
      <w:pPr>
        <w:pStyle w:val="Heading3"/>
      </w:pPr>
      <w:bookmarkStart w:id="30" w:name="_Toc173749558"/>
      <w:r>
        <w:lastRenderedPageBreak/>
        <w:t>Neo6502pc and Neo6502 – UEXT Connector</w:t>
      </w:r>
      <w:bookmarkEnd w:id="29"/>
      <w:r>
        <w:t>s</w:t>
      </w:r>
      <w:bookmarkEnd w:id="30"/>
    </w:p>
    <w:p w14:paraId="45C1A58D" w14:textId="77777777" w:rsidR="001925B1" w:rsidRDefault="001925B1" w:rsidP="001925B1">
      <w:pPr>
        <w:ind w:left="-5" w:right="424"/>
      </w:pPr>
      <w:r>
        <w:t xml:space="preserve">UEXT (Universal </w:t>
      </w:r>
      <w:proofErr w:type="spellStart"/>
      <w:r>
        <w:t>EXTension</w:t>
      </w:r>
      <w:proofErr w:type="spellEnd"/>
      <w:r>
        <w:t>) connectors have the following signals available.  All signals are with 3.3V levels.</w:t>
      </w:r>
    </w:p>
    <w:p w14:paraId="30F8F4FB" w14:textId="77777777" w:rsidR="001925B1" w:rsidRDefault="001925B1" w:rsidP="001925B1">
      <w:pPr>
        <w:ind w:left="-5" w:right="424"/>
      </w:pPr>
    </w:p>
    <w:p w14:paraId="59DB0418" w14:textId="77777777" w:rsidR="001925B1" w:rsidRDefault="001925B1" w:rsidP="001925B1">
      <w:pPr>
        <w:pStyle w:val="ListParagraph"/>
        <w:ind w:left="715" w:right="424"/>
        <w:sectPr w:rsidR="001925B1" w:rsidSect="001925B1">
          <w:type w:val="continuous"/>
          <w:pgSz w:w="12240" w:h="15840"/>
          <w:pgMar w:top="1080" w:right="1080" w:bottom="1080" w:left="1800" w:header="720" w:footer="720" w:gutter="0"/>
          <w:cols w:space="720"/>
          <w:docGrid w:linePitch="360"/>
        </w:sectPr>
      </w:pPr>
    </w:p>
    <w:p w14:paraId="4238EE6D" w14:textId="77777777" w:rsidR="001925B1" w:rsidRDefault="001925B1" w:rsidP="001925B1">
      <w:pPr>
        <w:pStyle w:val="ListParagraph"/>
        <w:numPr>
          <w:ilvl w:val="0"/>
          <w:numId w:val="26"/>
        </w:numPr>
        <w:ind w:right="424"/>
      </w:pPr>
      <w:r>
        <w:t>+3.3V</w:t>
      </w:r>
    </w:p>
    <w:p w14:paraId="1D1FA00B" w14:textId="77777777" w:rsidR="001925B1" w:rsidRDefault="001925B1" w:rsidP="001925B1">
      <w:pPr>
        <w:pStyle w:val="ListParagraph"/>
        <w:numPr>
          <w:ilvl w:val="0"/>
          <w:numId w:val="26"/>
        </w:numPr>
        <w:ind w:right="424"/>
      </w:pPr>
      <w:r>
        <w:t>GND</w:t>
      </w:r>
    </w:p>
    <w:p w14:paraId="614B94AB" w14:textId="77777777" w:rsidR="001925B1" w:rsidRDefault="001925B1" w:rsidP="001925B1">
      <w:pPr>
        <w:pStyle w:val="ListParagraph"/>
        <w:numPr>
          <w:ilvl w:val="0"/>
          <w:numId w:val="26"/>
        </w:numPr>
        <w:ind w:right="424"/>
      </w:pPr>
      <w:r>
        <w:t>I2C</w:t>
      </w:r>
    </w:p>
    <w:p w14:paraId="2B9359AF" w14:textId="77777777" w:rsidR="001925B1" w:rsidRDefault="001925B1" w:rsidP="001925B1">
      <w:pPr>
        <w:pStyle w:val="ListParagraph"/>
        <w:numPr>
          <w:ilvl w:val="0"/>
          <w:numId w:val="26"/>
        </w:numPr>
        <w:ind w:right="424"/>
      </w:pPr>
      <w:r>
        <w:t>SPI</w:t>
      </w:r>
    </w:p>
    <w:p w14:paraId="4EE46830" w14:textId="77777777" w:rsidR="001925B1" w:rsidRDefault="001925B1" w:rsidP="001925B1">
      <w:pPr>
        <w:pStyle w:val="ListParagraph"/>
        <w:numPr>
          <w:ilvl w:val="0"/>
          <w:numId w:val="26"/>
        </w:numPr>
        <w:ind w:right="424"/>
      </w:pPr>
      <w:r>
        <w:t>UART</w:t>
      </w:r>
    </w:p>
    <w:p w14:paraId="2B7DDC92" w14:textId="77777777" w:rsidR="001925B1" w:rsidRDefault="001925B1" w:rsidP="001925B1">
      <w:pPr>
        <w:ind w:left="-5" w:right="424"/>
        <w:sectPr w:rsidR="001925B1" w:rsidSect="001925B1">
          <w:type w:val="continuous"/>
          <w:pgSz w:w="12240" w:h="15840"/>
          <w:pgMar w:top="1080" w:right="1080" w:bottom="1080" w:left="1800" w:header="720" w:footer="720" w:gutter="0"/>
          <w:cols w:num="3" w:space="720"/>
          <w:docGrid w:linePitch="360"/>
        </w:sectPr>
      </w:pPr>
    </w:p>
    <w:p w14:paraId="16838C6E" w14:textId="77777777" w:rsidR="001925B1" w:rsidRDefault="001925B1" w:rsidP="001925B1">
      <w:pPr>
        <w:ind w:left="-5" w:right="424"/>
      </w:pPr>
    </w:p>
    <w:p w14:paraId="4FAF2510" w14:textId="77777777" w:rsidR="001925B1" w:rsidRDefault="001925B1" w:rsidP="001925B1">
      <w:pPr>
        <w:ind w:left="-5" w:right="424"/>
      </w:pPr>
      <w:r>
        <w:t xml:space="preserve">UEXT connector can be found in many different shapes, however the connector used on the Neo6502pv uses a UEXT connector that is 0.1” 2.54mm step boxed plastic connector. </w:t>
      </w:r>
    </w:p>
    <w:p w14:paraId="0D2DAD22" w14:textId="77777777" w:rsidR="001925B1" w:rsidRDefault="001925B1" w:rsidP="001925B1">
      <w:pPr>
        <w:ind w:left="-5" w:right="424"/>
      </w:pPr>
    </w:p>
    <w:p w14:paraId="2C57AE6B" w14:textId="77777777" w:rsidR="001925B1" w:rsidRDefault="001925B1" w:rsidP="001925B1">
      <w:pPr>
        <w:ind w:left="-5" w:right="424"/>
      </w:pPr>
    </w:p>
    <w:p w14:paraId="3ACB1A22"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1D8D2DB3" w14:textId="77777777" w:rsidTr="00D532BA">
        <w:tc>
          <w:tcPr>
            <w:tcW w:w="5000" w:type="pct"/>
            <w:tcBorders>
              <w:bottom w:val="single" w:sz="4" w:space="0" w:color="A6A6A6" w:themeColor="background1" w:themeShade="A6"/>
            </w:tcBorders>
          </w:tcPr>
          <w:p w14:paraId="1CB66D56" w14:textId="77777777" w:rsidR="001925B1" w:rsidRDefault="001925B1" w:rsidP="00D532BA">
            <w:pPr>
              <w:ind w:right="424"/>
            </w:pPr>
            <w:r>
              <w:rPr>
                <w:noProof/>
              </w:rPr>
              <w:drawing>
                <wp:inline distT="0" distB="0" distL="0" distR="0" wp14:anchorId="239B4DE9" wp14:editId="1808A655">
                  <wp:extent cx="4543425" cy="2157492"/>
                  <wp:effectExtent l="0" t="0" r="3175" b="190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47">
                            <a:extLst>
                              <a:ext uri="{28A0092B-C50C-407E-A947-70E740481C1C}">
                                <a14:useLocalDpi xmlns:a14="http://schemas.microsoft.com/office/drawing/2010/main" val="0"/>
                              </a:ext>
                            </a:extLst>
                          </a:blip>
                          <a:stretch>
                            <a:fillRect/>
                          </a:stretch>
                        </pic:blipFill>
                        <pic:spPr>
                          <a:xfrm>
                            <a:off x="0" y="0"/>
                            <a:ext cx="4543425" cy="2157492"/>
                          </a:xfrm>
                          <a:prstGeom prst="rect">
                            <a:avLst/>
                          </a:prstGeom>
                        </pic:spPr>
                      </pic:pic>
                    </a:graphicData>
                  </a:graphic>
                </wp:inline>
              </w:drawing>
            </w:r>
          </w:p>
        </w:tc>
      </w:tr>
      <w:tr w:rsidR="001925B1" w14:paraId="56C4B14B" w14:textId="77777777" w:rsidTr="00D532BA">
        <w:tc>
          <w:tcPr>
            <w:tcW w:w="5000" w:type="pct"/>
            <w:tcBorders>
              <w:top w:val="single" w:sz="4" w:space="0" w:color="A6A6A6" w:themeColor="background1" w:themeShade="A6"/>
              <w:bottom w:val="single" w:sz="4" w:space="0" w:color="7F7F7F" w:themeColor="text1" w:themeTint="80"/>
            </w:tcBorders>
          </w:tcPr>
          <w:p w14:paraId="4C1EDB02" w14:textId="77777777" w:rsidR="001925B1" w:rsidRDefault="001925B1" w:rsidP="00D532BA">
            <w:pPr>
              <w:jc w:val="right"/>
            </w:pPr>
            <w:r w:rsidRPr="006632F5">
              <w:rPr>
                <w:color w:val="A6A6A6" w:themeColor="background1" w:themeShade="A6"/>
              </w:rPr>
              <w:t>Neo6502 and Neo6502pc UEXT Connector</w:t>
            </w:r>
            <w:r>
              <w:rPr>
                <w:color w:val="A6A6A6" w:themeColor="background1" w:themeShade="A6"/>
              </w:rPr>
              <w:t xml:space="preserve"> w/signal identification</w:t>
            </w:r>
          </w:p>
        </w:tc>
      </w:tr>
    </w:tbl>
    <w:p w14:paraId="52D274B8" w14:textId="77777777" w:rsidR="001925B1" w:rsidRDefault="001925B1" w:rsidP="001925B1">
      <w:pPr>
        <w:ind w:left="-5" w:right="424"/>
      </w:pPr>
    </w:p>
    <w:p w14:paraId="6ED494F3" w14:textId="77777777" w:rsidR="001925B1" w:rsidRDefault="001925B1" w:rsidP="001925B1">
      <w:pPr>
        <w:ind w:left="-5" w:right="424"/>
      </w:pPr>
      <w:proofErr w:type="spellStart"/>
      <w:r>
        <w:t>Olimex</w:t>
      </w:r>
      <w:proofErr w:type="spellEnd"/>
      <w:r>
        <w:t xml:space="preserve"> has developed number of </w:t>
      </w:r>
      <w:hyperlink r:id="rId48">
        <w:r>
          <w:rPr>
            <w:color w:val="000080"/>
            <w:u w:val="single" w:color="000080"/>
          </w:rPr>
          <w:t>MODULES</w:t>
        </w:r>
      </w:hyperlink>
      <w:r>
        <w:t xml:space="preserve"> with this connector:  temperature, humidity, pressure, magnetic field, light sensors, LCDs, LED matrix, Relays, Bluetooth, Zigbee, </w:t>
      </w:r>
      <w:proofErr w:type="spellStart"/>
      <w:r>
        <w:t>WiFi</w:t>
      </w:r>
      <w:proofErr w:type="spellEnd"/>
      <w:r>
        <w:t>, GSM, GPS, RFID, RTC, EKG, sensors and etc.</w:t>
      </w:r>
    </w:p>
    <w:p w14:paraId="6C6333DF" w14:textId="77777777" w:rsidR="001925B1" w:rsidRDefault="001925B1" w:rsidP="001925B1">
      <w:pPr>
        <w:ind w:left="-5" w:right="424"/>
      </w:pPr>
    </w:p>
    <w:p w14:paraId="34C9ED1F" w14:textId="77777777" w:rsidR="001925B1" w:rsidRDefault="001925B1" w:rsidP="001925B1">
      <w:pPr>
        <w:ind w:left="-5" w:right="424"/>
      </w:pPr>
      <w:r>
        <w:t>Neo6502pc UEXT connector is wired to RP2040 GPIOs as follows:</w:t>
      </w:r>
    </w:p>
    <w:p w14:paraId="419A8286" w14:textId="77777777" w:rsidR="001925B1" w:rsidRDefault="001925B1" w:rsidP="001925B1">
      <w:pPr>
        <w:ind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288"/>
      </w:tblGrid>
      <w:tr w:rsidR="001925B1" w14:paraId="68B00AC6" w14:textId="77777777" w:rsidTr="00D532BA">
        <w:tc>
          <w:tcPr>
            <w:tcW w:w="5000" w:type="pct"/>
          </w:tcPr>
          <w:p w14:paraId="5F8E145D" w14:textId="77777777" w:rsidR="001925B1" w:rsidRDefault="001925B1" w:rsidP="00D532BA">
            <w:pPr>
              <w:ind w:right="424"/>
            </w:pPr>
            <w:r>
              <w:rPr>
                <w:noProof/>
              </w:rPr>
              <w:drawing>
                <wp:inline distT="0" distB="0" distL="0" distR="0" wp14:anchorId="1EE1D7AF" wp14:editId="591C0F04">
                  <wp:extent cx="4933335" cy="1701943"/>
                  <wp:effectExtent l="0" t="0" r="0" b="0"/>
                  <wp:docPr id="1901191443" name="Picture 2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1443" name="Picture 29" descr="A diagram of a circui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008199" cy="1727770"/>
                          </a:xfrm>
                          <a:prstGeom prst="rect">
                            <a:avLst/>
                          </a:prstGeom>
                        </pic:spPr>
                      </pic:pic>
                    </a:graphicData>
                  </a:graphic>
                </wp:inline>
              </w:drawing>
            </w:r>
          </w:p>
        </w:tc>
      </w:tr>
      <w:tr w:rsidR="001925B1" w14:paraId="6E0AA7A7" w14:textId="77777777" w:rsidTr="00D532BA">
        <w:tc>
          <w:tcPr>
            <w:tcW w:w="5000" w:type="pct"/>
          </w:tcPr>
          <w:p w14:paraId="449A49B6" w14:textId="77777777" w:rsidR="001925B1" w:rsidRDefault="001925B1" w:rsidP="00D532BA">
            <w:pPr>
              <w:jc w:val="right"/>
            </w:pPr>
            <w:r w:rsidRPr="006632F5">
              <w:rPr>
                <w:color w:val="A6A6A6" w:themeColor="background1" w:themeShade="A6"/>
              </w:rPr>
              <w:t xml:space="preserve">Neo6502 and Neo6502pc UEXT </w:t>
            </w:r>
            <w:r>
              <w:rPr>
                <w:color w:val="A6A6A6" w:themeColor="background1" w:themeShade="A6"/>
              </w:rPr>
              <w:t>schematic</w:t>
            </w:r>
          </w:p>
        </w:tc>
      </w:tr>
    </w:tbl>
    <w:p w14:paraId="29CE9806" w14:textId="77777777" w:rsidR="001925B1" w:rsidRDefault="001925B1" w:rsidP="001925B1">
      <w:pPr>
        <w:ind w:left="-5" w:right="424"/>
      </w:pPr>
    </w:p>
    <w:p w14:paraId="75AAD64C" w14:textId="77777777" w:rsidR="001925B1" w:rsidRDefault="001925B1" w:rsidP="001925B1">
      <w:pPr>
        <w:spacing w:line="259" w:lineRule="auto"/>
        <w:ind w:left="-2"/>
      </w:pPr>
    </w:p>
    <w:p w14:paraId="35EC23B0" w14:textId="77777777" w:rsidR="001925B1" w:rsidRDefault="001925B1" w:rsidP="001925B1">
      <w:r>
        <w:br w:type="page"/>
      </w:r>
    </w:p>
    <w:p w14:paraId="3F21D700" w14:textId="77777777" w:rsidR="001925B1" w:rsidRDefault="001925B1" w:rsidP="001925B1">
      <w:pPr>
        <w:pStyle w:val="Heading3"/>
      </w:pPr>
      <w:bookmarkStart w:id="31" w:name="_Toc6075"/>
      <w:bookmarkStart w:id="32" w:name="_Toc173749559"/>
      <w:r>
        <w:lastRenderedPageBreak/>
        <w:t xml:space="preserve">Neo6502pc and Neo6502 – Configuration Switch </w:t>
      </w:r>
      <w:bookmarkEnd w:id="31"/>
      <w:r>
        <w:t>Block</w:t>
      </w:r>
      <w:bookmarkEnd w:id="32"/>
    </w:p>
    <w:p w14:paraId="10420075" w14:textId="77777777" w:rsidR="001925B1" w:rsidRDefault="001925B1" w:rsidP="001925B1">
      <w:pPr>
        <w:ind w:left="-5" w:right="424"/>
      </w:pPr>
      <w:r>
        <w:t>The Slide configuration switch can enable/disable the Buzzer, also can connect or disconnect RESB, NMIB and IRQB to RP2040 UEXT signals.</w:t>
      </w: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355"/>
      </w:tblGrid>
      <w:tr w:rsidR="001925B1" w14:paraId="6F6BA1BC" w14:textId="77777777" w:rsidTr="00D532BA">
        <w:tc>
          <w:tcPr>
            <w:tcW w:w="5000" w:type="pct"/>
          </w:tcPr>
          <w:p w14:paraId="4F1839BB" w14:textId="77777777" w:rsidR="001925B1" w:rsidRDefault="001925B1" w:rsidP="00D532BA">
            <w:pPr>
              <w:ind w:right="424"/>
            </w:pPr>
            <w:r>
              <w:rPr>
                <w:noProof/>
              </w:rPr>
              <w:drawing>
                <wp:inline distT="0" distB="0" distL="0" distR="0" wp14:anchorId="2479005F" wp14:editId="510FEFE9">
                  <wp:extent cx="5574890" cy="1224117"/>
                  <wp:effectExtent l="0" t="0" r="635" b="0"/>
                  <wp:docPr id="403" name="Picture 403"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403" name="Picture 403" descr="A diagram of a circuit board&#10;&#10;Description automatically generated"/>
                          <pic:cNvPicPr/>
                        </pic:nvPicPr>
                        <pic:blipFill rotWithShape="1">
                          <a:blip r:embed="rId50"/>
                          <a:srcRect t="31252"/>
                          <a:stretch/>
                        </pic:blipFill>
                        <pic:spPr bwMode="auto">
                          <a:xfrm>
                            <a:off x="0" y="0"/>
                            <a:ext cx="5608331" cy="1231460"/>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2172197F" w14:textId="77777777" w:rsidTr="00D532BA">
        <w:tc>
          <w:tcPr>
            <w:tcW w:w="5000" w:type="pct"/>
          </w:tcPr>
          <w:p w14:paraId="0F288B3B" w14:textId="77777777" w:rsidR="001925B1" w:rsidRDefault="001925B1" w:rsidP="00D532BA">
            <w:pPr>
              <w:jc w:val="right"/>
            </w:pPr>
            <w:r w:rsidRPr="006632F5">
              <w:rPr>
                <w:color w:val="A6A6A6" w:themeColor="background1" w:themeShade="A6"/>
              </w:rPr>
              <w:t xml:space="preserve">Neo6502 and Neo6502pc </w:t>
            </w:r>
            <w:r>
              <w:rPr>
                <w:color w:val="A6A6A6" w:themeColor="background1" w:themeShade="A6"/>
              </w:rPr>
              <w:t>configuration switch block schematic</w:t>
            </w:r>
          </w:p>
        </w:tc>
      </w:tr>
    </w:tbl>
    <w:p w14:paraId="3148E66B" w14:textId="77777777" w:rsidR="001925B1" w:rsidRDefault="001925B1" w:rsidP="001925B1">
      <w:pPr>
        <w:ind w:left="104"/>
      </w:pPr>
      <w:r>
        <w:rPr>
          <w:noProof/>
        </w:rPr>
        <w:drawing>
          <wp:anchor distT="0" distB="0" distL="114300" distR="114300" simplePos="0" relativeHeight="251672576" behindDoc="0" locked="0" layoutInCell="1" allowOverlap="1" wp14:anchorId="6B73AEB6" wp14:editId="500259A1">
            <wp:simplePos x="0" y="0"/>
            <wp:positionH relativeFrom="column">
              <wp:posOffset>4063447</wp:posOffset>
            </wp:positionH>
            <wp:positionV relativeFrom="paragraph">
              <wp:posOffset>113194</wp:posOffset>
            </wp:positionV>
            <wp:extent cx="1879887" cy="1429825"/>
            <wp:effectExtent l="0" t="0" r="0" b="4445"/>
            <wp:wrapSquare wrapText="bothSides"/>
            <wp:docPr id="89987501"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C6312" w14:textId="77777777" w:rsidR="001925B1" w:rsidRDefault="001925B1" w:rsidP="001925B1">
      <w:pPr>
        <w:ind w:left="-5" w:right="424"/>
      </w:pPr>
      <w:r>
        <w:t xml:space="preserve">By </w:t>
      </w:r>
      <w:proofErr w:type="gramStart"/>
      <w:r>
        <w:t>default</w:t>
      </w:r>
      <w:proofErr w:type="gramEnd"/>
      <w:r>
        <w:t xml:space="preserve"> Neo6502pc is shipped with all switches in the closed state – enabling the </w:t>
      </w:r>
      <w:r w:rsidRPr="004E2934">
        <w:t>Piezoelectric Buzzer Speaker</w:t>
      </w:r>
      <w:r>
        <w:t xml:space="preserve">, and all signals wired to the RP2040.   With SW2, SW3 and SW4 enabled, the SPI on UEXT </w:t>
      </w:r>
      <w:proofErr w:type="spellStart"/>
      <w:r>
        <w:t>can not</w:t>
      </w:r>
      <w:proofErr w:type="spellEnd"/>
      <w:r>
        <w:t xml:space="preserve"> be used.</w:t>
      </w:r>
    </w:p>
    <w:p w14:paraId="5A319F53" w14:textId="77777777" w:rsidR="001925B1" w:rsidRDefault="001925B1" w:rsidP="001925B1">
      <w:pPr>
        <w:ind w:left="-5" w:right="424"/>
      </w:pPr>
    </w:p>
    <w:p w14:paraId="3CBA21AC" w14:textId="77777777" w:rsidR="001925B1" w:rsidRDefault="001925B1" w:rsidP="001925B1">
      <w:pPr>
        <w:ind w:left="-5" w:right="424"/>
      </w:pPr>
    </w:p>
    <w:p w14:paraId="4BAA9A40" w14:textId="77777777" w:rsidR="001925B1" w:rsidRPr="00E15FA9" w:rsidRDefault="001925B1" w:rsidP="001925B1">
      <w:pPr>
        <w:rPr>
          <w:rFonts w:eastAsiaTheme="majorEastAsia"/>
        </w:rPr>
      </w:pPr>
      <w:bookmarkStart w:id="33" w:name="_Toc6077"/>
      <w:r>
        <w:br w:type="page"/>
      </w:r>
      <w:bookmarkEnd w:id="33"/>
    </w:p>
    <w:p w14:paraId="7067871F" w14:textId="61A61179" w:rsidR="00C26DA3" w:rsidRDefault="00E15FA9" w:rsidP="00241889">
      <w:pPr>
        <w:pStyle w:val="Heading1"/>
      </w:pPr>
      <w:bookmarkStart w:id="34" w:name="_Toc173749560"/>
      <w:r>
        <w:lastRenderedPageBreak/>
        <w:t xml:space="preserve">Appendix B – </w:t>
      </w:r>
      <w:r w:rsidR="007E45F1">
        <w:t>CREDITS and LICENSE</w:t>
      </w:r>
      <w:bookmarkEnd w:id="34"/>
    </w:p>
    <w:p w14:paraId="49414724" w14:textId="07F44A39" w:rsidR="007E45F1" w:rsidRDefault="007E45F1" w:rsidP="00241889">
      <w:r>
        <w:t xml:space="preserve">The Neo6502 board, schematics, and firmware are all part of an </w:t>
      </w:r>
      <w:proofErr w:type="gramStart"/>
      <w:r>
        <w:t>Open Source</w:t>
      </w:r>
      <w:proofErr w:type="gramEnd"/>
      <w:r>
        <w:t xml:space="preserve"> project created by </w:t>
      </w:r>
      <w:r w:rsidRPr="00C26DA3">
        <w:t xml:space="preserve">Mr. </w:t>
      </w:r>
      <w:proofErr w:type="spellStart"/>
      <w:r w:rsidRPr="00C26DA3">
        <w:t>Tsvetan</w:t>
      </w:r>
      <w:proofErr w:type="spellEnd"/>
      <w:r w:rsidRPr="00C26DA3">
        <w:t xml:space="preserve"> </w:t>
      </w:r>
      <w:proofErr w:type="spellStart"/>
      <w:r w:rsidRPr="00C26DA3">
        <w:t>Usunov</w:t>
      </w:r>
      <w:proofErr w:type="spellEnd"/>
      <w:r>
        <w:t xml:space="preserve"> of Bulgaria.  </w:t>
      </w:r>
    </w:p>
    <w:p w14:paraId="69CB4D18" w14:textId="77777777" w:rsidR="007E45F1" w:rsidRDefault="007E45F1" w:rsidP="00241889"/>
    <w:p w14:paraId="6011747F" w14:textId="05697E8F" w:rsidR="00751129" w:rsidRDefault="007E45F1" w:rsidP="00241889">
      <w:r>
        <w:t xml:space="preserve">This document is </w:t>
      </w:r>
      <w:proofErr w:type="spellStart"/>
      <w:proofErr w:type="gramStart"/>
      <w:r>
        <w:t>a</w:t>
      </w:r>
      <w:proofErr w:type="spellEnd"/>
      <w:proofErr w:type="gramEnd"/>
      <w:r w:rsidR="00751129">
        <w:t xml:space="preserve"> open-source </w:t>
      </w:r>
      <w:r w:rsidR="002A07DE">
        <w:t xml:space="preserve">copy-left </w:t>
      </w:r>
      <w:r w:rsidR="00751129">
        <w:t>document that is a</w:t>
      </w:r>
      <w:r>
        <w:t xml:space="preserve"> collection and combination of various </w:t>
      </w:r>
      <w:r w:rsidR="00751129">
        <w:t xml:space="preserve">other open-source </w:t>
      </w:r>
      <w:r>
        <w:t xml:space="preserve">documents </w:t>
      </w:r>
      <w:r w:rsidR="00751129">
        <w:t>and is meant to be a superset of these documents and replaces them.  A</w:t>
      </w:r>
      <w:r w:rsidR="001B021A">
        <w:t>ll</w:t>
      </w:r>
      <w:r w:rsidR="00751129">
        <w:t xml:space="preserve"> derivatives of this document must also carry the same open-source copy-left license. </w:t>
      </w:r>
    </w:p>
    <w:p w14:paraId="077AED9E" w14:textId="77777777" w:rsidR="00751129" w:rsidRDefault="00751129" w:rsidP="00241889"/>
    <w:p w14:paraId="7E89DFE7" w14:textId="61FB0743" w:rsidR="00751129" w:rsidRDefault="00751129" w:rsidP="00241889">
      <w:pPr>
        <w:pStyle w:val="Heading2"/>
      </w:pPr>
      <w:bookmarkStart w:id="35" w:name="_Toc173749561"/>
      <w:r>
        <w:t>This document initially created by</w:t>
      </w:r>
      <w:bookmarkEnd w:id="35"/>
    </w:p>
    <w:p w14:paraId="2F3A4E6F" w14:textId="01421379" w:rsidR="00751129" w:rsidRDefault="00751129" w:rsidP="00241889">
      <w:r w:rsidRPr="003A4E62">
        <w:rPr>
          <w:b/>
          <w:bCs/>
        </w:rPr>
        <w:t>Greg Jewett</w:t>
      </w:r>
      <w:r w:rsidR="006617F4">
        <w:br/>
      </w:r>
      <w:r w:rsidR="006617F4" w:rsidRPr="003A4E62">
        <w:rPr>
          <w:b/>
          <w:bCs/>
        </w:rPr>
        <w:t>Email:</w:t>
      </w:r>
      <w:r w:rsidR="006617F4">
        <w:t xml:space="preserve"> </w:t>
      </w:r>
      <w:proofErr w:type="spellStart"/>
      <w:r>
        <w:t>greg</w:t>
      </w:r>
      <w:proofErr w:type="spellEnd"/>
      <w:r w:rsidRPr="003A4E62">
        <w:rPr>
          <w:vertAlign w:val="subscript"/>
        </w:rPr>
        <w:t>(at)</w:t>
      </w:r>
      <w:proofErr w:type="spellStart"/>
      <w:r>
        <w:t>ejewett</w:t>
      </w:r>
      <w:proofErr w:type="spellEnd"/>
      <w:r w:rsidR="002A07DE" w:rsidRPr="003A4E62">
        <w:rPr>
          <w:vertAlign w:val="subscript"/>
        </w:rPr>
        <w:t>(dot)</w:t>
      </w:r>
      <w:r>
        <w:t>com</w:t>
      </w:r>
      <w:r w:rsidR="008D0F62">
        <w:br/>
      </w:r>
      <w:r w:rsidR="006617F4" w:rsidRPr="003A4E62">
        <w:rPr>
          <w:b/>
          <w:bCs/>
        </w:rPr>
        <w:t>Website:</w:t>
      </w:r>
      <w:r w:rsidR="006617F4">
        <w:t xml:space="preserve"> </w:t>
      </w:r>
      <w:hyperlink r:id="rId51" w:history="1">
        <w:r w:rsidR="003A4E62" w:rsidRPr="007D3726">
          <w:rPr>
            <w:rStyle w:val="Hyperlink"/>
          </w:rPr>
          <w:t>https://sites.google.com/ejewett.com/gregjewett/home</w:t>
        </w:r>
      </w:hyperlink>
    </w:p>
    <w:p w14:paraId="54B39B8B" w14:textId="77777777" w:rsidR="003A4E62" w:rsidRDefault="003A4E62" w:rsidP="00241889"/>
    <w:p w14:paraId="06822A34" w14:textId="348D0F9E" w:rsidR="003A4E62" w:rsidRDefault="003A4E62" w:rsidP="00241889">
      <w:pPr>
        <w:pStyle w:val="Heading2"/>
      </w:pPr>
      <w:bookmarkStart w:id="36" w:name="_Toc173749562"/>
      <w:r>
        <w:t>Additional authors and Contributors</w:t>
      </w:r>
      <w:bookmarkEnd w:id="36"/>
    </w:p>
    <w:p w14:paraId="2840D421" w14:textId="159BD33D" w:rsidR="003A4E62" w:rsidRDefault="001E3FC8" w:rsidP="00241889">
      <w:pPr>
        <w:pStyle w:val="ListParagraph"/>
        <w:numPr>
          <w:ilvl w:val="0"/>
          <w:numId w:val="5"/>
        </w:numPr>
      </w:pPr>
      <w:proofErr w:type="spellStart"/>
      <w:r>
        <w:t>Veselin</w:t>
      </w:r>
      <w:proofErr w:type="spellEnd"/>
      <w:r>
        <w:t xml:space="preserve"> </w:t>
      </w:r>
      <w:proofErr w:type="spellStart"/>
      <w:r>
        <w:t>Sladkov</w:t>
      </w:r>
      <w:proofErr w:type="spellEnd"/>
      <w:r>
        <w:t xml:space="preserve"> (</w:t>
      </w:r>
      <w:hyperlink r:id="rId52" w:history="1">
        <w:r w:rsidRPr="007D3726">
          <w:rPr>
            <w:rStyle w:val="Hyperlink"/>
          </w:rPr>
          <w:t>veselin.sladkov@gmail.com</w:t>
        </w:r>
      </w:hyperlink>
      <w:r>
        <w:t>)</w:t>
      </w:r>
    </w:p>
    <w:p w14:paraId="581FE857" w14:textId="568BF823" w:rsidR="001E3FC8" w:rsidRPr="003A4E62" w:rsidRDefault="001E3FC8" w:rsidP="00241889">
      <w:pPr>
        <w:pStyle w:val="ListParagraph"/>
        <w:numPr>
          <w:ilvl w:val="0"/>
          <w:numId w:val="5"/>
        </w:numPr>
      </w:pPr>
      <w:r>
        <w:t>Paul Robson (paul@robsons.org.uk)</w:t>
      </w:r>
    </w:p>
    <w:p w14:paraId="3751B293" w14:textId="77777777" w:rsidR="00751129" w:rsidRDefault="00751129" w:rsidP="00241889"/>
    <w:p w14:paraId="2EFC1A9F" w14:textId="6F0E9601" w:rsidR="00751129" w:rsidRDefault="006617F4" w:rsidP="00241889">
      <w:pPr>
        <w:pStyle w:val="Heading2"/>
      </w:pPr>
      <w:bookmarkStart w:id="37" w:name="_Toc173749563"/>
      <w:r>
        <w:t>Included documents (</w:t>
      </w:r>
      <w:r w:rsidR="008D0F62">
        <w:t>superseding</w:t>
      </w:r>
      <w:r>
        <w:t>)</w:t>
      </w:r>
      <w:bookmarkEnd w:id="37"/>
    </w:p>
    <w:p w14:paraId="74A9FA2C" w14:textId="7A2B438A" w:rsidR="006617F4" w:rsidRPr="006617F4" w:rsidRDefault="006617F4" w:rsidP="00241889">
      <w:pPr>
        <w:pStyle w:val="ListParagraph"/>
        <w:numPr>
          <w:ilvl w:val="0"/>
          <w:numId w:val="2"/>
        </w:numPr>
      </w:pPr>
      <w:r w:rsidRPr="006617F4">
        <w:t>Neo6502 Documentation</w:t>
      </w:r>
      <w:r>
        <w:t xml:space="preserve">, written by </w:t>
      </w:r>
      <w:r w:rsidRPr="006617F4">
        <w:t xml:space="preserve">Paul Robson and others </w:t>
      </w:r>
    </w:p>
    <w:p w14:paraId="64FF1BE4" w14:textId="354C66E1" w:rsidR="006617F4" w:rsidRDefault="006617F4" w:rsidP="00241889">
      <w:pPr>
        <w:pStyle w:val="ListParagraph"/>
        <w:numPr>
          <w:ilvl w:val="0"/>
          <w:numId w:val="2"/>
        </w:numPr>
      </w:pPr>
      <w:r>
        <w:t xml:space="preserve">Neo6502 User Manual, written by </w:t>
      </w:r>
      <w:proofErr w:type="spellStart"/>
      <w:r w:rsidRPr="00C26DA3">
        <w:t>Tsvetan</w:t>
      </w:r>
      <w:proofErr w:type="spellEnd"/>
      <w:r w:rsidRPr="00C26DA3">
        <w:t xml:space="preserve"> </w:t>
      </w:r>
      <w:proofErr w:type="spellStart"/>
      <w:r w:rsidRPr="00C26DA3">
        <w:t>Usunov</w:t>
      </w:r>
      <w:proofErr w:type="spellEnd"/>
      <w:r>
        <w:t>.</w:t>
      </w:r>
    </w:p>
    <w:p w14:paraId="0B28B264" w14:textId="15B99DD0" w:rsidR="008D0F62" w:rsidRDefault="007E45F1" w:rsidP="00241889">
      <w:r>
        <w:t xml:space="preserve"> </w:t>
      </w:r>
    </w:p>
    <w:p w14:paraId="2FBF80E9" w14:textId="04C6C8FB" w:rsidR="008D0F62" w:rsidRDefault="008D0F62" w:rsidP="00241889">
      <w:pPr>
        <w:pStyle w:val="Heading2"/>
      </w:pPr>
      <w:bookmarkStart w:id="38" w:name="_Toc173749564"/>
      <w:r>
        <w:t>Note to contributing authors</w:t>
      </w:r>
      <w:bookmarkEnd w:id="38"/>
    </w:p>
    <w:p w14:paraId="1CE19572" w14:textId="7E37FFF2" w:rsidR="008D0F62" w:rsidRDefault="008D0F62" w:rsidP="00241889">
      <w:pPr>
        <w:pStyle w:val="ListParagraph"/>
        <w:numPr>
          <w:ilvl w:val="0"/>
          <w:numId w:val="4"/>
        </w:numPr>
      </w:pPr>
      <w:r>
        <w:t>Please update the document revision section.</w:t>
      </w:r>
    </w:p>
    <w:p w14:paraId="7C2CD3F5" w14:textId="1EA6BD74" w:rsidR="008D0F62" w:rsidRDefault="008D0F62" w:rsidP="00241889">
      <w:pPr>
        <w:pStyle w:val="ListParagraph"/>
        <w:numPr>
          <w:ilvl w:val="0"/>
          <w:numId w:val="4"/>
        </w:numPr>
      </w:pPr>
      <w:r>
        <w:t>Please include your name (</w:t>
      </w:r>
      <w:r w:rsidRPr="00641383">
        <w:rPr>
          <w:i/>
          <w:iCs/>
        </w:rPr>
        <w:t>at minimum</w:t>
      </w:r>
      <w:r>
        <w:t>) and contact information (</w:t>
      </w:r>
      <w:r w:rsidRPr="00641383">
        <w:rPr>
          <w:i/>
          <w:iCs/>
        </w:rPr>
        <w:t>optional</w:t>
      </w:r>
      <w:r>
        <w:t>) above.</w:t>
      </w:r>
    </w:p>
    <w:p w14:paraId="19C323A6" w14:textId="77777777" w:rsidR="008D0F62" w:rsidRDefault="008D0F62" w:rsidP="00241889">
      <w:pPr>
        <w:pStyle w:val="ListParagraph"/>
      </w:pPr>
    </w:p>
    <w:p w14:paraId="5C5DA10E" w14:textId="77777777" w:rsidR="001E3FC8" w:rsidRDefault="001E3FC8" w:rsidP="0072283A"/>
    <w:p w14:paraId="702EF7A0" w14:textId="77777777" w:rsidR="001E3FC8" w:rsidRDefault="001E3FC8" w:rsidP="00241889">
      <w:pPr>
        <w:pStyle w:val="ListParagraph"/>
      </w:pPr>
    </w:p>
    <w:p w14:paraId="0D878F1E" w14:textId="7D4CDD72" w:rsidR="003D1457" w:rsidRDefault="003D1457" w:rsidP="00241889">
      <w:r>
        <w:br w:type="page"/>
      </w:r>
    </w:p>
    <w:p w14:paraId="08D855EE" w14:textId="0FADB306" w:rsidR="008D0F62" w:rsidRDefault="00E15FA9" w:rsidP="00241889">
      <w:pPr>
        <w:pStyle w:val="Heading1"/>
      </w:pPr>
      <w:bookmarkStart w:id="39" w:name="_Toc173749565"/>
      <w:r>
        <w:lastRenderedPageBreak/>
        <w:t xml:space="preserve">Appendix C – </w:t>
      </w:r>
      <w:r w:rsidR="003D1457">
        <w:t>Document Revision History</w:t>
      </w:r>
      <w:bookmarkEnd w:id="39"/>
    </w:p>
    <w:tbl>
      <w:tblPr>
        <w:tblStyle w:val="GridTable4-Accent1"/>
        <w:tblW w:w="4995" w:type="pct"/>
        <w:tblLook w:val="04A0" w:firstRow="1" w:lastRow="0" w:firstColumn="1" w:lastColumn="0" w:noHBand="0" w:noVBand="1"/>
      </w:tblPr>
      <w:tblGrid>
        <w:gridCol w:w="2064"/>
        <w:gridCol w:w="7277"/>
      </w:tblGrid>
      <w:tr w:rsidR="003D1457" w14:paraId="7563C1DF" w14:textId="77777777" w:rsidTr="003D1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pct"/>
          </w:tcPr>
          <w:p w14:paraId="007E823D" w14:textId="341E06EF" w:rsidR="003D1457" w:rsidRPr="003D1457" w:rsidRDefault="003D1457" w:rsidP="00241889">
            <w:r w:rsidRPr="003D1457">
              <w:t>Date</w:t>
            </w:r>
          </w:p>
        </w:tc>
        <w:tc>
          <w:tcPr>
            <w:tcW w:w="3895" w:type="pct"/>
          </w:tcPr>
          <w:p w14:paraId="105704E7" w14:textId="4456E69B" w:rsidR="003D1457" w:rsidRPr="003D1457" w:rsidRDefault="003D1457" w:rsidP="00241889">
            <w:pPr>
              <w:cnfStyle w:val="100000000000" w:firstRow="1" w:lastRow="0" w:firstColumn="0" w:lastColumn="0" w:oddVBand="0" w:evenVBand="0" w:oddHBand="0" w:evenHBand="0" w:firstRowFirstColumn="0" w:firstRowLastColumn="0" w:lastRowFirstColumn="0" w:lastRowLastColumn="0"/>
            </w:pPr>
            <w:r w:rsidRPr="003D1457">
              <w:t>Change Description</w:t>
            </w:r>
          </w:p>
        </w:tc>
      </w:tr>
      <w:tr w:rsidR="003D1457" w14:paraId="05CA5354" w14:textId="77777777" w:rsidTr="003D1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pct"/>
          </w:tcPr>
          <w:p w14:paraId="0F1176F2" w14:textId="0B0CC5BD" w:rsidR="003D1457" w:rsidRPr="003D1457" w:rsidRDefault="003D1457" w:rsidP="00241889">
            <w:r>
              <w:t>2024-08-04</w:t>
            </w:r>
          </w:p>
        </w:tc>
        <w:tc>
          <w:tcPr>
            <w:tcW w:w="3895" w:type="pct"/>
          </w:tcPr>
          <w:p w14:paraId="2C0CE56D" w14:textId="077A6F40" w:rsidR="003D1457" w:rsidRDefault="003D1457" w:rsidP="00241889">
            <w:pPr>
              <w:cnfStyle w:val="000000100000" w:firstRow="0" w:lastRow="0" w:firstColumn="0" w:lastColumn="0" w:oddVBand="0" w:evenVBand="0" w:oddHBand="1" w:evenHBand="0" w:firstRowFirstColumn="0" w:firstRowLastColumn="0" w:lastRowFirstColumn="0" w:lastRowLastColumn="0"/>
            </w:pPr>
            <w:r>
              <w:t>Initial version</w:t>
            </w:r>
          </w:p>
        </w:tc>
      </w:tr>
      <w:tr w:rsidR="003D1457" w14:paraId="099DCA4F" w14:textId="77777777" w:rsidTr="003D1457">
        <w:tc>
          <w:tcPr>
            <w:cnfStyle w:val="001000000000" w:firstRow="0" w:lastRow="0" w:firstColumn="1" w:lastColumn="0" w:oddVBand="0" w:evenVBand="0" w:oddHBand="0" w:evenHBand="0" w:firstRowFirstColumn="0" w:firstRowLastColumn="0" w:lastRowFirstColumn="0" w:lastRowLastColumn="0"/>
            <w:tcW w:w="1105" w:type="pct"/>
          </w:tcPr>
          <w:p w14:paraId="3DEB70FE" w14:textId="77777777" w:rsidR="003D1457" w:rsidRPr="003D1457" w:rsidRDefault="003D1457" w:rsidP="00241889"/>
        </w:tc>
        <w:tc>
          <w:tcPr>
            <w:tcW w:w="3895" w:type="pct"/>
          </w:tcPr>
          <w:p w14:paraId="0C5A91F3" w14:textId="77777777" w:rsidR="003D1457" w:rsidRDefault="003D1457" w:rsidP="00241889">
            <w:pPr>
              <w:cnfStyle w:val="000000000000" w:firstRow="0" w:lastRow="0" w:firstColumn="0" w:lastColumn="0" w:oddVBand="0" w:evenVBand="0" w:oddHBand="0" w:evenHBand="0" w:firstRowFirstColumn="0" w:firstRowLastColumn="0" w:lastRowFirstColumn="0" w:lastRowLastColumn="0"/>
            </w:pPr>
          </w:p>
        </w:tc>
      </w:tr>
      <w:tr w:rsidR="003D1457" w14:paraId="61F21827" w14:textId="77777777" w:rsidTr="003D1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pct"/>
          </w:tcPr>
          <w:p w14:paraId="0566E091" w14:textId="77777777" w:rsidR="003D1457" w:rsidRPr="003D1457" w:rsidRDefault="003D1457" w:rsidP="00241889"/>
        </w:tc>
        <w:tc>
          <w:tcPr>
            <w:tcW w:w="3895" w:type="pct"/>
          </w:tcPr>
          <w:p w14:paraId="56C1C010" w14:textId="77777777" w:rsidR="003D1457" w:rsidRDefault="003D1457" w:rsidP="00241889">
            <w:pPr>
              <w:cnfStyle w:val="000000100000" w:firstRow="0" w:lastRow="0" w:firstColumn="0" w:lastColumn="0" w:oddVBand="0" w:evenVBand="0" w:oddHBand="1" w:evenHBand="0" w:firstRowFirstColumn="0" w:firstRowLastColumn="0" w:lastRowFirstColumn="0" w:lastRowLastColumn="0"/>
            </w:pPr>
          </w:p>
        </w:tc>
      </w:tr>
    </w:tbl>
    <w:p w14:paraId="7CD99061" w14:textId="77777777" w:rsidR="003D1457" w:rsidRDefault="003D1457" w:rsidP="00241889"/>
    <w:p w14:paraId="1F09E7A6" w14:textId="6203147A" w:rsidR="00EE6A8E" w:rsidRDefault="00EE6A8E">
      <w:r>
        <w:br w:type="page"/>
      </w:r>
    </w:p>
    <w:p w14:paraId="2B35748C" w14:textId="20BEEEB4" w:rsidR="003D1457" w:rsidRDefault="00EE6A8E" w:rsidP="00EE6A8E">
      <w:pPr>
        <w:pStyle w:val="Heading1"/>
      </w:pPr>
      <w:bookmarkStart w:id="40" w:name="_Toc173749566"/>
      <w:r>
        <w:lastRenderedPageBreak/>
        <w:t xml:space="preserve">Appendix D – About </w:t>
      </w:r>
      <w:proofErr w:type="spellStart"/>
      <w:r>
        <w:t>Olimex</w:t>
      </w:r>
      <w:bookmarkEnd w:id="40"/>
      <w:proofErr w:type="spellEnd"/>
    </w:p>
    <w:p w14:paraId="6C4B36AA" w14:textId="77777777" w:rsidR="00EE6A8E" w:rsidRPr="00C31BDD" w:rsidRDefault="00EE6A8E" w:rsidP="00EE6A8E"/>
    <w:p w14:paraId="1C7CFA24" w14:textId="77777777" w:rsidR="00EE6A8E" w:rsidRDefault="00EE6A8E" w:rsidP="00EE6A8E">
      <w:r w:rsidRPr="00C31BDD">
        <w:rPr>
          <w:noProof/>
        </w:rPr>
        <w:drawing>
          <wp:inline distT="0" distB="0" distL="0" distR="0" wp14:anchorId="68890DF9" wp14:editId="6CE9E65E">
            <wp:extent cx="2547257" cy="702885"/>
            <wp:effectExtent l="0" t="0" r="0" b="0"/>
            <wp:docPr id="1802661361"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EE6A8E" w14:paraId="34BA9C99" w14:textId="77777777" w:rsidTr="00D532BA">
        <w:tc>
          <w:tcPr>
            <w:tcW w:w="1780" w:type="pct"/>
          </w:tcPr>
          <w:p w14:paraId="0194FD97" w14:textId="77777777" w:rsidR="00EE6A8E" w:rsidRPr="00C26DA3" w:rsidRDefault="00EE6A8E" w:rsidP="00D532BA">
            <w:r w:rsidRPr="009E0241">
              <w:rPr>
                <w:b/>
                <w:bCs/>
              </w:rPr>
              <w:t>OLIMEX Ltd.</w:t>
            </w:r>
            <w:r w:rsidRPr="00C26DA3">
              <w:br/>
              <w:t>2 Pravda St., P.O.</w:t>
            </w:r>
            <w:r>
              <w:t xml:space="preserve"> </w:t>
            </w:r>
            <w:r w:rsidRPr="00C26DA3">
              <w:t>Box 237,</w:t>
            </w:r>
            <w:r w:rsidRPr="00C26DA3">
              <w:br/>
              <w:t>Plovdiv 4000 BULGARIA</w:t>
            </w:r>
          </w:p>
        </w:tc>
        <w:tc>
          <w:tcPr>
            <w:tcW w:w="3220" w:type="pct"/>
          </w:tcPr>
          <w:p w14:paraId="4BD13A69" w14:textId="77777777" w:rsidR="00EE6A8E" w:rsidRPr="00C26DA3" w:rsidRDefault="00EE6A8E" w:rsidP="00D532BA">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53"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76165F56" w14:textId="77777777" w:rsidR="00EE6A8E" w:rsidRPr="00C31BDD" w:rsidRDefault="00EE6A8E" w:rsidP="00EE6A8E"/>
    <w:p w14:paraId="383516E5" w14:textId="77777777" w:rsidR="00EE6A8E" w:rsidRDefault="00EE6A8E" w:rsidP="00EE6A8E"/>
    <w:p w14:paraId="442117B1" w14:textId="77777777" w:rsidR="00EE6A8E" w:rsidRDefault="00EE6A8E" w:rsidP="00EE6A8E">
      <w:proofErr w:type="spellStart"/>
      <w:r>
        <w:t>Olimex</w:t>
      </w:r>
      <w:proofErr w:type="spellEnd"/>
      <w:r>
        <w:t xml:space="preserve"> Ltd is a leading provider for development tools and programmers for embedded market.</w:t>
      </w:r>
    </w:p>
    <w:p w14:paraId="4496B24C" w14:textId="77777777" w:rsidR="00EE6A8E" w:rsidRDefault="00EE6A8E" w:rsidP="00EE6A8E"/>
    <w:p w14:paraId="6442F502" w14:textId="4B19FCB6" w:rsidR="00EE6A8E" w:rsidRDefault="00EE6A8E" w:rsidP="00EE6A8E">
      <w:r>
        <w:t>The company has 28 years of experience in designing, prototyping and manufacturing printed circuit boards, sub-assemblies, and complete electronic products.</w:t>
      </w:r>
    </w:p>
    <w:p w14:paraId="77BE410A" w14:textId="77777777" w:rsidR="00EE6A8E" w:rsidRDefault="00EE6A8E" w:rsidP="00EE6A8E"/>
    <w:p w14:paraId="58D20B60" w14:textId="1874E9F8" w:rsidR="00EE6A8E" w:rsidRDefault="00EE6A8E" w:rsidP="00EE6A8E">
      <w:r>
        <w:t>We were established in 1991 in Plovdiv - the second largest city in Bulgaria.</w:t>
      </w:r>
    </w:p>
    <w:p w14:paraId="0D0B4D8D" w14:textId="77777777" w:rsidR="00EE6A8E" w:rsidRDefault="00EE6A8E" w:rsidP="00EE6A8E"/>
    <w:p w14:paraId="05AACE60" w14:textId="77777777" w:rsidR="00EE6A8E" w:rsidRDefault="00EE6A8E" w:rsidP="00EE6A8E">
      <w:r>
        <w:t>We have extensive knowledge in analog, digital, and microcontroller design, and we offer our own-designed development boards, programmers and emulators for rapid prototyping ARM, AVR, MSP430, MAXQ and PIC microcontrollers.</w:t>
      </w:r>
    </w:p>
    <w:p w14:paraId="04BBFC8A" w14:textId="77777777" w:rsidR="00EE6A8E" w:rsidRDefault="00EE6A8E" w:rsidP="00EE6A8E"/>
    <w:p w14:paraId="152F44CA" w14:textId="77777777" w:rsidR="00EE6A8E" w:rsidRDefault="00EE6A8E" w:rsidP="00EE6A8E">
      <w:proofErr w:type="spellStart"/>
      <w:r>
        <w:t>Olimex</w:t>
      </w:r>
      <w:proofErr w:type="spellEnd"/>
      <w:r>
        <w:t xml:space="preserve"> is recognized as an approved third-party hardware developer by Texas Instruments Inc., Maxim Integrated, Atmel Inc., NXP Inc., ST Microelectronics Inc., IAR Systems AB, Cirrus Logic Inc., OKI Semiconductor Inc, Energy Micro Inc., and Microchip Inc.   </w:t>
      </w:r>
    </w:p>
    <w:p w14:paraId="1DFB84D2" w14:textId="77777777" w:rsidR="00EE6A8E" w:rsidRDefault="00EE6A8E" w:rsidP="00EE6A8E"/>
    <w:p w14:paraId="3AD3EE6F" w14:textId="1BBA4CFE" w:rsidR="00EE6A8E" w:rsidRDefault="00EE6A8E" w:rsidP="00EE6A8E">
      <w:r>
        <w:t>We have over 30,000 active customer accounts who regularly use our services for electronic boards development and prototyping. Our design capabilities are backed by our own PCB prototype production and assembly facility, so all designs made by us are created with design-for-manufacturing in mind - which guarantees that they are optimized for reliability and provide cost-effective solutions for our customers.</w:t>
      </w:r>
    </w:p>
    <w:p w14:paraId="6F6EE9EB" w14:textId="77777777" w:rsidR="00EE6A8E" w:rsidRDefault="00EE6A8E" w:rsidP="00EE6A8E"/>
    <w:p w14:paraId="1D36A85C" w14:textId="41421523" w:rsidR="00EE6A8E" w:rsidRPr="003D1457" w:rsidRDefault="00EE6A8E" w:rsidP="00EE6A8E">
      <w:r>
        <w:t>The company’s 5,000 sq m. production buildings are situated on our 10,000 sq m. property.</w:t>
      </w:r>
    </w:p>
    <w:sectPr w:rsidR="00EE6A8E" w:rsidRPr="003D1457" w:rsidSect="00315DC8">
      <w:type w:val="continuous"/>
      <w:pgSz w:w="12240" w:h="15840"/>
      <w:pgMar w:top="1080" w:right="108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A81A4" w14:textId="77777777" w:rsidR="001B3C7D" w:rsidRDefault="001B3C7D" w:rsidP="00241889">
      <w:r>
        <w:separator/>
      </w:r>
    </w:p>
  </w:endnote>
  <w:endnote w:type="continuationSeparator" w:id="0">
    <w:p w14:paraId="448A0D5B" w14:textId="77777777" w:rsidR="001B3C7D" w:rsidRDefault="001B3C7D" w:rsidP="00241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ADLaM Display">
    <w:panose1 w:val="02010000000000000000"/>
    <w:charset w:val="4D"/>
    <w:family w:val="auto"/>
    <w:pitch w:val="variable"/>
    <w:sig w:usb0="8000206F" w:usb1="42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6C44" w14:textId="0AFF5F44" w:rsidR="00C26DA3" w:rsidRPr="00C26DA3" w:rsidRDefault="006E5B25" w:rsidP="00241889">
    <w:pPr>
      <w:pStyle w:val="Footer"/>
    </w:pPr>
    <w:r>
      <w:t>Neo6502 Computers Documentation</w:t>
    </w:r>
    <w:r>
      <w:tab/>
    </w:r>
    <w:r>
      <w:tab/>
    </w:r>
    <w:r w:rsidR="00C26DA3" w:rsidRPr="00C26DA3">
      <w:t xml:space="preserve">Page </w:t>
    </w:r>
    <w:r w:rsidR="00C26DA3" w:rsidRPr="00C26DA3">
      <w:fldChar w:fldCharType="begin"/>
    </w:r>
    <w:r w:rsidR="00C26DA3" w:rsidRPr="00C26DA3">
      <w:instrText xml:space="preserve"> PAGE  \* MERGEFORMAT </w:instrText>
    </w:r>
    <w:r w:rsidR="00C26DA3" w:rsidRPr="00C26DA3">
      <w:fldChar w:fldCharType="separate"/>
    </w:r>
    <w:r w:rsidR="00C26DA3" w:rsidRPr="00C26DA3">
      <w:rPr>
        <w:noProof/>
      </w:rPr>
      <w:t>2</w:t>
    </w:r>
    <w:r w:rsidR="00C26DA3" w:rsidRPr="00C26DA3">
      <w:fldChar w:fldCharType="end"/>
    </w:r>
    <w:r w:rsidR="00C26DA3" w:rsidRPr="00C26DA3">
      <w:t xml:space="preserve"> of </w:t>
    </w:r>
    <w:fldSimple w:instr=" NUMPAGES  \* MERGEFORMAT ">
      <w:r w:rsidR="00C26DA3" w:rsidRPr="00C26DA3">
        <w:rPr>
          <w:noProof/>
        </w:rPr>
        <w:t>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0CDC5A" w14:textId="77777777" w:rsidR="001B3C7D" w:rsidRDefault="001B3C7D" w:rsidP="00241889">
      <w:r>
        <w:separator/>
      </w:r>
    </w:p>
  </w:footnote>
  <w:footnote w:type="continuationSeparator" w:id="0">
    <w:p w14:paraId="10663131" w14:textId="77777777" w:rsidR="001B3C7D" w:rsidRDefault="001B3C7D" w:rsidP="00241889">
      <w:r>
        <w:continuationSeparator/>
      </w:r>
    </w:p>
  </w:footnote>
  <w:footnote w:id="1">
    <w:p w14:paraId="65AC198E" w14:textId="17D59323" w:rsidR="00431357" w:rsidRDefault="00431357" w:rsidP="003F22D7">
      <w:pPr>
        <w:pStyle w:val="FootnoteText"/>
        <w:ind w:left="180" w:hanging="180"/>
      </w:pPr>
      <w:r>
        <w:rPr>
          <w:rStyle w:val="FootnoteReference"/>
        </w:rPr>
        <w:footnoteRef/>
      </w:r>
      <w:r>
        <w:t xml:space="preserve"> </w:t>
      </w:r>
      <w:r>
        <w:tab/>
        <w:t>The HDMI port is utilized by the built-in LCD display.</w:t>
      </w:r>
    </w:p>
  </w:footnote>
  <w:footnote w:id="2">
    <w:p w14:paraId="7EF54659" w14:textId="77827DB5" w:rsidR="00E02FF4" w:rsidRDefault="00E02FF4" w:rsidP="003F22D7">
      <w:pPr>
        <w:pStyle w:val="FootnoteText"/>
        <w:ind w:left="180" w:hanging="180"/>
      </w:pPr>
      <w:r>
        <w:rPr>
          <w:rStyle w:val="FootnoteReference"/>
        </w:rPr>
        <w:footnoteRef/>
      </w:r>
      <w:r>
        <w:t xml:space="preserve"> </w:t>
      </w:r>
      <w:r>
        <w:tab/>
        <w:t>The USB-A port can be used for various USB accessories (keyboards, flash drives, gamepad, etc..) and for the Neo6502</w:t>
      </w:r>
      <w:r w:rsidR="00BC5734">
        <w:t xml:space="preserve"> –</w:t>
      </w:r>
      <w:r>
        <w:t xml:space="preserve"> it serves as the RP2040 programming port (</w:t>
      </w:r>
      <w:r w:rsidRPr="00E02FF4">
        <w:rPr>
          <w:i/>
          <w:iCs/>
        </w:rPr>
        <w:t>requires a USB-A to USB-A cable</w:t>
      </w:r>
      <w:r>
        <w:t>).</w:t>
      </w:r>
    </w:p>
  </w:footnote>
  <w:footnote w:id="3">
    <w:p w14:paraId="0E784595" w14:textId="05B92155" w:rsidR="00E02FF4" w:rsidRDefault="00E02FF4" w:rsidP="003F22D7">
      <w:pPr>
        <w:pStyle w:val="FootnoteText"/>
        <w:ind w:left="180" w:hanging="180"/>
      </w:pPr>
      <w:r>
        <w:rPr>
          <w:rStyle w:val="FootnoteReference"/>
        </w:rPr>
        <w:footnoteRef/>
      </w:r>
      <w:r>
        <w:t xml:space="preserve"> </w:t>
      </w:r>
      <w:r>
        <w:tab/>
        <w:t>Requires the USB-Neohub (</w:t>
      </w:r>
      <w:r w:rsidRPr="008C6D80">
        <w:t>https://www.olimex.com/Products/USB-Modules/USB-NeoHub/open-source-hardware</w:t>
      </w:r>
      <w:r>
        <w:t xml:space="preserve">) the expand the number of USB-A ports available.  Additional ports are required to utilize NeoBasic, as you need at minimum a flash drive and keyboard.  </w:t>
      </w:r>
      <w:r w:rsidRPr="00E02FF4">
        <w:rPr>
          <w:i/>
          <w:iCs/>
        </w:rPr>
        <w:t>Unlike the USB-Neohub, not all USB hubs are compatible or supported</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763B4"/>
    <w:multiLevelType w:val="hybridMultilevel"/>
    <w:tmpl w:val="DE04F5E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D4312"/>
    <w:multiLevelType w:val="multilevel"/>
    <w:tmpl w:val="C304EF3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043265"/>
    <w:multiLevelType w:val="hybridMultilevel"/>
    <w:tmpl w:val="2956370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121D5"/>
    <w:multiLevelType w:val="hybridMultilevel"/>
    <w:tmpl w:val="5B7AE266"/>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4" w15:restartNumberingAfterBreak="0">
    <w:nsid w:val="13955CC2"/>
    <w:multiLevelType w:val="hybridMultilevel"/>
    <w:tmpl w:val="B442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467FD6"/>
    <w:multiLevelType w:val="hybridMultilevel"/>
    <w:tmpl w:val="C304EF38"/>
    <w:lvl w:ilvl="0" w:tplc="C60E958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15A3B43"/>
    <w:multiLevelType w:val="hybridMultilevel"/>
    <w:tmpl w:val="97A62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4743899"/>
    <w:multiLevelType w:val="multilevel"/>
    <w:tmpl w:val="F7EC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F24DE"/>
    <w:multiLevelType w:val="hybridMultilevel"/>
    <w:tmpl w:val="25268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143F1"/>
    <w:multiLevelType w:val="hybridMultilevel"/>
    <w:tmpl w:val="84542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AF3091"/>
    <w:multiLevelType w:val="hybridMultilevel"/>
    <w:tmpl w:val="F0FA5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97869"/>
    <w:multiLevelType w:val="hybridMultilevel"/>
    <w:tmpl w:val="6F489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FD382C"/>
    <w:multiLevelType w:val="hybridMultilevel"/>
    <w:tmpl w:val="65DE8E92"/>
    <w:lvl w:ilvl="0" w:tplc="EC52AB4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E0DEF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60599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08DCD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443F1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C880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2015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16C99E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5ACD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EB85697"/>
    <w:multiLevelType w:val="hybridMultilevel"/>
    <w:tmpl w:val="5AFC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B46DED"/>
    <w:multiLevelType w:val="hybridMultilevel"/>
    <w:tmpl w:val="97A6209A"/>
    <w:lvl w:ilvl="0" w:tplc="AA9835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E571DB"/>
    <w:multiLevelType w:val="hybridMultilevel"/>
    <w:tmpl w:val="4CC6A97A"/>
    <w:lvl w:ilvl="0" w:tplc="20E8D198">
      <w:start w:val="1"/>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847B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147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E0245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388CC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C2774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F871F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0836E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48409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30108FC"/>
    <w:multiLevelType w:val="multilevel"/>
    <w:tmpl w:val="ACD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B52D43"/>
    <w:multiLevelType w:val="hybridMultilevel"/>
    <w:tmpl w:val="461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294B91"/>
    <w:multiLevelType w:val="hybridMultilevel"/>
    <w:tmpl w:val="909AE69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DDA0E7E"/>
    <w:multiLevelType w:val="hybridMultilevel"/>
    <w:tmpl w:val="6FEA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D76CA6"/>
    <w:multiLevelType w:val="hybridMultilevel"/>
    <w:tmpl w:val="F0B8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F6764F"/>
    <w:multiLevelType w:val="hybridMultilevel"/>
    <w:tmpl w:val="00C0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9C0E19"/>
    <w:multiLevelType w:val="multilevel"/>
    <w:tmpl w:val="32A0B06E"/>
    <w:styleLink w:val="CurrentList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73E72D84"/>
    <w:multiLevelType w:val="hybridMultilevel"/>
    <w:tmpl w:val="BD16ADCA"/>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4" w15:restartNumberingAfterBreak="0">
    <w:nsid w:val="74AF33A7"/>
    <w:multiLevelType w:val="hybridMultilevel"/>
    <w:tmpl w:val="CC30042E"/>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6A2768C"/>
    <w:multiLevelType w:val="hybridMultilevel"/>
    <w:tmpl w:val="43AC94A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C62779"/>
    <w:multiLevelType w:val="hybridMultilevel"/>
    <w:tmpl w:val="71683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27505070">
    <w:abstractNumId w:val="7"/>
  </w:num>
  <w:num w:numId="2" w16cid:durableId="1248274470">
    <w:abstractNumId w:val="19"/>
  </w:num>
  <w:num w:numId="3" w16cid:durableId="663515546">
    <w:abstractNumId w:val="21"/>
  </w:num>
  <w:num w:numId="4" w16cid:durableId="1252810590">
    <w:abstractNumId w:val="20"/>
  </w:num>
  <w:num w:numId="5" w16cid:durableId="1023674623">
    <w:abstractNumId w:val="13"/>
  </w:num>
  <w:num w:numId="6" w16cid:durableId="1266766472">
    <w:abstractNumId w:val="17"/>
  </w:num>
  <w:num w:numId="7" w16cid:durableId="664626427">
    <w:abstractNumId w:val="10"/>
  </w:num>
  <w:num w:numId="8" w16cid:durableId="58332986">
    <w:abstractNumId w:val="11"/>
  </w:num>
  <w:num w:numId="9" w16cid:durableId="1037970109">
    <w:abstractNumId w:val="14"/>
  </w:num>
  <w:num w:numId="10" w16cid:durableId="1230115726">
    <w:abstractNumId w:val="6"/>
  </w:num>
  <w:num w:numId="11" w16cid:durableId="655190099">
    <w:abstractNumId w:val="2"/>
  </w:num>
  <w:num w:numId="12" w16cid:durableId="1512989466">
    <w:abstractNumId w:val="9"/>
  </w:num>
  <w:num w:numId="13" w16cid:durableId="1755930764">
    <w:abstractNumId w:val="8"/>
  </w:num>
  <w:num w:numId="14" w16cid:durableId="98642765">
    <w:abstractNumId w:val="5"/>
  </w:num>
  <w:num w:numId="15" w16cid:durableId="1372222130">
    <w:abstractNumId w:val="1"/>
  </w:num>
  <w:num w:numId="16" w16cid:durableId="1293368495">
    <w:abstractNumId w:val="18"/>
  </w:num>
  <w:num w:numId="17" w16cid:durableId="1514876756">
    <w:abstractNumId w:val="25"/>
  </w:num>
  <w:num w:numId="18" w16cid:durableId="2007660795">
    <w:abstractNumId w:val="0"/>
  </w:num>
  <w:num w:numId="19" w16cid:durableId="1556231820">
    <w:abstractNumId w:val="24"/>
  </w:num>
  <w:num w:numId="20" w16cid:durableId="916599110">
    <w:abstractNumId w:val="26"/>
  </w:num>
  <w:num w:numId="21" w16cid:durableId="2086416572">
    <w:abstractNumId w:val="22"/>
  </w:num>
  <w:num w:numId="22" w16cid:durableId="2111465871">
    <w:abstractNumId w:val="16"/>
  </w:num>
  <w:num w:numId="23" w16cid:durableId="542861951">
    <w:abstractNumId w:val="12"/>
  </w:num>
  <w:num w:numId="24" w16cid:durableId="1851211074">
    <w:abstractNumId w:val="15"/>
  </w:num>
  <w:num w:numId="25" w16cid:durableId="1963614898">
    <w:abstractNumId w:val="3"/>
  </w:num>
  <w:num w:numId="26" w16cid:durableId="1126237770">
    <w:abstractNumId w:val="23"/>
  </w:num>
  <w:num w:numId="27" w16cid:durableId="14430651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1F7"/>
    <w:rsid w:val="00041A51"/>
    <w:rsid w:val="000468EC"/>
    <w:rsid w:val="0005472C"/>
    <w:rsid w:val="00094FCF"/>
    <w:rsid w:val="000A119D"/>
    <w:rsid w:val="000F03B3"/>
    <w:rsid w:val="000F51EC"/>
    <w:rsid w:val="000F75DC"/>
    <w:rsid w:val="00100DCF"/>
    <w:rsid w:val="0011294F"/>
    <w:rsid w:val="0013373D"/>
    <w:rsid w:val="001346A4"/>
    <w:rsid w:val="00142029"/>
    <w:rsid w:val="00143E3E"/>
    <w:rsid w:val="001512BF"/>
    <w:rsid w:val="001925B1"/>
    <w:rsid w:val="001A035F"/>
    <w:rsid w:val="001B021A"/>
    <w:rsid w:val="001B3C7D"/>
    <w:rsid w:val="001C5B84"/>
    <w:rsid w:val="001C63A4"/>
    <w:rsid w:val="001E002B"/>
    <w:rsid w:val="001E3FC8"/>
    <w:rsid w:val="00226F16"/>
    <w:rsid w:val="002352D7"/>
    <w:rsid w:val="00241889"/>
    <w:rsid w:val="00250028"/>
    <w:rsid w:val="0027663F"/>
    <w:rsid w:val="00281D77"/>
    <w:rsid w:val="002966A5"/>
    <w:rsid w:val="002A07DE"/>
    <w:rsid w:val="002A71F7"/>
    <w:rsid w:val="002C3019"/>
    <w:rsid w:val="002D2B95"/>
    <w:rsid w:val="002E1553"/>
    <w:rsid w:val="002E2677"/>
    <w:rsid w:val="002E518E"/>
    <w:rsid w:val="003003FA"/>
    <w:rsid w:val="00315DC8"/>
    <w:rsid w:val="0034622B"/>
    <w:rsid w:val="00351104"/>
    <w:rsid w:val="003A3D46"/>
    <w:rsid w:val="003A4E62"/>
    <w:rsid w:val="003D024D"/>
    <w:rsid w:val="003D1457"/>
    <w:rsid w:val="003F22D7"/>
    <w:rsid w:val="00423D42"/>
    <w:rsid w:val="00430C15"/>
    <w:rsid w:val="00431357"/>
    <w:rsid w:val="004368F1"/>
    <w:rsid w:val="00436F80"/>
    <w:rsid w:val="00446008"/>
    <w:rsid w:val="00463D15"/>
    <w:rsid w:val="004B27A7"/>
    <w:rsid w:val="004B6A18"/>
    <w:rsid w:val="004B73DF"/>
    <w:rsid w:val="004C40A4"/>
    <w:rsid w:val="004D2566"/>
    <w:rsid w:val="004E2934"/>
    <w:rsid w:val="00512822"/>
    <w:rsid w:val="00532C83"/>
    <w:rsid w:val="00540E18"/>
    <w:rsid w:val="00547845"/>
    <w:rsid w:val="00570580"/>
    <w:rsid w:val="00582236"/>
    <w:rsid w:val="005D7D5B"/>
    <w:rsid w:val="005F535D"/>
    <w:rsid w:val="00622422"/>
    <w:rsid w:val="00633DFC"/>
    <w:rsid w:val="00641383"/>
    <w:rsid w:val="00650D4D"/>
    <w:rsid w:val="006617F4"/>
    <w:rsid w:val="006632F5"/>
    <w:rsid w:val="006642B3"/>
    <w:rsid w:val="00682E4D"/>
    <w:rsid w:val="00684829"/>
    <w:rsid w:val="006C27BE"/>
    <w:rsid w:val="006E5B25"/>
    <w:rsid w:val="0072283A"/>
    <w:rsid w:val="00736492"/>
    <w:rsid w:val="00751129"/>
    <w:rsid w:val="00766DBD"/>
    <w:rsid w:val="007A40FF"/>
    <w:rsid w:val="007C4ADF"/>
    <w:rsid w:val="007C61A3"/>
    <w:rsid w:val="007E45F1"/>
    <w:rsid w:val="007F527C"/>
    <w:rsid w:val="00812100"/>
    <w:rsid w:val="00826075"/>
    <w:rsid w:val="0085062E"/>
    <w:rsid w:val="00872EB3"/>
    <w:rsid w:val="008C6D80"/>
    <w:rsid w:val="008D0F62"/>
    <w:rsid w:val="008F2489"/>
    <w:rsid w:val="00937E50"/>
    <w:rsid w:val="009439F7"/>
    <w:rsid w:val="00946641"/>
    <w:rsid w:val="00961C3B"/>
    <w:rsid w:val="009740F8"/>
    <w:rsid w:val="009763ED"/>
    <w:rsid w:val="009B1A0F"/>
    <w:rsid w:val="009C44E8"/>
    <w:rsid w:val="009D095F"/>
    <w:rsid w:val="009E0241"/>
    <w:rsid w:val="00A216E6"/>
    <w:rsid w:val="00A24A7C"/>
    <w:rsid w:val="00A35FA5"/>
    <w:rsid w:val="00A929B5"/>
    <w:rsid w:val="00AE0761"/>
    <w:rsid w:val="00B01FD2"/>
    <w:rsid w:val="00B24E04"/>
    <w:rsid w:val="00B33062"/>
    <w:rsid w:val="00B4289A"/>
    <w:rsid w:val="00B562AD"/>
    <w:rsid w:val="00B6698A"/>
    <w:rsid w:val="00B70D6C"/>
    <w:rsid w:val="00BB0CD7"/>
    <w:rsid w:val="00BB7BDB"/>
    <w:rsid w:val="00BC5734"/>
    <w:rsid w:val="00C22584"/>
    <w:rsid w:val="00C2338F"/>
    <w:rsid w:val="00C23CBF"/>
    <w:rsid w:val="00C26DA3"/>
    <w:rsid w:val="00C31BDD"/>
    <w:rsid w:val="00C45ED9"/>
    <w:rsid w:val="00C7497A"/>
    <w:rsid w:val="00C75EBD"/>
    <w:rsid w:val="00CC1A60"/>
    <w:rsid w:val="00D0769C"/>
    <w:rsid w:val="00D22220"/>
    <w:rsid w:val="00D240AA"/>
    <w:rsid w:val="00D93DDD"/>
    <w:rsid w:val="00DA7652"/>
    <w:rsid w:val="00DD7F42"/>
    <w:rsid w:val="00DE7C8E"/>
    <w:rsid w:val="00E02FF4"/>
    <w:rsid w:val="00E04776"/>
    <w:rsid w:val="00E104B4"/>
    <w:rsid w:val="00E120B8"/>
    <w:rsid w:val="00E15FA9"/>
    <w:rsid w:val="00E16948"/>
    <w:rsid w:val="00E52890"/>
    <w:rsid w:val="00E6345A"/>
    <w:rsid w:val="00E6748B"/>
    <w:rsid w:val="00EE6A8E"/>
    <w:rsid w:val="00F026E2"/>
    <w:rsid w:val="00F20C0F"/>
    <w:rsid w:val="00F21AA4"/>
    <w:rsid w:val="00F30787"/>
    <w:rsid w:val="00F67141"/>
    <w:rsid w:val="00FA01AA"/>
    <w:rsid w:val="00FC4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AFF6F"/>
  <w15:chartTrackingRefBased/>
  <w15:docId w15:val="{4F45E058-19AE-D34E-A234-FA34F9945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889"/>
    <w:rPr>
      <w:rFonts w:ascii="Helvetica" w:eastAsiaTheme="minorEastAsia" w:hAnsi="Helvetica"/>
      <w:sz w:val="20"/>
      <w:szCs w:val="20"/>
    </w:rPr>
  </w:style>
  <w:style w:type="paragraph" w:styleId="Heading1">
    <w:name w:val="heading 1"/>
    <w:basedOn w:val="Normal"/>
    <w:next w:val="Normal"/>
    <w:link w:val="Heading1Char"/>
    <w:uiPriority w:val="9"/>
    <w:qFormat/>
    <w:rsid w:val="002A71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71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A71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71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1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1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71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A71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71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1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1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F7"/>
    <w:rPr>
      <w:rFonts w:eastAsiaTheme="majorEastAsia" w:cstheme="majorBidi"/>
      <w:color w:val="272727" w:themeColor="text1" w:themeTint="D8"/>
    </w:rPr>
  </w:style>
  <w:style w:type="paragraph" w:styleId="Title">
    <w:name w:val="Title"/>
    <w:basedOn w:val="Normal"/>
    <w:next w:val="Normal"/>
    <w:link w:val="TitleChar"/>
    <w:uiPriority w:val="10"/>
    <w:qFormat/>
    <w:rsid w:val="002A71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A71F7"/>
    <w:rPr>
      <w:i/>
      <w:iCs/>
      <w:color w:val="404040" w:themeColor="text1" w:themeTint="BF"/>
    </w:rPr>
  </w:style>
  <w:style w:type="paragraph" w:styleId="ListParagraph">
    <w:name w:val="List Paragraph"/>
    <w:basedOn w:val="Normal"/>
    <w:uiPriority w:val="34"/>
    <w:qFormat/>
    <w:rsid w:val="002A71F7"/>
    <w:pPr>
      <w:ind w:left="720"/>
      <w:contextualSpacing/>
    </w:pPr>
  </w:style>
  <w:style w:type="character" w:styleId="IntenseEmphasis">
    <w:name w:val="Intense Emphasis"/>
    <w:basedOn w:val="DefaultParagraphFont"/>
    <w:uiPriority w:val="21"/>
    <w:qFormat/>
    <w:rsid w:val="002A71F7"/>
    <w:rPr>
      <w:i/>
      <w:iCs/>
      <w:color w:val="0F4761" w:themeColor="accent1" w:themeShade="BF"/>
    </w:rPr>
  </w:style>
  <w:style w:type="paragraph" w:styleId="IntenseQuote">
    <w:name w:val="Intense Quote"/>
    <w:basedOn w:val="Normal"/>
    <w:next w:val="Normal"/>
    <w:link w:val="IntenseQuoteChar"/>
    <w:uiPriority w:val="30"/>
    <w:qFormat/>
    <w:rsid w:val="002A71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1F7"/>
    <w:rPr>
      <w:i/>
      <w:iCs/>
      <w:color w:val="0F4761" w:themeColor="accent1" w:themeShade="BF"/>
    </w:rPr>
  </w:style>
  <w:style w:type="character" w:styleId="IntenseReference">
    <w:name w:val="Intense Reference"/>
    <w:basedOn w:val="DefaultParagraphFont"/>
    <w:uiPriority w:val="32"/>
    <w:qFormat/>
    <w:rsid w:val="002A71F7"/>
    <w:rPr>
      <w:b/>
      <w:bCs/>
      <w:smallCaps/>
      <w:color w:val="0F4761" w:themeColor="accent1" w:themeShade="BF"/>
      <w:spacing w:val="5"/>
    </w:rPr>
  </w:style>
  <w:style w:type="character" w:styleId="Hyperlink">
    <w:name w:val="Hyperlink"/>
    <w:basedOn w:val="DefaultParagraphFont"/>
    <w:uiPriority w:val="99"/>
    <w:unhideWhenUsed/>
    <w:rsid w:val="009B1A0F"/>
    <w:rPr>
      <w:color w:val="467886" w:themeColor="hyperlink"/>
      <w:u w:val="single"/>
    </w:rPr>
  </w:style>
  <w:style w:type="character" w:styleId="UnresolvedMention">
    <w:name w:val="Unresolved Mention"/>
    <w:basedOn w:val="DefaultParagraphFont"/>
    <w:uiPriority w:val="99"/>
    <w:semiHidden/>
    <w:unhideWhenUsed/>
    <w:rsid w:val="009B1A0F"/>
    <w:rPr>
      <w:color w:val="605E5C"/>
      <w:shd w:val="clear" w:color="auto" w:fill="E1DFDD"/>
    </w:rPr>
  </w:style>
  <w:style w:type="table" w:styleId="TableGrid">
    <w:name w:val="Table Grid"/>
    <w:basedOn w:val="TableNormal"/>
    <w:uiPriority w:val="39"/>
    <w:rsid w:val="00F0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1C63A4"/>
  </w:style>
  <w:style w:type="table" w:styleId="GridTable4-Accent1">
    <w:name w:val="Grid Table 4 Accent 1"/>
    <w:basedOn w:val="TableNormal"/>
    <w:uiPriority w:val="49"/>
    <w:rsid w:val="001C63A4"/>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FootnoteText">
    <w:name w:val="footnote text"/>
    <w:basedOn w:val="Normal"/>
    <w:link w:val="FootnoteTextChar"/>
    <w:uiPriority w:val="99"/>
    <w:unhideWhenUsed/>
    <w:rsid w:val="0085062E"/>
  </w:style>
  <w:style w:type="character" w:customStyle="1" w:styleId="FootnoteTextChar">
    <w:name w:val="Footnote Text Char"/>
    <w:basedOn w:val="DefaultParagraphFont"/>
    <w:link w:val="FootnoteText"/>
    <w:uiPriority w:val="99"/>
    <w:rsid w:val="0085062E"/>
    <w:rPr>
      <w:rFonts w:eastAsiaTheme="minorEastAsia"/>
      <w:sz w:val="20"/>
      <w:szCs w:val="20"/>
    </w:rPr>
  </w:style>
  <w:style w:type="character" w:styleId="FootnoteReference">
    <w:name w:val="footnote reference"/>
    <w:basedOn w:val="DefaultParagraphFont"/>
    <w:uiPriority w:val="99"/>
    <w:semiHidden/>
    <w:unhideWhenUsed/>
    <w:rsid w:val="0085062E"/>
    <w:rPr>
      <w:vertAlign w:val="superscript"/>
    </w:rPr>
  </w:style>
  <w:style w:type="paragraph" w:styleId="Header">
    <w:name w:val="header"/>
    <w:basedOn w:val="Normal"/>
    <w:link w:val="HeaderChar"/>
    <w:uiPriority w:val="99"/>
    <w:unhideWhenUsed/>
    <w:rsid w:val="00C26DA3"/>
    <w:pPr>
      <w:tabs>
        <w:tab w:val="center" w:pos="4680"/>
        <w:tab w:val="right" w:pos="9360"/>
      </w:tabs>
    </w:pPr>
  </w:style>
  <w:style w:type="character" w:customStyle="1" w:styleId="HeaderChar">
    <w:name w:val="Header Char"/>
    <w:basedOn w:val="DefaultParagraphFont"/>
    <w:link w:val="Header"/>
    <w:uiPriority w:val="99"/>
    <w:rsid w:val="00C26DA3"/>
    <w:rPr>
      <w:rFonts w:eastAsiaTheme="minorEastAsia"/>
    </w:rPr>
  </w:style>
  <w:style w:type="paragraph" w:styleId="Footer">
    <w:name w:val="footer"/>
    <w:basedOn w:val="Normal"/>
    <w:link w:val="FooterChar"/>
    <w:uiPriority w:val="99"/>
    <w:unhideWhenUsed/>
    <w:rsid w:val="00C26DA3"/>
    <w:pPr>
      <w:tabs>
        <w:tab w:val="center" w:pos="4680"/>
        <w:tab w:val="right" w:pos="9360"/>
      </w:tabs>
    </w:pPr>
  </w:style>
  <w:style w:type="character" w:customStyle="1" w:styleId="FooterChar">
    <w:name w:val="Footer Char"/>
    <w:basedOn w:val="DefaultParagraphFont"/>
    <w:link w:val="Footer"/>
    <w:uiPriority w:val="99"/>
    <w:rsid w:val="00C26DA3"/>
    <w:rPr>
      <w:rFonts w:eastAsiaTheme="minorEastAsia"/>
    </w:rPr>
  </w:style>
  <w:style w:type="character" w:styleId="PageNumber">
    <w:name w:val="page number"/>
    <w:basedOn w:val="DefaultParagraphFont"/>
    <w:uiPriority w:val="99"/>
    <w:semiHidden/>
    <w:unhideWhenUsed/>
    <w:rsid w:val="00C26DA3"/>
  </w:style>
  <w:style w:type="paragraph" w:styleId="TOC1">
    <w:name w:val="toc 1"/>
    <w:basedOn w:val="Normal"/>
    <w:next w:val="Normal"/>
    <w:autoRedefine/>
    <w:uiPriority w:val="39"/>
    <w:unhideWhenUsed/>
    <w:rsid w:val="003A4E62"/>
    <w:pPr>
      <w:spacing w:before="120" w:after="120"/>
    </w:pPr>
    <w:rPr>
      <w:rFonts w:asciiTheme="minorHAnsi" w:hAnsiTheme="minorHAnsi"/>
      <w:b/>
      <w:bCs/>
      <w:caps/>
    </w:rPr>
  </w:style>
  <w:style w:type="paragraph" w:styleId="TOC2">
    <w:name w:val="toc 2"/>
    <w:basedOn w:val="Normal"/>
    <w:next w:val="Normal"/>
    <w:autoRedefine/>
    <w:uiPriority w:val="39"/>
    <w:unhideWhenUsed/>
    <w:rsid w:val="003A4E62"/>
    <w:pPr>
      <w:ind w:left="200"/>
    </w:pPr>
    <w:rPr>
      <w:rFonts w:asciiTheme="minorHAnsi" w:hAnsiTheme="minorHAnsi"/>
      <w:smallCaps/>
    </w:rPr>
  </w:style>
  <w:style w:type="paragraph" w:styleId="TOC3">
    <w:name w:val="toc 3"/>
    <w:basedOn w:val="Normal"/>
    <w:next w:val="Normal"/>
    <w:autoRedefine/>
    <w:uiPriority w:val="39"/>
    <w:unhideWhenUsed/>
    <w:rsid w:val="003A4E62"/>
    <w:pPr>
      <w:ind w:left="400"/>
    </w:pPr>
    <w:rPr>
      <w:rFonts w:asciiTheme="minorHAnsi" w:hAnsiTheme="minorHAnsi"/>
      <w:i/>
      <w:iCs/>
    </w:rPr>
  </w:style>
  <w:style w:type="paragraph" w:styleId="TOC4">
    <w:name w:val="toc 4"/>
    <w:basedOn w:val="Normal"/>
    <w:next w:val="Normal"/>
    <w:autoRedefine/>
    <w:uiPriority w:val="39"/>
    <w:unhideWhenUsed/>
    <w:rsid w:val="003A4E62"/>
    <w:pPr>
      <w:ind w:left="600"/>
    </w:pPr>
    <w:rPr>
      <w:rFonts w:asciiTheme="minorHAnsi" w:hAnsiTheme="minorHAnsi"/>
      <w:sz w:val="18"/>
      <w:szCs w:val="18"/>
    </w:rPr>
  </w:style>
  <w:style w:type="paragraph" w:styleId="TOC5">
    <w:name w:val="toc 5"/>
    <w:basedOn w:val="Normal"/>
    <w:next w:val="Normal"/>
    <w:autoRedefine/>
    <w:uiPriority w:val="39"/>
    <w:unhideWhenUsed/>
    <w:rsid w:val="003A4E62"/>
    <w:pPr>
      <w:ind w:left="800"/>
    </w:pPr>
    <w:rPr>
      <w:rFonts w:asciiTheme="minorHAnsi" w:hAnsiTheme="minorHAnsi"/>
      <w:sz w:val="18"/>
      <w:szCs w:val="18"/>
    </w:rPr>
  </w:style>
  <w:style w:type="paragraph" w:styleId="TOC6">
    <w:name w:val="toc 6"/>
    <w:basedOn w:val="Normal"/>
    <w:next w:val="Normal"/>
    <w:autoRedefine/>
    <w:uiPriority w:val="39"/>
    <w:unhideWhenUsed/>
    <w:rsid w:val="003A4E62"/>
    <w:pPr>
      <w:ind w:left="1000"/>
    </w:pPr>
    <w:rPr>
      <w:rFonts w:asciiTheme="minorHAnsi" w:hAnsiTheme="minorHAnsi"/>
      <w:sz w:val="18"/>
      <w:szCs w:val="18"/>
    </w:rPr>
  </w:style>
  <w:style w:type="paragraph" w:styleId="TOC7">
    <w:name w:val="toc 7"/>
    <w:basedOn w:val="Normal"/>
    <w:next w:val="Normal"/>
    <w:autoRedefine/>
    <w:uiPriority w:val="39"/>
    <w:unhideWhenUsed/>
    <w:rsid w:val="003A4E62"/>
    <w:pPr>
      <w:ind w:left="1200"/>
    </w:pPr>
    <w:rPr>
      <w:rFonts w:asciiTheme="minorHAnsi" w:hAnsiTheme="minorHAnsi"/>
      <w:sz w:val="18"/>
      <w:szCs w:val="18"/>
    </w:rPr>
  </w:style>
  <w:style w:type="paragraph" w:styleId="TOC8">
    <w:name w:val="toc 8"/>
    <w:basedOn w:val="Normal"/>
    <w:next w:val="Normal"/>
    <w:autoRedefine/>
    <w:uiPriority w:val="39"/>
    <w:unhideWhenUsed/>
    <w:rsid w:val="003A4E62"/>
    <w:pPr>
      <w:ind w:left="1400"/>
    </w:pPr>
    <w:rPr>
      <w:rFonts w:asciiTheme="minorHAnsi" w:hAnsiTheme="minorHAnsi"/>
      <w:sz w:val="18"/>
      <w:szCs w:val="18"/>
    </w:rPr>
  </w:style>
  <w:style w:type="paragraph" w:styleId="TOC9">
    <w:name w:val="toc 9"/>
    <w:basedOn w:val="Normal"/>
    <w:next w:val="Normal"/>
    <w:autoRedefine/>
    <w:uiPriority w:val="39"/>
    <w:unhideWhenUsed/>
    <w:rsid w:val="003A4E62"/>
    <w:pPr>
      <w:ind w:left="1600"/>
    </w:pPr>
    <w:rPr>
      <w:rFonts w:asciiTheme="minorHAnsi" w:hAnsiTheme="minorHAnsi"/>
      <w:sz w:val="18"/>
      <w:szCs w:val="18"/>
    </w:rPr>
  </w:style>
  <w:style w:type="numbering" w:customStyle="1" w:styleId="CurrentList1">
    <w:name w:val="Current List1"/>
    <w:uiPriority w:val="99"/>
    <w:rsid w:val="004B27A7"/>
    <w:pPr>
      <w:numPr>
        <w:numId w:val="15"/>
      </w:numPr>
    </w:pPr>
  </w:style>
  <w:style w:type="numbering" w:customStyle="1" w:styleId="CurrentList2">
    <w:name w:val="Current List2"/>
    <w:uiPriority w:val="99"/>
    <w:rsid w:val="009439F7"/>
    <w:pPr>
      <w:numPr>
        <w:numId w:val="21"/>
      </w:numPr>
    </w:pPr>
  </w:style>
  <w:style w:type="paragraph" w:styleId="NormalWeb">
    <w:name w:val="Normal (Web)"/>
    <w:basedOn w:val="Normal"/>
    <w:uiPriority w:val="99"/>
    <w:semiHidden/>
    <w:unhideWhenUsed/>
    <w:rsid w:val="004E293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9296">
      <w:bodyDiv w:val="1"/>
      <w:marLeft w:val="0"/>
      <w:marRight w:val="0"/>
      <w:marTop w:val="0"/>
      <w:marBottom w:val="0"/>
      <w:divBdr>
        <w:top w:val="none" w:sz="0" w:space="0" w:color="auto"/>
        <w:left w:val="none" w:sz="0" w:space="0" w:color="auto"/>
        <w:bottom w:val="none" w:sz="0" w:space="0" w:color="auto"/>
        <w:right w:val="none" w:sz="0" w:space="0" w:color="auto"/>
      </w:divBdr>
    </w:div>
    <w:div w:id="95757320">
      <w:bodyDiv w:val="1"/>
      <w:marLeft w:val="0"/>
      <w:marRight w:val="0"/>
      <w:marTop w:val="0"/>
      <w:marBottom w:val="0"/>
      <w:divBdr>
        <w:top w:val="none" w:sz="0" w:space="0" w:color="auto"/>
        <w:left w:val="none" w:sz="0" w:space="0" w:color="auto"/>
        <w:bottom w:val="none" w:sz="0" w:space="0" w:color="auto"/>
        <w:right w:val="none" w:sz="0" w:space="0" w:color="auto"/>
      </w:divBdr>
      <w:divsChild>
        <w:div w:id="1217278075">
          <w:marLeft w:val="0"/>
          <w:marRight w:val="0"/>
          <w:marTop w:val="0"/>
          <w:marBottom w:val="0"/>
          <w:divBdr>
            <w:top w:val="none" w:sz="0" w:space="0" w:color="auto"/>
            <w:left w:val="none" w:sz="0" w:space="0" w:color="auto"/>
            <w:bottom w:val="none" w:sz="0" w:space="0" w:color="auto"/>
            <w:right w:val="none" w:sz="0" w:space="0" w:color="auto"/>
          </w:divBdr>
          <w:divsChild>
            <w:div w:id="297028031">
              <w:marLeft w:val="0"/>
              <w:marRight w:val="0"/>
              <w:marTop w:val="0"/>
              <w:marBottom w:val="0"/>
              <w:divBdr>
                <w:top w:val="none" w:sz="0" w:space="0" w:color="auto"/>
                <w:left w:val="none" w:sz="0" w:space="0" w:color="auto"/>
                <w:bottom w:val="none" w:sz="0" w:space="0" w:color="auto"/>
                <w:right w:val="none" w:sz="0" w:space="0" w:color="auto"/>
              </w:divBdr>
              <w:divsChild>
                <w:div w:id="523448310">
                  <w:marLeft w:val="0"/>
                  <w:marRight w:val="0"/>
                  <w:marTop w:val="0"/>
                  <w:marBottom w:val="0"/>
                  <w:divBdr>
                    <w:top w:val="none" w:sz="0" w:space="0" w:color="auto"/>
                    <w:left w:val="none" w:sz="0" w:space="0" w:color="auto"/>
                    <w:bottom w:val="none" w:sz="0" w:space="0" w:color="auto"/>
                    <w:right w:val="none" w:sz="0" w:space="0" w:color="auto"/>
                  </w:divBdr>
                  <w:divsChild>
                    <w:div w:id="7469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851021">
      <w:bodyDiv w:val="1"/>
      <w:marLeft w:val="0"/>
      <w:marRight w:val="0"/>
      <w:marTop w:val="0"/>
      <w:marBottom w:val="0"/>
      <w:divBdr>
        <w:top w:val="none" w:sz="0" w:space="0" w:color="auto"/>
        <w:left w:val="none" w:sz="0" w:space="0" w:color="auto"/>
        <w:bottom w:val="none" w:sz="0" w:space="0" w:color="auto"/>
        <w:right w:val="none" w:sz="0" w:space="0" w:color="auto"/>
      </w:divBdr>
    </w:div>
    <w:div w:id="652758408">
      <w:bodyDiv w:val="1"/>
      <w:marLeft w:val="0"/>
      <w:marRight w:val="0"/>
      <w:marTop w:val="0"/>
      <w:marBottom w:val="0"/>
      <w:divBdr>
        <w:top w:val="none" w:sz="0" w:space="0" w:color="auto"/>
        <w:left w:val="none" w:sz="0" w:space="0" w:color="auto"/>
        <w:bottom w:val="none" w:sz="0" w:space="0" w:color="auto"/>
        <w:right w:val="none" w:sz="0" w:space="0" w:color="auto"/>
      </w:divBdr>
    </w:div>
    <w:div w:id="1105997833">
      <w:bodyDiv w:val="1"/>
      <w:marLeft w:val="0"/>
      <w:marRight w:val="0"/>
      <w:marTop w:val="0"/>
      <w:marBottom w:val="0"/>
      <w:divBdr>
        <w:top w:val="none" w:sz="0" w:space="0" w:color="auto"/>
        <w:left w:val="none" w:sz="0" w:space="0" w:color="auto"/>
        <w:bottom w:val="none" w:sz="0" w:space="0" w:color="auto"/>
        <w:right w:val="none" w:sz="0" w:space="0" w:color="auto"/>
      </w:divBdr>
    </w:div>
    <w:div w:id="1115363750">
      <w:bodyDiv w:val="1"/>
      <w:marLeft w:val="0"/>
      <w:marRight w:val="0"/>
      <w:marTop w:val="0"/>
      <w:marBottom w:val="0"/>
      <w:divBdr>
        <w:top w:val="none" w:sz="0" w:space="0" w:color="auto"/>
        <w:left w:val="none" w:sz="0" w:space="0" w:color="auto"/>
        <w:bottom w:val="none" w:sz="0" w:space="0" w:color="auto"/>
        <w:right w:val="none" w:sz="0" w:space="0" w:color="auto"/>
      </w:divBdr>
      <w:divsChild>
        <w:div w:id="1830516913">
          <w:marLeft w:val="0"/>
          <w:marRight w:val="0"/>
          <w:marTop w:val="0"/>
          <w:marBottom w:val="0"/>
          <w:divBdr>
            <w:top w:val="none" w:sz="0" w:space="0" w:color="auto"/>
            <w:left w:val="none" w:sz="0" w:space="0" w:color="auto"/>
            <w:bottom w:val="none" w:sz="0" w:space="0" w:color="auto"/>
            <w:right w:val="none" w:sz="0" w:space="0" w:color="auto"/>
          </w:divBdr>
        </w:div>
      </w:divsChild>
    </w:div>
    <w:div w:id="1207982307">
      <w:bodyDiv w:val="1"/>
      <w:marLeft w:val="0"/>
      <w:marRight w:val="0"/>
      <w:marTop w:val="0"/>
      <w:marBottom w:val="0"/>
      <w:divBdr>
        <w:top w:val="none" w:sz="0" w:space="0" w:color="auto"/>
        <w:left w:val="none" w:sz="0" w:space="0" w:color="auto"/>
        <w:bottom w:val="none" w:sz="0" w:space="0" w:color="auto"/>
        <w:right w:val="none" w:sz="0" w:space="0" w:color="auto"/>
      </w:divBdr>
      <w:divsChild>
        <w:div w:id="1190877792">
          <w:marLeft w:val="0"/>
          <w:marRight w:val="0"/>
          <w:marTop w:val="0"/>
          <w:marBottom w:val="0"/>
          <w:divBdr>
            <w:top w:val="none" w:sz="0" w:space="0" w:color="auto"/>
            <w:left w:val="none" w:sz="0" w:space="0" w:color="auto"/>
            <w:bottom w:val="none" w:sz="0" w:space="0" w:color="auto"/>
            <w:right w:val="none" w:sz="0" w:space="0" w:color="auto"/>
          </w:divBdr>
        </w:div>
      </w:divsChild>
    </w:div>
    <w:div w:id="1268344363">
      <w:bodyDiv w:val="1"/>
      <w:marLeft w:val="0"/>
      <w:marRight w:val="0"/>
      <w:marTop w:val="0"/>
      <w:marBottom w:val="0"/>
      <w:divBdr>
        <w:top w:val="none" w:sz="0" w:space="0" w:color="auto"/>
        <w:left w:val="none" w:sz="0" w:space="0" w:color="auto"/>
        <w:bottom w:val="none" w:sz="0" w:space="0" w:color="auto"/>
        <w:right w:val="none" w:sz="0" w:space="0" w:color="auto"/>
      </w:divBdr>
      <w:divsChild>
        <w:div w:id="1519737033">
          <w:marLeft w:val="0"/>
          <w:marRight w:val="0"/>
          <w:marTop w:val="0"/>
          <w:marBottom w:val="0"/>
          <w:divBdr>
            <w:top w:val="none" w:sz="0" w:space="0" w:color="auto"/>
            <w:left w:val="none" w:sz="0" w:space="0" w:color="auto"/>
            <w:bottom w:val="none" w:sz="0" w:space="0" w:color="auto"/>
            <w:right w:val="none" w:sz="0" w:space="0" w:color="auto"/>
          </w:divBdr>
        </w:div>
      </w:divsChild>
    </w:div>
    <w:div w:id="1296330793">
      <w:bodyDiv w:val="1"/>
      <w:marLeft w:val="0"/>
      <w:marRight w:val="0"/>
      <w:marTop w:val="0"/>
      <w:marBottom w:val="0"/>
      <w:divBdr>
        <w:top w:val="none" w:sz="0" w:space="0" w:color="auto"/>
        <w:left w:val="none" w:sz="0" w:space="0" w:color="auto"/>
        <w:bottom w:val="none" w:sz="0" w:space="0" w:color="auto"/>
        <w:right w:val="none" w:sz="0" w:space="0" w:color="auto"/>
      </w:divBdr>
      <w:divsChild>
        <w:div w:id="985206910">
          <w:marLeft w:val="0"/>
          <w:marRight w:val="0"/>
          <w:marTop w:val="0"/>
          <w:marBottom w:val="0"/>
          <w:divBdr>
            <w:top w:val="none" w:sz="0" w:space="0" w:color="auto"/>
            <w:left w:val="none" w:sz="0" w:space="0" w:color="auto"/>
            <w:bottom w:val="none" w:sz="0" w:space="0" w:color="auto"/>
            <w:right w:val="none" w:sz="0" w:space="0" w:color="auto"/>
          </w:divBdr>
        </w:div>
      </w:divsChild>
    </w:div>
    <w:div w:id="1384669890">
      <w:bodyDiv w:val="1"/>
      <w:marLeft w:val="0"/>
      <w:marRight w:val="0"/>
      <w:marTop w:val="0"/>
      <w:marBottom w:val="0"/>
      <w:divBdr>
        <w:top w:val="none" w:sz="0" w:space="0" w:color="auto"/>
        <w:left w:val="none" w:sz="0" w:space="0" w:color="auto"/>
        <w:bottom w:val="none" w:sz="0" w:space="0" w:color="auto"/>
        <w:right w:val="none" w:sz="0" w:space="0" w:color="auto"/>
      </w:divBdr>
      <w:divsChild>
        <w:div w:id="1772507424">
          <w:marLeft w:val="0"/>
          <w:marRight w:val="0"/>
          <w:marTop w:val="0"/>
          <w:marBottom w:val="0"/>
          <w:divBdr>
            <w:top w:val="none" w:sz="0" w:space="0" w:color="auto"/>
            <w:left w:val="none" w:sz="0" w:space="0" w:color="auto"/>
            <w:bottom w:val="none" w:sz="0" w:space="0" w:color="auto"/>
            <w:right w:val="none" w:sz="0" w:space="0" w:color="auto"/>
          </w:divBdr>
        </w:div>
      </w:divsChild>
    </w:div>
    <w:div w:id="1406147362">
      <w:bodyDiv w:val="1"/>
      <w:marLeft w:val="0"/>
      <w:marRight w:val="0"/>
      <w:marTop w:val="0"/>
      <w:marBottom w:val="0"/>
      <w:divBdr>
        <w:top w:val="none" w:sz="0" w:space="0" w:color="auto"/>
        <w:left w:val="none" w:sz="0" w:space="0" w:color="auto"/>
        <w:bottom w:val="none" w:sz="0" w:space="0" w:color="auto"/>
        <w:right w:val="none" w:sz="0" w:space="0" w:color="auto"/>
      </w:divBdr>
    </w:div>
    <w:div w:id="1469785473">
      <w:bodyDiv w:val="1"/>
      <w:marLeft w:val="0"/>
      <w:marRight w:val="0"/>
      <w:marTop w:val="0"/>
      <w:marBottom w:val="0"/>
      <w:divBdr>
        <w:top w:val="none" w:sz="0" w:space="0" w:color="auto"/>
        <w:left w:val="none" w:sz="0" w:space="0" w:color="auto"/>
        <w:bottom w:val="none" w:sz="0" w:space="0" w:color="auto"/>
        <w:right w:val="none" w:sz="0" w:space="0" w:color="auto"/>
      </w:divBdr>
    </w:div>
    <w:div w:id="1490903290">
      <w:bodyDiv w:val="1"/>
      <w:marLeft w:val="0"/>
      <w:marRight w:val="0"/>
      <w:marTop w:val="0"/>
      <w:marBottom w:val="0"/>
      <w:divBdr>
        <w:top w:val="none" w:sz="0" w:space="0" w:color="auto"/>
        <w:left w:val="none" w:sz="0" w:space="0" w:color="auto"/>
        <w:bottom w:val="none" w:sz="0" w:space="0" w:color="auto"/>
        <w:right w:val="none" w:sz="0" w:space="0" w:color="auto"/>
      </w:divBdr>
      <w:divsChild>
        <w:div w:id="429815839">
          <w:marLeft w:val="0"/>
          <w:marRight w:val="0"/>
          <w:marTop w:val="0"/>
          <w:marBottom w:val="0"/>
          <w:divBdr>
            <w:top w:val="none" w:sz="0" w:space="0" w:color="auto"/>
            <w:left w:val="none" w:sz="0" w:space="0" w:color="auto"/>
            <w:bottom w:val="none" w:sz="0" w:space="0" w:color="auto"/>
            <w:right w:val="none" w:sz="0" w:space="0" w:color="auto"/>
          </w:divBdr>
          <w:divsChild>
            <w:div w:id="1699702508">
              <w:marLeft w:val="0"/>
              <w:marRight w:val="0"/>
              <w:marTop w:val="0"/>
              <w:marBottom w:val="0"/>
              <w:divBdr>
                <w:top w:val="none" w:sz="0" w:space="0" w:color="auto"/>
                <w:left w:val="none" w:sz="0" w:space="0" w:color="auto"/>
                <w:bottom w:val="none" w:sz="0" w:space="0" w:color="auto"/>
                <w:right w:val="none" w:sz="0" w:space="0" w:color="auto"/>
              </w:divBdr>
              <w:divsChild>
                <w:div w:id="1577739944">
                  <w:marLeft w:val="0"/>
                  <w:marRight w:val="0"/>
                  <w:marTop w:val="0"/>
                  <w:marBottom w:val="0"/>
                  <w:divBdr>
                    <w:top w:val="none" w:sz="0" w:space="0" w:color="auto"/>
                    <w:left w:val="none" w:sz="0" w:space="0" w:color="auto"/>
                    <w:bottom w:val="none" w:sz="0" w:space="0" w:color="auto"/>
                    <w:right w:val="none" w:sz="0" w:space="0" w:color="auto"/>
                  </w:divBdr>
                  <w:divsChild>
                    <w:div w:id="2554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27686">
      <w:bodyDiv w:val="1"/>
      <w:marLeft w:val="0"/>
      <w:marRight w:val="0"/>
      <w:marTop w:val="0"/>
      <w:marBottom w:val="0"/>
      <w:divBdr>
        <w:top w:val="none" w:sz="0" w:space="0" w:color="auto"/>
        <w:left w:val="none" w:sz="0" w:space="0" w:color="auto"/>
        <w:bottom w:val="none" w:sz="0" w:space="0" w:color="auto"/>
        <w:right w:val="none" w:sz="0" w:space="0" w:color="auto"/>
      </w:divBdr>
    </w:div>
    <w:div w:id="1654529714">
      <w:bodyDiv w:val="1"/>
      <w:marLeft w:val="0"/>
      <w:marRight w:val="0"/>
      <w:marTop w:val="0"/>
      <w:marBottom w:val="0"/>
      <w:divBdr>
        <w:top w:val="none" w:sz="0" w:space="0" w:color="auto"/>
        <w:left w:val="none" w:sz="0" w:space="0" w:color="auto"/>
        <w:bottom w:val="none" w:sz="0" w:space="0" w:color="auto"/>
        <w:right w:val="none" w:sz="0" w:space="0" w:color="auto"/>
      </w:divBdr>
    </w:div>
    <w:div w:id="1750881046">
      <w:bodyDiv w:val="1"/>
      <w:marLeft w:val="0"/>
      <w:marRight w:val="0"/>
      <w:marTop w:val="0"/>
      <w:marBottom w:val="0"/>
      <w:divBdr>
        <w:top w:val="none" w:sz="0" w:space="0" w:color="auto"/>
        <w:left w:val="none" w:sz="0" w:space="0" w:color="auto"/>
        <w:bottom w:val="none" w:sz="0" w:space="0" w:color="auto"/>
        <w:right w:val="none" w:sz="0" w:space="0" w:color="auto"/>
      </w:divBdr>
      <w:divsChild>
        <w:div w:id="317271568">
          <w:marLeft w:val="0"/>
          <w:marRight w:val="0"/>
          <w:marTop w:val="0"/>
          <w:marBottom w:val="0"/>
          <w:divBdr>
            <w:top w:val="none" w:sz="0" w:space="0" w:color="auto"/>
            <w:left w:val="none" w:sz="0" w:space="0" w:color="auto"/>
            <w:bottom w:val="none" w:sz="0" w:space="0" w:color="auto"/>
            <w:right w:val="none" w:sz="0" w:space="0" w:color="auto"/>
          </w:divBdr>
        </w:div>
        <w:div w:id="605893985">
          <w:marLeft w:val="0"/>
          <w:marRight w:val="0"/>
          <w:marTop w:val="0"/>
          <w:marBottom w:val="0"/>
          <w:divBdr>
            <w:top w:val="none" w:sz="0" w:space="0" w:color="auto"/>
            <w:left w:val="none" w:sz="0" w:space="0" w:color="auto"/>
            <w:bottom w:val="none" w:sz="0" w:space="0" w:color="auto"/>
            <w:right w:val="none" w:sz="0" w:space="0" w:color="auto"/>
          </w:divBdr>
        </w:div>
      </w:divsChild>
    </w:div>
    <w:div w:id="1859614169">
      <w:bodyDiv w:val="1"/>
      <w:marLeft w:val="0"/>
      <w:marRight w:val="0"/>
      <w:marTop w:val="0"/>
      <w:marBottom w:val="0"/>
      <w:divBdr>
        <w:top w:val="none" w:sz="0" w:space="0" w:color="auto"/>
        <w:left w:val="none" w:sz="0" w:space="0" w:color="auto"/>
        <w:bottom w:val="none" w:sz="0" w:space="0" w:color="auto"/>
        <w:right w:val="none" w:sz="0" w:space="0" w:color="auto"/>
      </w:divBdr>
      <w:divsChild>
        <w:div w:id="2079281290">
          <w:marLeft w:val="0"/>
          <w:marRight w:val="0"/>
          <w:marTop w:val="0"/>
          <w:marBottom w:val="0"/>
          <w:divBdr>
            <w:top w:val="none" w:sz="0" w:space="0" w:color="auto"/>
            <w:left w:val="none" w:sz="0" w:space="0" w:color="auto"/>
            <w:bottom w:val="none" w:sz="0" w:space="0" w:color="auto"/>
            <w:right w:val="none" w:sz="0" w:space="0" w:color="auto"/>
          </w:divBdr>
          <w:divsChild>
            <w:div w:id="1184592994">
              <w:marLeft w:val="0"/>
              <w:marRight w:val="0"/>
              <w:marTop w:val="0"/>
              <w:marBottom w:val="0"/>
              <w:divBdr>
                <w:top w:val="none" w:sz="0" w:space="0" w:color="auto"/>
                <w:left w:val="none" w:sz="0" w:space="0" w:color="auto"/>
                <w:bottom w:val="none" w:sz="0" w:space="0" w:color="auto"/>
                <w:right w:val="none" w:sz="0" w:space="0" w:color="auto"/>
              </w:divBdr>
              <w:divsChild>
                <w:div w:id="1993826136">
                  <w:marLeft w:val="0"/>
                  <w:marRight w:val="0"/>
                  <w:marTop w:val="0"/>
                  <w:marBottom w:val="0"/>
                  <w:divBdr>
                    <w:top w:val="none" w:sz="0" w:space="0" w:color="auto"/>
                    <w:left w:val="none" w:sz="0" w:space="0" w:color="auto"/>
                    <w:bottom w:val="none" w:sz="0" w:space="0" w:color="auto"/>
                    <w:right w:val="none" w:sz="0" w:space="0" w:color="auto"/>
                  </w:divBdr>
                  <w:divsChild>
                    <w:div w:id="13794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8926">
      <w:bodyDiv w:val="1"/>
      <w:marLeft w:val="0"/>
      <w:marRight w:val="0"/>
      <w:marTop w:val="0"/>
      <w:marBottom w:val="0"/>
      <w:divBdr>
        <w:top w:val="none" w:sz="0" w:space="0" w:color="auto"/>
        <w:left w:val="none" w:sz="0" w:space="0" w:color="auto"/>
        <w:bottom w:val="none" w:sz="0" w:space="0" w:color="auto"/>
        <w:right w:val="none" w:sz="0" w:space="0" w:color="auto"/>
      </w:divBdr>
      <w:divsChild>
        <w:div w:id="1429540217">
          <w:marLeft w:val="0"/>
          <w:marRight w:val="0"/>
          <w:marTop w:val="0"/>
          <w:marBottom w:val="0"/>
          <w:divBdr>
            <w:top w:val="none" w:sz="0" w:space="0" w:color="auto"/>
            <w:left w:val="none" w:sz="0" w:space="0" w:color="auto"/>
            <w:bottom w:val="none" w:sz="0" w:space="0" w:color="auto"/>
            <w:right w:val="none" w:sz="0" w:space="0" w:color="auto"/>
          </w:divBdr>
          <w:divsChild>
            <w:div w:id="1788157789">
              <w:marLeft w:val="0"/>
              <w:marRight w:val="0"/>
              <w:marTop w:val="0"/>
              <w:marBottom w:val="0"/>
              <w:divBdr>
                <w:top w:val="none" w:sz="0" w:space="0" w:color="auto"/>
                <w:left w:val="none" w:sz="0" w:space="0" w:color="auto"/>
                <w:bottom w:val="none" w:sz="0" w:space="0" w:color="auto"/>
                <w:right w:val="none" w:sz="0" w:space="0" w:color="auto"/>
              </w:divBdr>
              <w:divsChild>
                <w:div w:id="509758899">
                  <w:marLeft w:val="0"/>
                  <w:marRight w:val="0"/>
                  <w:marTop w:val="0"/>
                  <w:marBottom w:val="0"/>
                  <w:divBdr>
                    <w:top w:val="none" w:sz="0" w:space="0" w:color="auto"/>
                    <w:left w:val="none" w:sz="0" w:space="0" w:color="auto"/>
                    <w:bottom w:val="none" w:sz="0" w:space="0" w:color="auto"/>
                    <w:right w:val="none" w:sz="0" w:space="0" w:color="auto"/>
                  </w:divBdr>
                  <w:divsChild>
                    <w:div w:id="1326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78392">
      <w:bodyDiv w:val="1"/>
      <w:marLeft w:val="0"/>
      <w:marRight w:val="0"/>
      <w:marTop w:val="0"/>
      <w:marBottom w:val="0"/>
      <w:divBdr>
        <w:top w:val="none" w:sz="0" w:space="0" w:color="auto"/>
        <w:left w:val="none" w:sz="0" w:space="0" w:color="auto"/>
        <w:bottom w:val="none" w:sz="0" w:space="0" w:color="auto"/>
        <w:right w:val="none" w:sz="0" w:space="0" w:color="auto"/>
      </w:divBdr>
      <w:divsChild>
        <w:div w:id="676343347">
          <w:marLeft w:val="0"/>
          <w:marRight w:val="0"/>
          <w:marTop w:val="0"/>
          <w:marBottom w:val="0"/>
          <w:divBdr>
            <w:top w:val="none" w:sz="0" w:space="0" w:color="auto"/>
            <w:left w:val="none" w:sz="0" w:space="0" w:color="auto"/>
            <w:bottom w:val="none" w:sz="0" w:space="0" w:color="auto"/>
            <w:right w:val="none" w:sz="0" w:space="0" w:color="auto"/>
          </w:divBdr>
        </w:div>
      </w:divsChild>
    </w:div>
    <w:div w:id="213282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tp.olimex.com/Neo6502/" TargetMode="External"/><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s://ftp.olimex.com/Neo6502/" TargetMode="External"/><Relationship Id="rId34" Type="http://schemas.openxmlformats.org/officeDocument/2006/relationships/image" Target="media/image17.jpg"/><Relationship Id="rId42" Type="http://schemas.openxmlformats.org/officeDocument/2006/relationships/image" Target="media/image25.jpeg"/><Relationship Id="rId47" Type="http://schemas.openxmlformats.org/officeDocument/2006/relationships/image" Target="media/image24.png"/><Relationship Id="rId50" Type="http://schemas.openxmlformats.org/officeDocument/2006/relationships/image" Target="media/image26.jp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hyperlink" Target="https://www.olimex.com/Products/Retro-Computers/Neo6502pc/open-source-hardware" TargetMode="External"/><Relationship Id="rId11" Type="http://schemas.openxmlformats.org/officeDocument/2006/relationships/image" Target="media/image4.png"/><Relationship Id="rId24" Type="http://schemas.openxmlformats.org/officeDocument/2006/relationships/hyperlink" Target="https://github.com/vsladkov/reload-emulator" TargetMode="External"/><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jpeg"/><Relationship Id="rId45" Type="http://schemas.openxmlformats.org/officeDocument/2006/relationships/image" Target="media/image22.png"/><Relationship Id="rId53" Type="http://schemas.openxmlformats.org/officeDocument/2006/relationships/hyperlink" Target="mailto:info@olimex.com" TargetMode="Externa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archive.org/details/softwarelibrary_apple_games" TargetMode="External"/><Relationship Id="rId31" Type="http://schemas.openxmlformats.org/officeDocument/2006/relationships/image" Target="media/image14.png"/><Relationship Id="rId44" Type="http://schemas.openxmlformats.org/officeDocument/2006/relationships/hyperlink" Target="https://github.com/OLIMEX/Neo6502pc" TargetMode="External"/><Relationship Id="rId52" Type="http://schemas.openxmlformats.org/officeDocument/2006/relationships/hyperlink" Target="mailto:veselin.sladkov@gmail.com" TargetMode="External"/><Relationship Id="rId4" Type="http://schemas.openxmlformats.org/officeDocument/2006/relationships/webSettings" Target="webSettings.xml"/><Relationship Id="rId9" Type="http://schemas.openxmlformats.org/officeDocument/2006/relationships/hyperlink" Target="mailto:info@olimex.com" TargetMode="External"/><Relationship Id="rId14" Type="http://schemas.openxmlformats.org/officeDocument/2006/relationships/hyperlink" Target="https://github.com/paulscottrobson/neo6502-firmware"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footer" Target="footer1.xml"/><Relationship Id="rId35" Type="http://schemas.openxmlformats.org/officeDocument/2006/relationships/image" Target="media/image18.jpg"/><Relationship Id="rId43" Type="http://schemas.openxmlformats.org/officeDocument/2006/relationships/image" Target="media/image26.jpeg"/><Relationship Id="rId48" Type="http://schemas.openxmlformats.org/officeDocument/2006/relationships/hyperlink" Target="https://www.olimex.com/Products/Modules/" TargetMode="External"/><Relationship Id="rId8" Type="http://schemas.openxmlformats.org/officeDocument/2006/relationships/image" Target="media/image2.png"/><Relationship Id="rId51" Type="http://schemas.openxmlformats.org/officeDocument/2006/relationships/hyperlink" Target="https://sites.google.com/ejewett.com/gregjewett/hom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ithub.com/vsladkov/reload-emulator" TargetMode="External"/><Relationship Id="rId25" Type="http://schemas.openxmlformats.org/officeDocument/2006/relationships/hyperlink" Target="https://ftp.olimex.com/Neo6502/uf2/oric_960x540_372MHz.uf2" TargetMode="External"/><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3.jpg"/><Relationship Id="rId20" Type="http://schemas.openxmlformats.org/officeDocument/2006/relationships/hyperlink" Target="https://github.com/vsladkov/reload-emulator" TargetMode="External"/><Relationship Id="rId41" Type="http://schemas.openxmlformats.org/officeDocument/2006/relationships/image" Target="media/image24.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jp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.~WRD2400</Template>
  <TotalTime>9</TotalTime>
  <Pages>21</Pages>
  <Words>3322</Words>
  <Characters>18937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Jewett, Greg</dc:creator>
  <cp:keywords/>
  <dc:description/>
  <cp:lastModifiedBy>Jewett, Greg</cp:lastModifiedBy>
  <cp:revision>7</cp:revision>
  <cp:lastPrinted>2024-08-03T17:51:00Z</cp:lastPrinted>
  <dcterms:created xsi:type="dcterms:W3CDTF">2024-08-05T15:52:00Z</dcterms:created>
  <dcterms:modified xsi:type="dcterms:W3CDTF">2024-08-05T16:24:00Z</dcterms:modified>
</cp:coreProperties>
</file>